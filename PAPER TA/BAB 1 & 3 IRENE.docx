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013" w:rsidRPr="00FC4D16" w:rsidRDefault="00F52013" w:rsidP="00FC4D16">
      <w:pPr>
        <w:pStyle w:val="Judul1"/>
        <w:spacing w:line="360" w:lineRule="auto"/>
      </w:pPr>
      <w:bookmarkStart w:id="0" w:name="_Toc465774680"/>
      <w:bookmarkStart w:id="1" w:name="_Toc505241743"/>
      <w:r w:rsidRPr="005E63E4">
        <w:t>BAB I</w:t>
      </w:r>
      <w:bookmarkEnd w:id="0"/>
      <w:r w:rsidR="004861B1" w:rsidRPr="00FC4D16">
        <w:br/>
      </w:r>
      <w:r w:rsidR="00B84E55" w:rsidRPr="00FC4D16">
        <w:t>PENDAHULUAN</w:t>
      </w:r>
      <w:bookmarkEnd w:id="1"/>
    </w:p>
    <w:p w:rsidR="00B732F6" w:rsidRPr="00FC4D16" w:rsidRDefault="00B732F6" w:rsidP="00FC4D16">
      <w:pPr>
        <w:spacing w:line="360" w:lineRule="auto"/>
        <w:jc w:val="center"/>
        <w:rPr>
          <w:b/>
          <w:sz w:val="28"/>
          <w:lang w:val="id-ID"/>
        </w:rPr>
      </w:pPr>
    </w:p>
    <w:p w:rsidR="00B732F6" w:rsidRPr="00FC4D16" w:rsidRDefault="00B732F6" w:rsidP="00FC4D16">
      <w:pPr>
        <w:spacing w:line="360" w:lineRule="auto"/>
        <w:jc w:val="center"/>
        <w:rPr>
          <w:b/>
          <w:sz w:val="28"/>
          <w:lang w:val="id-ID"/>
        </w:rPr>
      </w:pPr>
    </w:p>
    <w:p w:rsidR="004B6EB8" w:rsidRPr="00FC4D16" w:rsidRDefault="004B6EB8" w:rsidP="00FC4D16">
      <w:pPr>
        <w:pStyle w:val="Judul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65774681"/>
      <w:bookmarkStart w:id="3" w:name="_Toc505241744"/>
      <w:bookmarkStart w:id="4" w:name="_Toc465774682"/>
      <w:r w:rsidRPr="00FC4D16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proofErr w:type="spellStart"/>
      <w:r w:rsidRPr="00FC4D16">
        <w:rPr>
          <w:rFonts w:ascii="Times New Roman" w:hAnsi="Times New Roman" w:cs="Times New Roman"/>
          <w:color w:val="auto"/>
          <w:sz w:val="24"/>
          <w:szCs w:val="24"/>
        </w:rPr>
        <w:t>Latar</w:t>
      </w:r>
      <w:proofErr w:type="spellEnd"/>
      <w:r w:rsidRPr="00FC4D1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auto"/>
          <w:sz w:val="24"/>
          <w:szCs w:val="24"/>
        </w:rPr>
        <w:t>Belakang</w:t>
      </w:r>
      <w:bookmarkEnd w:id="2"/>
      <w:bookmarkEnd w:id="3"/>
      <w:proofErr w:type="spellEnd"/>
    </w:p>
    <w:p w:rsidR="00B24B37" w:rsidRPr="00FC4D16" w:rsidRDefault="00B24B37" w:rsidP="00FC4D16">
      <w:pPr>
        <w:pStyle w:val="DaftarParagraf"/>
        <w:spacing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505241745"/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Seiring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berkembangnya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era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globalisasi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internet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memegang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sehari-hari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sesuatu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praktis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internet juga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dimanfaatkan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berbisnis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Banyak orang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menjual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ataupun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internet; salah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contohnya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event organizer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24B37" w:rsidRPr="00FC4D16" w:rsidRDefault="00B24B37" w:rsidP="00FC4D16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Event Organizer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(EO)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didefinisikan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65F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profesi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sekelompok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tugasnya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klien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EO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olahraga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pameran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pesta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ulang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acara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1923907643"/>
          <w:citation/>
        </w:sdtPr>
        <w:sdtEndPr/>
        <w:sdtContent>
          <w:r w:rsidRPr="00FC4D1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585D8F" w:rsidRPr="00FC4D1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1 \l 1033 </w:instrText>
          </w:r>
          <w:r w:rsidRPr="00FC4D1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C84E49" w:rsidRPr="00FC4D16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[1]</w:t>
          </w:r>
          <w:r w:rsidRPr="00FC4D1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pesat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peluang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terbuka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Jasa-jasa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pun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orang-orang di zaman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semuanya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serba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praktis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mengurusi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hal-hal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rumit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B24B37" w:rsidRPr="00FC4D16" w:rsidRDefault="00B24B37" w:rsidP="00FC4D16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dipertimbangkan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dekorasi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acara.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sangatlah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acara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lancar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survei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111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responden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Indonesia, 36,9% di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antaranya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21,6% di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antaranya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EO.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dikarenakan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tergolong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terpercaya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tema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budget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(Lampiran 1).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EO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bisnisnya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tentu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kepercayaan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B24B37" w:rsidRPr="00FC4D16" w:rsidRDefault="00B24B37" w:rsidP="00FC4D16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riset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pun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didapatkan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website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spesifik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EO. Hal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proses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sosial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website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bernama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sejasa.com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pertanyaan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menunggu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EO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menghubunginya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komprehensif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Indonesia. </w:t>
      </w:r>
    </w:p>
    <w:p w:rsidR="00F52013" w:rsidRPr="00FC4D16" w:rsidRDefault="00C853C4" w:rsidP="00FC4D16">
      <w:pPr>
        <w:pStyle w:val="Judul2"/>
        <w:spacing w:before="3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C4D16">
        <w:rPr>
          <w:rFonts w:ascii="Times New Roman" w:hAnsi="Times New Roman" w:cs="Times New Roman"/>
          <w:color w:val="auto"/>
          <w:sz w:val="24"/>
          <w:szCs w:val="24"/>
        </w:rPr>
        <w:t xml:space="preserve">1.2 </w:t>
      </w:r>
      <w:proofErr w:type="spellStart"/>
      <w:r w:rsidR="00497E2B" w:rsidRPr="00FC4D16">
        <w:rPr>
          <w:rFonts w:ascii="Times New Roman" w:hAnsi="Times New Roman" w:cs="Times New Roman"/>
          <w:color w:val="auto"/>
          <w:sz w:val="24"/>
          <w:szCs w:val="24"/>
        </w:rPr>
        <w:t>Per</w:t>
      </w:r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>umusan</w:t>
      </w:r>
      <w:proofErr w:type="spellEnd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>Masalah</w:t>
      </w:r>
      <w:bookmarkEnd w:id="4"/>
      <w:bookmarkEnd w:id="5"/>
      <w:proofErr w:type="spellEnd"/>
    </w:p>
    <w:p w:rsidR="00B24B37" w:rsidRPr="00FC4D16" w:rsidRDefault="00B24B37" w:rsidP="00FC4D16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24B37" w:rsidRPr="00FC4D16" w:rsidRDefault="00B24B37" w:rsidP="00FC4D16">
      <w:pPr>
        <w:pStyle w:val="DaftarParagraf"/>
        <w:numPr>
          <w:ilvl w:val="0"/>
          <w:numId w:val="4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dikarenakan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banyaknya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jasa-jasa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internet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sosial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24B37" w:rsidRPr="00FC4D16" w:rsidRDefault="00B24B37" w:rsidP="00FC4D16">
      <w:pPr>
        <w:pStyle w:val="DaftarParagraf"/>
        <w:numPr>
          <w:ilvl w:val="0"/>
          <w:numId w:val="4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portfolio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diselenggarakan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juga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testimoni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klien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E7979" w:rsidRPr="00FC4D16" w:rsidRDefault="00B24B37" w:rsidP="00FC4D16">
      <w:pPr>
        <w:pStyle w:val="DaftarParagraf"/>
        <w:numPr>
          <w:ilvl w:val="0"/>
          <w:numId w:val="4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EO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mempublikasikan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disediakannya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52013" w:rsidRPr="00FC4D16" w:rsidRDefault="00C853C4" w:rsidP="00FC4D16">
      <w:pPr>
        <w:pStyle w:val="Judul2"/>
        <w:spacing w:before="3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465774683"/>
      <w:bookmarkStart w:id="7" w:name="_Toc505241746"/>
      <w:r w:rsidRPr="00FC4D16">
        <w:rPr>
          <w:rFonts w:ascii="Times New Roman" w:hAnsi="Times New Roman" w:cs="Times New Roman"/>
          <w:color w:val="auto"/>
          <w:sz w:val="24"/>
          <w:szCs w:val="24"/>
        </w:rPr>
        <w:t xml:space="preserve">1.3 </w:t>
      </w:r>
      <w:proofErr w:type="spellStart"/>
      <w:r w:rsidR="00497E2B" w:rsidRPr="00FC4D16">
        <w:rPr>
          <w:rFonts w:ascii="Times New Roman" w:hAnsi="Times New Roman" w:cs="Times New Roman"/>
          <w:color w:val="auto"/>
          <w:sz w:val="24"/>
          <w:szCs w:val="24"/>
        </w:rPr>
        <w:t>Pem</w:t>
      </w:r>
      <w:r w:rsidR="0049216D" w:rsidRPr="00FC4D16">
        <w:rPr>
          <w:rFonts w:ascii="Times New Roman" w:hAnsi="Times New Roman" w:cs="Times New Roman"/>
          <w:color w:val="auto"/>
          <w:sz w:val="24"/>
          <w:szCs w:val="24"/>
        </w:rPr>
        <w:t>b</w:t>
      </w:r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>atasan</w:t>
      </w:r>
      <w:proofErr w:type="spellEnd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>Masalah</w:t>
      </w:r>
      <w:bookmarkEnd w:id="6"/>
      <w:bookmarkEnd w:id="7"/>
      <w:proofErr w:type="spellEnd"/>
    </w:p>
    <w:p w:rsidR="00B24B37" w:rsidRPr="00FC4D16" w:rsidRDefault="00B24B37" w:rsidP="00FC4D16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465774684"/>
      <w:bookmarkStart w:id="9" w:name="_Toc505241747"/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batasan-batasan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24B37" w:rsidRPr="00FC4D16" w:rsidRDefault="00B24B37" w:rsidP="00FC4D16">
      <w:pPr>
        <w:pStyle w:val="DaftarParagraf"/>
        <w:numPr>
          <w:ilvl w:val="0"/>
          <w:numId w:val="5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browser</w:t>
      </w:r>
      <w:r w:rsidR="004A6619"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Google Chrome dan Mozilla Firefox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24B37" w:rsidRPr="00FC4D16" w:rsidRDefault="00B24B37" w:rsidP="00FC4D16">
      <w:pPr>
        <w:pStyle w:val="DaftarParagraf"/>
        <w:numPr>
          <w:ilvl w:val="0"/>
          <w:numId w:val="5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PHP dan MySQL.</w:t>
      </w:r>
    </w:p>
    <w:p w:rsidR="00B24B37" w:rsidRPr="00FC4D16" w:rsidRDefault="00B24B37" w:rsidP="00FC4D16">
      <w:pPr>
        <w:pStyle w:val="DaftarParagraf"/>
        <w:numPr>
          <w:ilvl w:val="0"/>
          <w:numId w:val="5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jasa-jasa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</w:t>
      </w:r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4A6619"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profile</w:t>
      </w:r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A6619"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portfolio</w:t>
      </w:r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yang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diselenggarakan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testimoni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klien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jasanya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beserta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kontak</w:t>
      </w:r>
      <w:proofErr w:type="spellEnd"/>
      <w:r w:rsidR="004A66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24B37" w:rsidRPr="00FC4D16" w:rsidRDefault="00B24B37" w:rsidP="00FC4D16">
      <w:pPr>
        <w:pStyle w:val="DaftarParagraf"/>
        <w:numPr>
          <w:ilvl w:val="0"/>
          <w:numId w:val="5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perantara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interaksi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EO dan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24B37" w:rsidRPr="00FC4D16" w:rsidRDefault="00B24B37" w:rsidP="00FC4D16">
      <w:pPr>
        <w:pStyle w:val="DaftarParagraf"/>
        <w:numPr>
          <w:ilvl w:val="0"/>
          <w:numId w:val="5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9565F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52013" w:rsidRPr="00FC4D16" w:rsidRDefault="00C853C4" w:rsidP="00FC4D16">
      <w:pPr>
        <w:pStyle w:val="Judul2"/>
        <w:spacing w:before="3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C4D16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1.4 </w:t>
      </w:r>
      <w:proofErr w:type="spellStart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>Manfaat</w:t>
      </w:r>
      <w:proofErr w:type="spellEnd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>Penelitian</w:t>
      </w:r>
      <w:bookmarkEnd w:id="8"/>
      <w:bookmarkEnd w:id="9"/>
      <w:proofErr w:type="spellEnd"/>
    </w:p>
    <w:p w:rsidR="00B55CF6" w:rsidRPr="00FC4D16" w:rsidRDefault="00F52013" w:rsidP="00FC4D16">
      <w:pPr>
        <w:pStyle w:val="DaftarParagraf"/>
        <w:spacing w:after="240"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B37" w:rsidRPr="00FC4D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F6" w:rsidRPr="00FC4D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55CF6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F6" w:rsidRPr="00FC4D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55CF6" w:rsidRPr="00FC4D16">
        <w:rPr>
          <w:rFonts w:ascii="Times New Roman" w:hAnsi="Times New Roman" w:cs="Times New Roman"/>
          <w:sz w:val="24"/>
          <w:szCs w:val="24"/>
        </w:rPr>
        <w:t>:</w:t>
      </w:r>
    </w:p>
    <w:p w:rsidR="00F52013" w:rsidRPr="00FC4D16" w:rsidRDefault="00F52013" w:rsidP="00FC4D16">
      <w:pPr>
        <w:pStyle w:val="Judul3"/>
        <w:numPr>
          <w:ilvl w:val="0"/>
          <w:numId w:val="0"/>
        </w:numPr>
        <w:ind w:left="567" w:hanging="567"/>
        <w:rPr>
          <w:rFonts w:cs="Times New Roman"/>
        </w:rPr>
      </w:pPr>
      <w:bookmarkStart w:id="10" w:name="_Toc505241748"/>
      <w:r w:rsidRPr="00FC4D16">
        <w:rPr>
          <w:rFonts w:cs="Times New Roman"/>
        </w:rPr>
        <w:t xml:space="preserve">1.4.1 </w:t>
      </w:r>
      <w:proofErr w:type="spellStart"/>
      <w:r w:rsidRPr="00FC4D16">
        <w:rPr>
          <w:rFonts w:cs="Times New Roman"/>
        </w:rPr>
        <w:t>Tujuan</w:t>
      </w:r>
      <w:proofErr w:type="spellEnd"/>
      <w:r w:rsidRPr="00FC4D16">
        <w:rPr>
          <w:rFonts w:cs="Times New Roman"/>
        </w:rPr>
        <w:t xml:space="preserve"> </w:t>
      </w:r>
      <w:proofErr w:type="spellStart"/>
      <w:r w:rsidRPr="00FC4D16">
        <w:rPr>
          <w:rFonts w:cs="Times New Roman"/>
        </w:rPr>
        <w:t>Penelitian</w:t>
      </w:r>
      <w:bookmarkEnd w:id="10"/>
      <w:proofErr w:type="spellEnd"/>
    </w:p>
    <w:p w:rsidR="00521A14" w:rsidRPr="00FC4D16" w:rsidRDefault="00521A14" w:rsidP="00FC4D16">
      <w:pPr>
        <w:spacing w:line="360" w:lineRule="auto"/>
        <w:ind w:left="284" w:firstLine="283"/>
      </w:pPr>
      <w:bookmarkStart w:id="11" w:name="_Toc505241749"/>
      <w:proofErr w:type="spellStart"/>
      <w:r w:rsidRPr="00FC4D16">
        <w:t>Berikut</w:t>
      </w:r>
      <w:proofErr w:type="spellEnd"/>
      <w:r w:rsidRPr="00FC4D16">
        <w:t xml:space="preserve"> </w:t>
      </w:r>
      <w:proofErr w:type="spellStart"/>
      <w:r w:rsidRPr="00FC4D16">
        <w:t>tujuan</w:t>
      </w:r>
      <w:proofErr w:type="spellEnd"/>
      <w:r w:rsidRPr="00FC4D16">
        <w:t xml:space="preserve"> </w:t>
      </w:r>
      <w:proofErr w:type="spellStart"/>
      <w:r w:rsidRPr="00FC4D16">
        <w:t>dari</w:t>
      </w:r>
      <w:proofErr w:type="spellEnd"/>
      <w:r w:rsidRPr="00FC4D16">
        <w:t xml:space="preserve"> </w:t>
      </w:r>
      <w:proofErr w:type="spellStart"/>
      <w:r w:rsidRPr="00FC4D16">
        <w:t>penelitian</w:t>
      </w:r>
      <w:proofErr w:type="spellEnd"/>
      <w:r w:rsidRPr="00FC4D16">
        <w:t xml:space="preserve"> </w:t>
      </w:r>
      <w:proofErr w:type="spellStart"/>
      <w:r w:rsidRPr="00FC4D16">
        <w:t>ini</w:t>
      </w:r>
      <w:proofErr w:type="spellEnd"/>
      <w:r w:rsidRPr="00FC4D16">
        <w:t>:</w:t>
      </w:r>
    </w:p>
    <w:p w:rsidR="00521A14" w:rsidRPr="00FC4D16" w:rsidRDefault="00521A14" w:rsidP="00FC4D16">
      <w:pPr>
        <w:pStyle w:val="DaftarParagraf"/>
        <w:numPr>
          <w:ilvl w:val="0"/>
          <w:numId w:val="6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758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2D758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jasa-jasa</w:t>
      </w:r>
      <w:proofErr w:type="spellEnd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="0027798E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21A14" w:rsidRPr="00FC4D16" w:rsidRDefault="00521A14" w:rsidP="00FC4D16">
      <w:pPr>
        <w:pStyle w:val="DaftarParagraf"/>
        <w:numPr>
          <w:ilvl w:val="0"/>
          <w:numId w:val="6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EO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mempublikasikan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disediakannya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52013" w:rsidRPr="00FC4D16" w:rsidRDefault="00F52013" w:rsidP="00FC4D16">
      <w:pPr>
        <w:pStyle w:val="Judul3"/>
        <w:numPr>
          <w:ilvl w:val="0"/>
          <w:numId w:val="0"/>
        </w:numPr>
        <w:ind w:left="567" w:hanging="567"/>
        <w:rPr>
          <w:rFonts w:cs="Times New Roman"/>
        </w:rPr>
      </w:pPr>
      <w:r w:rsidRPr="00FC4D16">
        <w:rPr>
          <w:rFonts w:cs="Times New Roman"/>
        </w:rPr>
        <w:t xml:space="preserve">1.4.2 </w:t>
      </w:r>
      <w:proofErr w:type="spellStart"/>
      <w:r w:rsidRPr="00FC4D16">
        <w:rPr>
          <w:rFonts w:cs="Times New Roman"/>
        </w:rPr>
        <w:t>Manfaat</w:t>
      </w:r>
      <w:proofErr w:type="spellEnd"/>
      <w:r w:rsidRPr="00FC4D16">
        <w:rPr>
          <w:rFonts w:cs="Times New Roman"/>
        </w:rPr>
        <w:t xml:space="preserve"> </w:t>
      </w:r>
      <w:proofErr w:type="spellStart"/>
      <w:r w:rsidRPr="00FC4D16">
        <w:rPr>
          <w:rFonts w:cs="Times New Roman"/>
        </w:rPr>
        <w:t>Penelitian</w:t>
      </w:r>
      <w:bookmarkEnd w:id="11"/>
      <w:proofErr w:type="spellEnd"/>
    </w:p>
    <w:p w:rsidR="00521A14" w:rsidRPr="00FC4D16" w:rsidRDefault="00521A14" w:rsidP="00FC4D16">
      <w:pPr>
        <w:spacing w:line="360" w:lineRule="auto"/>
        <w:ind w:left="567"/>
      </w:pPr>
      <w:bookmarkStart w:id="12" w:name="_Toc465774685"/>
      <w:bookmarkStart w:id="13" w:name="_Toc505241750"/>
      <w:proofErr w:type="spellStart"/>
      <w:r w:rsidRPr="00FC4D16">
        <w:t>Berikut</w:t>
      </w:r>
      <w:proofErr w:type="spellEnd"/>
      <w:r w:rsidRPr="00FC4D16">
        <w:t xml:space="preserve"> </w:t>
      </w:r>
      <w:proofErr w:type="spellStart"/>
      <w:r w:rsidRPr="00FC4D16">
        <w:t>manfaat</w:t>
      </w:r>
      <w:proofErr w:type="spellEnd"/>
      <w:r w:rsidRPr="00FC4D16">
        <w:t xml:space="preserve"> </w:t>
      </w:r>
      <w:proofErr w:type="spellStart"/>
      <w:r w:rsidRPr="00FC4D16">
        <w:t>dari</w:t>
      </w:r>
      <w:proofErr w:type="spellEnd"/>
      <w:r w:rsidRPr="00FC4D16">
        <w:t xml:space="preserve"> </w:t>
      </w:r>
      <w:proofErr w:type="spellStart"/>
      <w:r w:rsidRPr="00FC4D16">
        <w:t>penelitian</w:t>
      </w:r>
      <w:proofErr w:type="spellEnd"/>
      <w:r w:rsidRPr="00FC4D16">
        <w:t xml:space="preserve"> </w:t>
      </w:r>
      <w:proofErr w:type="spellStart"/>
      <w:r w:rsidRPr="00FC4D16">
        <w:t>ini</w:t>
      </w:r>
      <w:proofErr w:type="spellEnd"/>
      <w:r w:rsidRPr="00FC4D16">
        <w:t>:</w:t>
      </w:r>
    </w:p>
    <w:p w:rsidR="00521A14" w:rsidRPr="00FC4D16" w:rsidRDefault="00521A14" w:rsidP="00FC4D16">
      <w:pPr>
        <w:pStyle w:val="DaftarParagraf"/>
        <w:numPr>
          <w:ilvl w:val="0"/>
          <w:numId w:val="7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65F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9565F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="009565F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="009565F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9565F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EO.</w:t>
      </w:r>
    </w:p>
    <w:p w:rsidR="00521A14" w:rsidRPr="00FC4D16" w:rsidRDefault="00521A14" w:rsidP="00FC4D16">
      <w:pPr>
        <w:pStyle w:val="DaftarParagraf"/>
        <w:numPr>
          <w:ilvl w:val="0"/>
          <w:numId w:val="7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mempublikasikan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21A14" w:rsidRPr="00FC4D16" w:rsidRDefault="00521A14" w:rsidP="00FC4D16">
      <w:pPr>
        <w:pStyle w:val="DaftarParagraf"/>
        <w:numPr>
          <w:ilvl w:val="0"/>
          <w:numId w:val="7"/>
        </w:numPr>
        <w:spacing w:before="120" w:after="24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di Indonesia.</w:t>
      </w:r>
    </w:p>
    <w:p w:rsidR="00F52013" w:rsidRPr="00FC4D16" w:rsidRDefault="00C853C4" w:rsidP="00FC4D16">
      <w:pPr>
        <w:pStyle w:val="Judul2"/>
        <w:spacing w:before="3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C4D16">
        <w:rPr>
          <w:rFonts w:ascii="Times New Roman" w:hAnsi="Times New Roman" w:cs="Times New Roman"/>
          <w:color w:val="auto"/>
          <w:sz w:val="24"/>
          <w:szCs w:val="24"/>
        </w:rPr>
        <w:t xml:space="preserve">1.5 </w:t>
      </w:r>
      <w:proofErr w:type="spellStart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>Metodologi</w:t>
      </w:r>
      <w:proofErr w:type="spellEnd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>Penelitian</w:t>
      </w:r>
      <w:bookmarkEnd w:id="12"/>
      <w:bookmarkEnd w:id="13"/>
      <w:proofErr w:type="spellEnd"/>
    </w:p>
    <w:p w:rsidR="00521A14" w:rsidRPr="00FC4D16" w:rsidRDefault="00521A14" w:rsidP="00FC4D16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505241751"/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52013" w:rsidRPr="00FC4D16" w:rsidRDefault="00F52013" w:rsidP="00FC4D16">
      <w:pPr>
        <w:pStyle w:val="Judul3"/>
        <w:numPr>
          <w:ilvl w:val="0"/>
          <w:numId w:val="0"/>
        </w:numPr>
        <w:ind w:left="567" w:hanging="567"/>
        <w:rPr>
          <w:rFonts w:cs="Times New Roman"/>
        </w:rPr>
      </w:pPr>
      <w:r w:rsidRPr="00FC4D16">
        <w:rPr>
          <w:rFonts w:cs="Times New Roman"/>
        </w:rPr>
        <w:t xml:space="preserve">1.5.1 </w:t>
      </w:r>
      <w:proofErr w:type="spellStart"/>
      <w:r w:rsidRPr="00FC4D16">
        <w:rPr>
          <w:rFonts w:cs="Times New Roman"/>
        </w:rPr>
        <w:t>Metode</w:t>
      </w:r>
      <w:proofErr w:type="spellEnd"/>
      <w:r w:rsidRPr="00FC4D16">
        <w:rPr>
          <w:rFonts w:cs="Times New Roman"/>
        </w:rPr>
        <w:t xml:space="preserve"> </w:t>
      </w:r>
      <w:proofErr w:type="spellStart"/>
      <w:r w:rsidRPr="00FC4D16">
        <w:rPr>
          <w:rFonts w:cs="Times New Roman"/>
        </w:rPr>
        <w:t>Pengumpulan</w:t>
      </w:r>
      <w:proofErr w:type="spellEnd"/>
      <w:r w:rsidRPr="00FC4D16">
        <w:rPr>
          <w:rFonts w:cs="Times New Roman"/>
        </w:rPr>
        <w:t xml:space="preserve"> Data</w:t>
      </w:r>
      <w:bookmarkEnd w:id="14"/>
    </w:p>
    <w:p w:rsidR="00521A14" w:rsidRPr="00FC4D16" w:rsidRDefault="00521A14" w:rsidP="00FC4D16">
      <w:pPr>
        <w:spacing w:line="360" w:lineRule="auto"/>
        <w:ind w:left="567"/>
      </w:pPr>
      <w:bookmarkStart w:id="15" w:name="_Toc505241752"/>
      <w:proofErr w:type="spellStart"/>
      <w:r w:rsidRPr="00FC4D16">
        <w:t>Berikut</w:t>
      </w:r>
      <w:proofErr w:type="spellEnd"/>
      <w:r w:rsidRPr="00FC4D16">
        <w:t xml:space="preserve"> </w:t>
      </w:r>
      <w:proofErr w:type="spellStart"/>
      <w:r w:rsidRPr="00FC4D16">
        <w:t>metode</w:t>
      </w:r>
      <w:proofErr w:type="spellEnd"/>
      <w:r w:rsidRPr="00FC4D16">
        <w:t xml:space="preserve"> </w:t>
      </w:r>
      <w:proofErr w:type="spellStart"/>
      <w:r w:rsidRPr="00FC4D16">
        <w:t>pengumpulan</w:t>
      </w:r>
      <w:proofErr w:type="spellEnd"/>
      <w:r w:rsidRPr="00FC4D16">
        <w:t xml:space="preserve"> data yang </w:t>
      </w:r>
      <w:proofErr w:type="spellStart"/>
      <w:r w:rsidRPr="00FC4D16">
        <w:t>akan</w:t>
      </w:r>
      <w:proofErr w:type="spellEnd"/>
      <w:r w:rsidRPr="00FC4D16">
        <w:t xml:space="preserve"> </w:t>
      </w:r>
      <w:proofErr w:type="spellStart"/>
      <w:r w:rsidRPr="00FC4D16">
        <w:t>digunakan</w:t>
      </w:r>
      <w:proofErr w:type="spellEnd"/>
      <w:r w:rsidRPr="00FC4D16">
        <w:t xml:space="preserve"> </w:t>
      </w:r>
      <w:proofErr w:type="spellStart"/>
      <w:r w:rsidRPr="00FC4D16">
        <w:t>dalam</w:t>
      </w:r>
      <w:proofErr w:type="spellEnd"/>
      <w:r w:rsidRPr="00FC4D16">
        <w:t xml:space="preserve"> </w:t>
      </w:r>
      <w:proofErr w:type="spellStart"/>
      <w:r w:rsidRPr="00FC4D16">
        <w:t>penelitian</w:t>
      </w:r>
      <w:proofErr w:type="spellEnd"/>
      <w:r w:rsidRPr="00FC4D16">
        <w:t xml:space="preserve"> </w:t>
      </w:r>
      <w:proofErr w:type="spellStart"/>
      <w:r w:rsidRPr="00FC4D16">
        <w:t>ini</w:t>
      </w:r>
      <w:proofErr w:type="spellEnd"/>
      <w:r w:rsidRPr="00FC4D16">
        <w:t>:</w:t>
      </w:r>
    </w:p>
    <w:p w:rsidR="00521A14" w:rsidRPr="00FC4D16" w:rsidRDefault="00521A14" w:rsidP="00FC4D16">
      <w:pPr>
        <w:pStyle w:val="DaftarParagraf"/>
        <w:numPr>
          <w:ilvl w:val="0"/>
          <w:numId w:val="8"/>
        </w:numPr>
        <w:spacing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Observasi</w:t>
      </w:r>
      <w:proofErr w:type="spellEnd"/>
    </w:p>
    <w:p w:rsidR="00521A14" w:rsidRPr="00FC4D16" w:rsidRDefault="00521A14" w:rsidP="00FC4D16">
      <w:pPr>
        <w:pStyle w:val="DaftarParagraf"/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Observasi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mengamati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pada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21A14" w:rsidRPr="00FC4D16" w:rsidRDefault="00521A14" w:rsidP="00FC4D16">
      <w:pPr>
        <w:pStyle w:val="DaftarParagraf"/>
        <w:numPr>
          <w:ilvl w:val="0"/>
          <w:numId w:val="8"/>
        </w:numPr>
        <w:spacing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Literatur</w:t>
      </w:r>
      <w:proofErr w:type="spellEnd"/>
    </w:p>
    <w:p w:rsidR="00521A14" w:rsidRPr="00FC4D16" w:rsidRDefault="00521A14" w:rsidP="00FC4D16">
      <w:pPr>
        <w:pStyle w:val="DaftarParagraf"/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literatur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website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literatur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juga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mempelajari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teori-teori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tools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menunjang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21A14" w:rsidRPr="00FC4D16" w:rsidRDefault="00521A14" w:rsidP="00FC4D16">
      <w:pPr>
        <w:pStyle w:val="DaftarParagraf"/>
        <w:numPr>
          <w:ilvl w:val="0"/>
          <w:numId w:val="8"/>
        </w:numPr>
        <w:spacing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Kuesioner</w:t>
      </w:r>
      <w:proofErr w:type="spellEnd"/>
    </w:p>
    <w:p w:rsidR="00521A14" w:rsidRPr="00FC4D16" w:rsidRDefault="00521A14" w:rsidP="00FC4D16">
      <w:pPr>
        <w:pStyle w:val="DaftarParagraf"/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Kuesioner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disebarkan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respon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EO. </w:t>
      </w:r>
    </w:p>
    <w:p w:rsidR="00F52013" w:rsidRPr="00FC4D16" w:rsidRDefault="00F52013" w:rsidP="00FC4D16">
      <w:pPr>
        <w:pStyle w:val="Judul3"/>
        <w:numPr>
          <w:ilvl w:val="0"/>
          <w:numId w:val="0"/>
        </w:numPr>
        <w:ind w:left="567" w:hanging="567"/>
        <w:rPr>
          <w:rFonts w:cs="Times New Roman"/>
        </w:rPr>
      </w:pPr>
      <w:r w:rsidRPr="00FC4D16">
        <w:rPr>
          <w:rFonts w:cs="Times New Roman"/>
        </w:rPr>
        <w:t xml:space="preserve">1.5.2 </w:t>
      </w:r>
      <w:proofErr w:type="spellStart"/>
      <w:r w:rsidR="000470C3" w:rsidRPr="00FC4D16">
        <w:rPr>
          <w:rFonts w:cs="Times New Roman"/>
        </w:rPr>
        <w:t>Metodologi</w:t>
      </w:r>
      <w:proofErr w:type="spellEnd"/>
      <w:r w:rsidRPr="00FC4D16">
        <w:rPr>
          <w:rFonts w:cs="Times New Roman"/>
        </w:rPr>
        <w:t xml:space="preserve"> </w:t>
      </w:r>
      <w:proofErr w:type="spellStart"/>
      <w:r w:rsidRPr="00FC4D16">
        <w:rPr>
          <w:rFonts w:cs="Times New Roman"/>
        </w:rPr>
        <w:t>Pengembangan</w:t>
      </w:r>
      <w:proofErr w:type="spellEnd"/>
      <w:r w:rsidRPr="00FC4D16">
        <w:rPr>
          <w:rFonts w:cs="Times New Roman"/>
        </w:rPr>
        <w:t xml:space="preserve"> </w:t>
      </w:r>
      <w:proofErr w:type="spellStart"/>
      <w:r w:rsidRPr="00FC4D16">
        <w:rPr>
          <w:rFonts w:cs="Times New Roman"/>
        </w:rPr>
        <w:t>Sistem</w:t>
      </w:r>
      <w:bookmarkEnd w:id="15"/>
      <w:proofErr w:type="spellEnd"/>
    </w:p>
    <w:p w:rsidR="00521A14" w:rsidRPr="00FC4D16" w:rsidRDefault="00521A14" w:rsidP="00FC4D16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465774686"/>
      <w:bookmarkStart w:id="17" w:name="_Toc505241753"/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Rapid Application Development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(RAD)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Rapid Prototyping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RAD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pembangunan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prototype iterative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berulang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respon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user.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dipilih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keterbatasan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keterlibatan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52013" w:rsidRPr="00FC4D16" w:rsidRDefault="00C853C4" w:rsidP="00FC4D16">
      <w:pPr>
        <w:pStyle w:val="Judul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C4D16">
        <w:rPr>
          <w:rFonts w:ascii="Times New Roman" w:hAnsi="Times New Roman" w:cs="Times New Roman"/>
          <w:color w:val="auto"/>
          <w:sz w:val="24"/>
          <w:szCs w:val="24"/>
        </w:rPr>
        <w:t xml:space="preserve">1.6 </w:t>
      </w:r>
      <w:proofErr w:type="spellStart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>Sistematika</w:t>
      </w:r>
      <w:proofErr w:type="spellEnd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52013" w:rsidRPr="00FC4D16">
        <w:rPr>
          <w:rFonts w:ascii="Times New Roman" w:hAnsi="Times New Roman" w:cs="Times New Roman"/>
          <w:color w:val="auto"/>
          <w:sz w:val="24"/>
          <w:szCs w:val="24"/>
        </w:rPr>
        <w:t>Penulisan</w:t>
      </w:r>
      <w:bookmarkEnd w:id="16"/>
      <w:bookmarkEnd w:id="17"/>
      <w:proofErr w:type="spellEnd"/>
    </w:p>
    <w:p w:rsidR="00B55CF6" w:rsidRPr="00FC4D16" w:rsidRDefault="00EC0C5D" w:rsidP="00FC4D16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Sistematika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memuat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uraian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garis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penelitan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lima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bab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dilengkapi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lampiran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penjabaran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bab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52013" w:rsidRPr="00FC4D16" w:rsidRDefault="00EC0C5D" w:rsidP="00FC4D16">
      <w:pPr>
        <w:spacing w:line="360" w:lineRule="auto"/>
        <w:jc w:val="both"/>
        <w:rPr>
          <w:b/>
        </w:rPr>
      </w:pPr>
      <w:r w:rsidRPr="00FC4D16">
        <w:rPr>
          <w:b/>
        </w:rPr>
        <w:t>B</w:t>
      </w:r>
      <w:r w:rsidR="00BB2E0D" w:rsidRPr="00FC4D16">
        <w:rPr>
          <w:b/>
        </w:rPr>
        <w:t>AB</w:t>
      </w:r>
      <w:r w:rsidRPr="00FC4D16">
        <w:rPr>
          <w:b/>
        </w:rPr>
        <w:t xml:space="preserve"> I</w:t>
      </w:r>
      <w:r w:rsidR="00BB2E0D" w:rsidRPr="00FC4D16">
        <w:rPr>
          <w:b/>
        </w:rPr>
        <w:t xml:space="preserve"> PENDAHULUAN</w:t>
      </w:r>
    </w:p>
    <w:p w:rsidR="00BB2E0D" w:rsidRPr="00FC4D16" w:rsidRDefault="00A16567" w:rsidP="00FC4D16">
      <w:pPr>
        <w:spacing w:after="240" w:line="360" w:lineRule="auto"/>
        <w:jc w:val="both"/>
      </w:pPr>
      <w:proofErr w:type="spellStart"/>
      <w:r w:rsidRPr="00FC4D16">
        <w:t>Dalam</w:t>
      </w:r>
      <w:proofErr w:type="spellEnd"/>
      <w:r w:rsidRPr="00FC4D16">
        <w:t xml:space="preserve"> </w:t>
      </w:r>
      <w:proofErr w:type="spellStart"/>
      <w:r w:rsidRPr="00FC4D16">
        <w:t>b</w:t>
      </w:r>
      <w:r w:rsidR="00BB2E0D" w:rsidRPr="00FC4D16">
        <w:t>ab</w:t>
      </w:r>
      <w:proofErr w:type="spellEnd"/>
      <w:r w:rsidR="00BB2E0D" w:rsidRPr="00FC4D16">
        <w:t xml:space="preserve"> </w:t>
      </w:r>
      <w:proofErr w:type="spellStart"/>
      <w:r w:rsidR="00BB2E0D" w:rsidRPr="00FC4D16">
        <w:t>ini</w:t>
      </w:r>
      <w:proofErr w:type="spellEnd"/>
      <w:r w:rsidR="00BB2E0D" w:rsidRPr="00FC4D16">
        <w:t xml:space="preserve"> </w:t>
      </w:r>
      <w:proofErr w:type="spellStart"/>
      <w:r w:rsidR="00BB2E0D" w:rsidRPr="00FC4D16">
        <w:t>akan</w:t>
      </w:r>
      <w:proofErr w:type="spellEnd"/>
      <w:r w:rsidR="00BB2E0D" w:rsidRPr="00FC4D16">
        <w:t xml:space="preserve"> </w:t>
      </w:r>
      <w:proofErr w:type="spellStart"/>
      <w:r w:rsidR="00BB2E0D" w:rsidRPr="00FC4D16">
        <w:t>menjelaskan</w:t>
      </w:r>
      <w:proofErr w:type="spellEnd"/>
      <w:r w:rsidR="00BB2E0D" w:rsidRPr="00FC4D16">
        <w:t xml:space="preserve"> </w:t>
      </w:r>
      <w:proofErr w:type="spellStart"/>
      <w:r w:rsidR="00BB2E0D" w:rsidRPr="00FC4D16">
        <w:t>tentang</w:t>
      </w:r>
      <w:proofErr w:type="spellEnd"/>
      <w:r w:rsidR="00BB2E0D" w:rsidRPr="00FC4D16">
        <w:t xml:space="preserve"> </w:t>
      </w:r>
      <w:proofErr w:type="spellStart"/>
      <w:r w:rsidR="00BB2E0D" w:rsidRPr="00FC4D16">
        <w:t>latar</w:t>
      </w:r>
      <w:proofErr w:type="spellEnd"/>
      <w:r w:rsidR="00BB2E0D" w:rsidRPr="00FC4D16">
        <w:t xml:space="preserve"> </w:t>
      </w:r>
      <w:proofErr w:type="spellStart"/>
      <w:r w:rsidR="00BB2E0D" w:rsidRPr="00FC4D16">
        <w:t>belakang</w:t>
      </w:r>
      <w:proofErr w:type="spellEnd"/>
      <w:r w:rsidR="00BB2E0D" w:rsidRPr="00FC4D16">
        <w:t xml:space="preserve">, </w:t>
      </w:r>
      <w:proofErr w:type="spellStart"/>
      <w:r w:rsidR="00BB2E0D" w:rsidRPr="00FC4D16">
        <w:t>rumusan</w:t>
      </w:r>
      <w:proofErr w:type="spellEnd"/>
      <w:r w:rsidR="00BB2E0D" w:rsidRPr="00FC4D16">
        <w:t xml:space="preserve"> </w:t>
      </w:r>
      <w:proofErr w:type="spellStart"/>
      <w:r w:rsidR="00BB2E0D" w:rsidRPr="00FC4D16">
        <w:t>masalah</w:t>
      </w:r>
      <w:proofErr w:type="spellEnd"/>
      <w:r w:rsidR="00BB2E0D" w:rsidRPr="00FC4D16">
        <w:t xml:space="preserve">, </w:t>
      </w:r>
      <w:proofErr w:type="spellStart"/>
      <w:r w:rsidR="00BB2E0D" w:rsidRPr="00FC4D16">
        <w:t>batasan</w:t>
      </w:r>
      <w:proofErr w:type="spellEnd"/>
      <w:r w:rsidR="00BB2E0D" w:rsidRPr="00FC4D16">
        <w:t xml:space="preserve"> </w:t>
      </w:r>
      <w:proofErr w:type="spellStart"/>
      <w:r w:rsidR="00BB2E0D" w:rsidRPr="00FC4D16">
        <w:t>masalah</w:t>
      </w:r>
      <w:proofErr w:type="spellEnd"/>
      <w:r w:rsidR="00BB2E0D" w:rsidRPr="00FC4D16">
        <w:t xml:space="preserve">, </w:t>
      </w:r>
      <w:proofErr w:type="spellStart"/>
      <w:r w:rsidR="00BB2E0D" w:rsidRPr="00FC4D16">
        <w:t>tujuan</w:t>
      </w:r>
      <w:proofErr w:type="spellEnd"/>
      <w:r w:rsidR="00BB2E0D" w:rsidRPr="00FC4D16">
        <w:t xml:space="preserve"> dan </w:t>
      </w:r>
      <w:proofErr w:type="spellStart"/>
      <w:r w:rsidR="00BB2E0D" w:rsidRPr="00FC4D16">
        <w:t>manfaat</w:t>
      </w:r>
      <w:proofErr w:type="spellEnd"/>
      <w:r w:rsidR="00BB2E0D" w:rsidRPr="00FC4D16">
        <w:t xml:space="preserve"> </w:t>
      </w:r>
      <w:proofErr w:type="spellStart"/>
      <w:r w:rsidR="00BB2E0D" w:rsidRPr="00FC4D16">
        <w:t>penelitian</w:t>
      </w:r>
      <w:proofErr w:type="spellEnd"/>
      <w:r w:rsidR="00BB2E0D" w:rsidRPr="00FC4D16">
        <w:t xml:space="preserve">, </w:t>
      </w:r>
      <w:proofErr w:type="spellStart"/>
      <w:r w:rsidR="00BB2E0D" w:rsidRPr="00FC4D16">
        <w:t>metode</w:t>
      </w:r>
      <w:proofErr w:type="spellEnd"/>
      <w:r w:rsidR="00BB2E0D" w:rsidRPr="00FC4D16">
        <w:t xml:space="preserve"> </w:t>
      </w:r>
      <w:proofErr w:type="spellStart"/>
      <w:r w:rsidR="00BB2E0D" w:rsidRPr="00FC4D16">
        <w:t>penelitian</w:t>
      </w:r>
      <w:proofErr w:type="spellEnd"/>
      <w:r w:rsidR="00BB2E0D" w:rsidRPr="00FC4D16">
        <w:t xml:space="preserve"> yang </w:t>
      </w:r>
      <w:proofErr w:type="spellStart"/>
      <w:r w:rsidR="00BB2E0D" w:rsidRPr="00FC4D16">
        <w:t>akan</w:t>
      </w:r>
      <w:proofErr w:type="spellEnd"/>
      <w:r w:rsidR="00BB2E0D" w:rsidRPr="00FC4D16">
        <w:t xml:space="preserve"> </w:t>
      </w:r>
      <w:proofErr w:type="spellStart"/>
      <w:r w:rsidR="00BB2E0D" w:rsidRPr="00FC4D16">
        <w:t>digunakan</w:t>
      </w:r>
      <w:proofErr w:type="spellEnd"/>
      <w:r w:rsidR="00BB2E0D" w:rsidRPr="00FC4D16">
        <w:t xml:space="preserve">, dan </w:t>
      </w:r>
      <w:proofErr w:type="spellStart"/>
      <w:r w:rsidR="00BB2E0D" w:rsidRPr="00FC4D16">
        <w:t>sistematika</w:t>
      </w:r>
      <w:proofErr w:type="spellEnd"/>
      <w:r w:rsidR="00BB2E0D" w:rsidRPr="00FC4D16">
        <w:t xml:space="preserve"> </w:t>
      </w:r>
      <w:proofErr w:type="spellStart"/>
      <w:r w:rsidR="00BB2E0D" w:rsidRPr="00FC4D16">
        <w:t>penulisan</w:t>
      </w:r>
      <w:proofErr w:type="spellEnd"/>
      <w:r w:rsidR="00BB2E0D" w:rsidRPr="00FC4D16">
        <w:t>.</w:t>
      </w:r>
    </w:p>
    <w:p w:rsidR="00BB2E0D" w:rsidRPr="00FC4D16" w:rsidRDefault="00BB2E0D" w:rsidP="00FC4D16">
      <w:pPr>
        <w:spacing w:line="360" w:lineRule="auto"/>
        <w:jc w:val="both"/>
        <w:rPr>
          <w:b/>
          <w:color w:val="000000" w:themeColor="text1"/>
        </w:rPr>
      </w:pPr>
      <w:r w:rsidRPr="00FC4D16">
        <w:rPr>
          <w:b/>
          <w:color w:val="000000" w:themeColor="text1"/>
        </w:rPr>
        <w:t>BAB II LANDASAN TEORI</w:t>
      </w:r>
    </w:p>
    <w:p w:rsidR="00BB2E0D" w:rsidRPr="00FC4D16" w:rsidRDefault="00A16567" w:rsidP="00FC4D16">
      <w:pPr>
        <w:spacing w:line="360" w:lineRule="auto"/>
        <w:jc w:val="both"/>
      </w:pPr>
      <w:proofErr w:type="spellStart"/>
      <w:r w:rsidRPr="00FC4D16">
        <w:t>Dalam</w:t>
      </w:r>
      <w:proofErr w:type="spellEnd"/>
      <w:r w:rsidRPr="00FC4D16">
        <w:t xml:space="preserve"> </w:t>
      </w:r>
      <w:proofErr w:type="spellStart"/>
      <w:r w:rsidRPr="00FC4D16">
        <w:t>b</w:t>
      </w:r>
      <w:r w:rsidR="00BB2E0D" w:rsidRPr="00FC4D16">
        <w:t>ab</w:t>
      </w:r>
      <w:proofErr w:type="spellEnd"/>
      <w:r w:rsidR="00BB2E0D" w:rsidRPr="00FC4D16">
        <w:t xml:space="preserve"> </w:t>
      </w:r>
      <w:proofErr w:type="spellStart"/>
      <w:r w:rsidR="00BB2E0D" w:rsidRPr="00FC4D16">
        <w:t>ini</w:t>
      </w:r>
      <w:proofErr w:type="spellEnd"/>
      <w:r w:rsidR="00BB2E0D" w:rsidRPr="00FC4D16">
        <w:t xml:space="preserve"> </w:t>
      </w:r>
      <w:proofErr w:type="spellStart"/>
      <w:r w:rsidR="00BB2E0D" w:rsidRPr="00FC4D16">
        <w:t>akan</w:t>
      </w:r>
      <w:proofErr w:type="spellEnd"/>
      <w:r w:rsidR="00BB2E0D" w:rsidRPr="00FC4D16">
        <w:t xml:space="preserve"> </w:t>
      </w:r>
      <w:proofErr w:type="spellStart"/>
      <w:r w:rsidR="00BB2E0D" w:rsidRPr="00FC4D16">
        <w:t>membahas</w:t>
      </w:r>
      <w:proofErr w:type="spellEnd"/>
      <w:r w:rsidR="00BB2E0D" w:rsidRPr="00FC4D16">
        <w:t xml:space="preserve"> </w:t>
      </w:r>
      <w:proofErr w:type="spellStart"/>
      <w:r w:rsidR="00BB2E0D" w:rsidRPr="00FC4D16">
        <w:t>tentang</w:t>
      </w:r>
      <w:proofErr w:type="spellEnd"/>
      <w:r w:rsidR="00BB2E0D" w:rsidRPr="00FC4D16">
        <w:t xml:space="preserve"> </w:t>
      </w:r>
      <w:proofErr w:type="spellStart"/>
      <w:r w:rsidR="00302954" w:rsidRPr="00FC4D16">
        <w:t>berbagai</w:t>
      </w:r>
      <w:proofErr w:type="spellEnd"/>
      <w:r w:rsidR="00302954" w:rsidRPr="00FC4D16">
        <w:t xml:space="preserve"> </w:t>
      </w:r>
      <w:proofErr w:type="spellStart"/>
      <w:r w:rsidR="00302954" w:rsidRPr="00FC4D16">
        <w:t>teori</w:t>
      </w:r>
      <w:proofErr w:type="spellEnd"/>
      <w:r w:rsidR="00302954" w:rsidRPr="00FC4D16">
        <w:t xml:space="preserve"> dan </w:t>
      </w:r>
      <w:proofErr w:type="spellStart"/>
      <w:r w:rsidR="00302954" w:rsidRPr="00FC4D16">
        <w:t>definisi-definisi</w:t>
      </w:r>
      <w:proofErr w:type="spellEnd"/>
      <w:r w:rsidR="00302954" w:rsidRPr="00FC4D16">
        <w:t xml:space="preserve"> yang </w:t>
      </w:r>
      <w:proofErr w:type="spellStart"/>
      <w:r w:rsidR="00302954" w:rsidRPr="00FC4D16">
        <w:t>menjadi</w:t>
      </w:r>
      <w:proofErr w:type="spellEnd"/>
      <w:r w:rsidR="00302954" w:rsidRPr="00FC4D16">
        <w:t xml:space="preserve"> </w:t>
      </w:r>
      <w:proofErr w:type="spellStart"/>
      <w:r w:rsidR="00302954" w:rsidRPr="00FC4D16">
        <w:t>dasar</w:t>
      </w:r>
      <w:proofErr w:type="spellEnd"/>
      <w:r w:rsidR="00302954" w:rsidRPr="00FC4D16">
        <w:t xml:space="preserve"> </w:t>
      </w:r>
      <w:proofErr w:type="spellStart"/>
      <w:r w:rsidR="00302954" w:rsidRPr="00FC4D16">
        <w:t>dalam</w:t>
      </w:r>
      <w:proofErr w:type="spellEnd"/>
      <w:r w:rsidR="00302954" w:rsidRPr="00FC4D16">
        <w:t xml:space="preserve"> proses </w:t>
      </w:r>
      <w:proofErr w:type="spellStart"/>
      <w:r w:rsidR="00302954" w:rsidRPr="00FC4D16">
        <w:t>penyusunan</w:t>
      </w:r>
      <w:proofErr w:type="spellEnd"/>
      <w:r w:rsidR="00302954" w:rsidRPr="00FC4D16">
        <w:t xml:space="preserve"> </w:t>
      </w:r>
      <w:proofErr w:type="spellStart"/>
      <w:r w:rsidR="00302954" w:rsidRPr="00FC4D16">
        <w:t>penelitian</w:t>
      </w:r>
      <w:proofErr w:type="spellEnd"/>
      <w:r w:rsidR="00302954" w:rsidRPr="00FC4D16">
        <w:t xml:space="preserve"> </w:t>
      </w:r>
      <w:proofErr w:type="spellStart"/>
      <w:r w:rsidR="00302954" w:rsidRPr="00FC4D16">
        <w:t>ini</w:t>
      </w:r>
      <w:proofErr w:type="spellEnd"/>
      <w:r w:rsidR="00302954" w:rsidRPr="00FC4D16">
        <w:t>.</w:t>
      </w:r>
    </w:p>
    <w:p w:rsidR="00F52013" w:rsidRPr="00FC4D16" w:rsidRDefault="00302954" w:rsidP="00FC4D16">
      <w:pPr>
        <w:spacing w:before="240" w:line="360" w:lineRule="auto"/>
        <w:jc w:val="both"/>
        <w:rPr>
          <w:rFonts w:eastAsiaTheme="minorHAnsi"/>
          <w:b/>
        </w:rPr>
      </w:pPr>
      <w:r w:rsidRPr="00FC4D16">
        <w:rPr>
          <w:rFonts w:eastAsiaTheme="minorHAnsi"/>
          <w:b/>
        </w:rPr>
        <w:t>BAB III SISTEM SAAT INI</w:t>
      </w:r>
    </w:p>
    <w:p w:rsidR="00A16567" w:rsidRPr="00FC4D16" w:rsidRDefault="00A16567" w:rsidP="00FC4D16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proofErr w:type="spellStart"/>
      <w:r w:rsidRPr="00FC4D16">
        <w:rPr>
          <w:iCs/>
        </w:rPr>
        <w:t>Dalam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b</w:t>
      </w:r>
      <w:r w:rsidR="00302954" w:rsidRPr="00FC4D16">
        <w:rPr>
          <w:iCs/>
        </w:rPr>
        <w:t>ab</w:t>
      </w:r>
      <w:proofErr w:type="spellEnd"/>
      <w:r w:rsidR="00302954" w:rsidRPr="00FC4D16">
        <w:rPr>
          <w:iCs/>
        </w:rPr>
        <w:t xml:space="preserve"> </w:t>
      </w:r>
      <w:proofErr w:type="spellStart"/>
      <w:r w:rsidR="00302954" w:rsidRPr="00FC4D16">
        <w:rPr>
          <w:iCs/>
        </w:rPr>
        <w:t>ini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akan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dijelaskan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gambaran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dari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analisis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sistem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saat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ini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beserta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kendala-kendala</w:t>
      </w:r>
      <w:proofErr w:type="spellEnd"/>
      <w:r w:rsidRPr="00FC4D16">
        <w:rPr>
          <w:iCs/>
        </w:rPr>
        <w:t xml:space="preserve"> yang </w:t>
      </w:r>
      <w:proofErr w:type="spellStart"/>
      <w:r w:rsidRPr="00FC4D16">
        <w:rPr>
          <w:iCs/>
        </w:rPr>
        <w:t>dihadapi</w:t>
      </w:r>
      <w:proofErr w:type="spellEnd"/>
      <w:r w:rsidRPr="00FC4D16">
        <w:rPr>
          <w:iCs/>
        </w:rPr>
        <w:t>.</w:t>
      </w:r>
    </w:p>
    <w:p w:rsidR="00F52013" w:rsidRPr="00FC4D16" w:rsidRDefault="00A16567" w:rsidP="00FC4D16">
      <w:pPr>
        <w:autoSpaceDE w:val="0"/>
        <w:autoSpaceDN w:val="0"/>
        <w:adjustRightInd w:val="0"/>
        <w:spacing w:before="240" w:line="360" w:lineRule="auto"/>
        <w:jc w:val="both"/>
        <w:rPr>
          <w:b/>
          <w:iCs/>
        </w:rPr>
      </w:pPr>
      <w:r w:rsidRPr="00FC4D16">
        <w:rPr>
          <w:b/>
          <w:iCs/>
        </w:rPr>
        <w:t>BAB IV SISTEM USULAN</w:t>
      </w:r>
      <w:r w:rsidR="00302954" w:rsidRPr="00FC4D16">
        <w:rPr>
          <w:b/>
          <w:iCs/>
        </w:rPr>
        <w:t xml:space="preserve"> </w:t>
      </w:r>
    </w:p>
    <w:p w:rsidR="00244632" w:rsidRPr="00FC4D16" w:rsidRDefault="00F47712" w:rsidP="00FC4D16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proofErr w:type="spellStart"/>
      <w:r w:rsidRPr="00FC4D16">
        <w:rPr>
          <w:iCs/>
        </w:rPr>
        <w:lastRenderedPageBreak/>
        <w:t>Dalam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bab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ini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akan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menjelaskan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tentang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analisis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kelayakan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sistem</w:t>
      </w:r>
      <w:proofErr w:type="spellEnd"/>
      <w:r w:rsidRPr="00FC4D16">
        <w:rPr>
          <w:iCs/>
        </w:rPr>
        <w:t xml:space="preserve"> yang </w:t>
      </w:r>
      <w:proofErr w:type="spellStart"/>
      <w:r w:rsidRPr="00FC4D16">
        <w:rPr>
          <w:iCs/>
        </w:rPr>
        <w:t>diusulkan</w:t>
      </w:r>
      <w:proofErr w:type="spellEnd"/>
      <w:r w:rsidRPr="00FC4D16">
        <w:rPr>
          <w:iCs/>
        </w:rPr>
        <w:t xml:space="preserve">, </w:t>
      </w:r>
      <w:proofErr w:type="spellStart"/>
      <w:r w:rsidRPr="00FC4D16">
        <w:rPr>
          <w:iCs/>
        </w:rPr>
        <w:t>pemodelan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dari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sistem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usulan</w:t>
      </w:r>
      <w:proofErr w:type="spellEnd"/>
      <w:r w:rsidRPr="00FC4D16">
        <w:rPr>
          <w:iCs/>
        </w:rPr>
        <w:t xml:space="preserve">, </w:t>
      </w:r>
      <w:proofErr w:type="spellStart"/>
      <w:r w:rsidRPr="00FC4D16">
        <w:rPr>
          <w:iCs/>
        </w:rPr>
        <w:t>tahapan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implementasi</w:t>
      </w:r>
      <w:proofErr w:type="spellEnd"/>
      <w:r w:rsidRPr="00FC4D16">
        <w:rPr>
          <w:iCs/>
        </w:rPr>
        <w:t xml:space="preserve"> dan </w:t>
      </w:r>
      <w:proofErr w:type="spellStart"/>
      <w:r w:rsidRPr="00FC4D16">
        <w:rPr>
          <w:iCs/>
        </w:rPr>
        <w:t>pengujian</w:t>
      </w:r>
      <w:proofErr w:type="spellEnd"/>
      <w:r w:rsidRPr="00FC4D16">
        <w:rPr>
          <w:iCs/>
        </w:rPr>
        <w:t xml:space="preserve"> </w:t>
      </w:r>
      <w:proofErr w:type="spellStart"/>
      <w:r w:rsidRPr="00FC4D16">
        <w:rPr>
          <w:iCs/>
        </w:rPr>
        <w:t>sistem</w:t>
      </w:r>
      <w:proofErr w:type="spellEnd"/>
      <w:r w:rsidRPr="00FC4D16">
        <w:rPr>
          <w:iCs/>
        </w:rPr>
        <w:t>.</w:t>
      </w:r>
    </w:p>
    <w:p w:rsidR="00F52013" w:rsidRPr="00FC4D16" w:rsidRDefault="00F47712" w:rsidP="00FC4D16">
      <w:pPr>
        <w:spacing w:before="240" w:line="360" w:lineRule="auto"/>
        <w:jc w:val="both"/>
        <w:rPr>
          <w:rFonts w:eastAsiaTheme="minorHAnsi"/>
          <w:b/>
        </w:rPr>
      </w:pPr>
      <w:r w:rsidRPr="00FC4D16">
        <w:rPr>
          <w:rFonts w:eastAsiaTheme="minorHAnsi"/>
          <w:b/>
        </w:rPr>
        <w:t xml:space="preserve">BAB </w:t>
      </w:r>
      <w:r w:rsidR="0059662C" w:rsidRPr="00FC4D16">
        <w:rPr>
          <w:rFonts w:eastAsiaTheme="minorHAnsi"/>
          <w:b/>
        </w:rPr>
        <w:t>V KESIMPULAN DAN SARAN</w:t>
      </w:r>
    </w:p>
    <w:p w:rsidR="0059662C" w:rsidRPr="00FC4D16" w:rsidRDefault="0059662C" w:rsidP="00FC4D16">
      <w:pPr>
        <w:spacing w:after="200" w:line="360" w:lineRule="auto"/>
        <w:jc w:val="both"/>
        <w:rPr>
          <w:rFonts w:eastAsiaTheme="minorHAnsi"/>
        </w:rPr>
      </w:pPr>
      <w:proofErr w:type="spellStart"/>
      <w:r w:rsidRPr="00FC4D16">
        <w:rPr>
          <w:rFonts w:eastAsiaTheme="minorHAnsi"/>
        </w:rPr>
        <w:t>Dalam</w:t>
      </w:r>
      <w:proofErr w:type="spellEnd"/>
      <w:r w:rsidRPr="00FC4D16">
        <w:rPr>
          <w:rFonts w:eastAsiaTheme="minorHAnsi"/>
        </w:rPr>
        <w:t xml:space="preserve"> </w:t>
      </w:r>
      <w:proofErr w:type="spellStart"/>
      <w:r w:rsidRPr="00FC4D16">
        <w:rPr>
          <w:rFonts w:eastAsiaTheme="minorHAnsi"/>
        </w:rPr>
        <w:t>bab</w:t>
      </w:r>
      <w:proofErr w:type="spellEnd"/>
      <w:r w:rsidRPr="00FC4D16">
        <w:rPr>
          <w:rFonts w:eastAsiaTheme="minorHAnsi"/>
        </w:rPr>
        <w:t xml:space="preserve"> </w:t>
      </w:r>
      <w:proofErr w:type="spellStart"/>
      <w:r w:rsidRPr="00FC4D16">
        <w:rPr>
          <w:rFonts w:eastAsiaTheme="minorHAnsi"/>
        </w:rPr>
        <w:t>ini</w:t>
      </w:r>
      <w:proofErr w:type="spellEnd"/>
      <w:r w:rsidRPr="00FC4D16">
        <w:rPr>
          <w:rFonts w:eastAsiaTheme="minorHAnsi"/>
        </w:rPr>
        <w:t xml:space="preserve"> </w:t>
      </w:r>
      <w:proofErr w:type="spellStart"/>
      <w:r w:rsidRPr="00FC4D16">
        <w:rPr>
          <w:rFonts w:eastAsiaTheme="minorHAnsi"/>
        </w:rPr>
        <w:t>akan</w:t>
      </w:r>
      <w:proofErr w:type="spellEnd"/>
      <w:r w:rsidRPr="00FC4D16">
        <w:rPr>
          <w:rFonts w:eastAsiaTheme="minorHAnsi"/>
        </w:rPr>
        <w:t xml:space="preserve"> </w:t>
      </w:r>
      <w:proofErr w:type="spellStart"/>
      <w:r w:rsidRPr="00FC4D16">
        <w:rPr>
          <w:rFonts w:eastAsiaTheme="minorHAnsi"/>
        </w:rPr>
        <w:t>dipaparkan</w:t>
      </w:r>
      <w:proofErr w:type="spellEnd"/>
      <w:r w:rsidRPr="00FC4D16">
        <w:rPr>
          <w:rFonts w:eastAsiaTheme="minorHAnsi"/>
        </w:rPr>
        <w:t xml:space="preserve"> </w:t>
      </w:r>
      <w:proofErr w:type="spellStart"/>
      <w:r w:rsidRPr="00FC4D16">
        <w:rPr>
          <w:rFonts w:eastAsiaTheme="minorHAnsi"/>
        </w:rPr>
        <w:t>kesimpulan</w:t>
      </w:r>
      <w:proofErr w:type="spellEnd"/>
      <w:r w:rsidRPr="00FC4D16">
        <w:rPr>
          <w:rFonts w:eastAsiaTheme="minorHAnsi"/>
        </w:rPr>
        <w:t xml:space="preserve"> </w:t>
      </w:r>
      <w:proofErr w:type="spellStart"/>
      <w:r w:rsidRPr="00FC4D16">
        <w:rPr>
          <w:rFonts w:eastAsiaTheme="minorHAnsi"/>
        </w:rPr>
        <w:t>dari</w:t>
      </w:r>
      <w:proofErr w:type="spellEnd"/>
      <w:r w:rsidRPr="00FC4D16">
        <w:rPr>
          <w:rFonts w:eastAsiaTheme="minorHAnsi"/>
        </w:rPr>
        <w:t xml:space="preserve"> </w:t>
      </w:r>
      <w:proofErr w:type="spellStart"/>
      <w:r w:rsidRPr="00FC4D16">
        <w:rPr>
          <w:rFonts w:eastAsiaTheme="minorHAnsi"/>
        </w:rPr>
        <w:t>penelitian</w:t>
      </w:r>
      <w:proofErr w:type="spellEnd"/>
      <w:r w:rsidRPr="00FC4D16">
        <w:rPr>
          <w:rFonts w:eastAsiaTheme="minorHAnsi"/>
        </w:rPr>
        <w:t xml:space="preserve"> yang </w:t>
      </w:r>
      <w:proofErr w:type="spellStart"/>
      <w:r w:rsidRPr="00FC4D16">
        <w:rPr>
          <w:rFonts w:eastAsiaTheme="minorHAnsi"/>
        </w:rPr>
        <w:t>dilakukan</w:t>
      </w:r>
      <w:proofErr w:type="spellEnd"/>
      <w:r w:rsidRPr="00FC4D16">
        <w:rPr>
          <w:rFonts w:eastAsiaTheme="minorHAnsi"/>
        </w:rPr>
        <w:t xml:space="preserve"> dan juga saran-saran yang </w:t>
      </w:r>
      <w:proofErr w:type="spellStart"/>
      <w:r w:rsidRPr="00FC4D16">
        <w:rPr>
          <w:rFonts w:eastAsiaTheme="minorHAnsi"/>
        </w:rPr>
        <w:t>dapat</w:t>
      </w:r>
      <w:proofErr w:type="spellEnd"/>
      <w:r w:rsidRPr="00FC4D16">
        <w:rPr>
          <w:rFonts w:eastAsiaTheme="minorHAnsi"/>
        </w:rPr>
        <w:t xml:space="preserve"> </w:t>
      </w:r>
      <w:proofErr w:type="spellStart"/>
      <w:r w:rsidRPr="00FC4D16">
        <w:rPr>
          <w:rFonts w:eastAsiaTheme="minorHAnsi"/>
        </w:rPr>
        <w:t>menjadi</w:t>
      </w:r>
      <w:proofErr w:type="spellEnd"/>
      <w:r w:rsidRPr="00FC4D16">
        <w:rPr>
          <w:rFonts w:eastAsiaTheme="minorHAnsi"/>
        </w:rPr>
        <w:t xml:space="preserve"> </w:t>
      </w:r>
      <w:proofErr w:type="spellStart"/>
      <w:r w:rsidRPr="00FC4D16">
        <w:rPr>
          <w:rFonts w:eastAsiaTheme="minorHAnsi"/>
        </w:rPr>
        <w:t>bahan</w:t>
      </w:r>
      <w:proofErr w:type="spellEnd"/>
      <w:r w:rsidRPr="00FC4D16">
        <w:rPr>
          <w:rFonts w:eastAsiaTheme="minorHAnsi"/>
        </w:rPr>
        <w:t xml:space="preserve"> </w:t>
      </w:r>
      <w:proofErr w:type="spellStart"/>
      <w:r w:rsidRPr="00FC4D16">
        <w:rPr>
          <w:rFonts w:eastAsiaTheme="minorHAnsi"/>
        </w:rPr>
        <w:t>pertimbangan</w:t>
      </w:r>
      <w:proofErr w:type="spellEnd"/>
      <w:r w:rsidRPr="00FC4D16">
        <w:rPr>
          <w:rFonts w:eastAsiaTheme="minorHAnsi"/>
        </w:rPr>
        <w:t xml:space="preserve"> </w:t>
      </w:r>
      <w:proofErr w:type="spellStart"/>
      <w:r w:rsidRPr="00FC4D16">
        <w:rPr>
          <w:rFonts w:eastAsiaTheme="minorHAnsi"/>
        </w:rPr>
        <w:t>untuk</w:t>
      </w:r>
      <w:proofErr w:type="spellEnd"/>
      <w:r w:rsidRPr="00FC4D16">
        <w:rPr>
          <w:rFonts w:eastAsiaTheme="minorHAnsi"/>
        </w:rPr>
        <w:t xml:space="preserve"> </w:t>
      </w:r>
      <w:proofErr w:type="spellStart"/>
      <w:r w:rsidRPr="00FC4D16">
        <w:rPr>
          <w:rFonts w:eastAsiaTheme="minorHAnsi"/>
        </w:rPr>
        <w:t>pengembangan</w:t>
      </w:r>
      <w:proofErr w:type="spellEnd"/>
      <w:r w:rsidRPr="00FC4D16">
        <w:rPr>
          <w:rFonts w:eastAsiaTheme="minorHAnsi"/>
        </w:rPr>
        <w:t xml:space="preserve"> </w:t>
      </w:r>
      <w:proofErr w:type="spellStart"/>
      <w:r w:rsidRPr="00FC4D16">
        <w:rPr>
          <w:rFonts w:eastAsiaTheme="minorHAnsi"/>
        </w:rPr>
        <w:t>sistem</w:t>
      </w:r>
      <w:proofErr w:type="spellEnd"/>
      <w:r w:rsidRPr="00FC4D16">
        <w:rPr>
          <w:rFonts w:eastAsiaTheme="minorHAnsi"/>
        </w:rPr>
        <w:t xml:space="preserve"> yang </w:t>
      </w:r>
      <w:proofErr w:type="spellStart"/>
      <w:r w:rsidRPr="00FC4D16">
        <w:rPr>
          <w:rFonts w:eastAsiaTheme="minorHAnsi"/>
        </w:rPr>
        <w:t>lebih</w:t>
      </w:r>
      <w:proofErr w:type="spellEnd"/>
      <w:r w:rsidRPr="00FC4D16">
        <w:rPr>
          <w:rFonts w:eastAsiaTheme="minorHAnsi"/>
        </w:rPr>
        <w:t xml:space="preserve"> </w:t>
      </w:r>
      <w:proofErr w:type="spellStart"/>
      <w:r w:rsidRPr="00FC4D16">
        <w:rPr>
          <w:rFonts w:eastAsiaTheme="minorHAnsi"/>
        </w:rPr>
        <w:t>baik</w:t>
      </w:r>
      <w:proofErr w:type="spellEnd"/>
      <w:r w:rsidRPr="00FC4D16">
        <w:rPr>
          <w:rFonts w:eastAsiaTheme="minorHAnsi"/>
        </w:rPr>
        <w:t>.</w:t>
      </w:r>
    </w:p>
    <w:p w:rsidR="00F52013" w:rsidRPr="00FC4D16" w:rsidRDefault="00F52013" w:rsidP="00FC4D16">
      <w:pPr>
        <w:spacing w:after="200" w:line="360" w:lineRule="auto"/>
        <w:rPr>
          <w:rFonts w:eastAsiaTheme="minorHAnsi"/>
          <w:b/>
        </w:rPr>
      </w:pPr>
      <w:r w:rsidRPr="00FC4D16">
        <w:rPr>
          <w:rFonts w:eastAsiaTheme="minorHAnsi"/>
          <w:b/>
        </w:rPr>
        <w:br w:type="page"/>
      </w:r>
    </w:p>
    <w:p w:rsidR="00DE4170" w:rsidRPr="00FC4D16" w:rsidRDefault="00DE4170" w:rsidP="00FC4D16">
      <w:pPr>
        <w:pStyle w:val="Judul1"/>
        <w:spacing w:line="360" w:lineRule="auto"/>
      </w:pPr>
      <w:bookmarkStart w:id="18" w:name="_Toc505241757"/>
      <w:r w:rsidRPr="00FC4D16">
        <w:lastRenderedPageBreak/>
        <w:t>BAB III</w:t>
      </w:r>
      <w:bookmarkEnd w:id="18"/>
    </w:p>
    <w:p w:rsidR="00DE4170" w:rsidRPr="00FC4D16" w:rsidRDefault="00757E20" w:rsidP="00FC4D16">
      <w:pPr>
        <w:pStyle w:val="Judul1"/>
        <w:spacing w:line="360" w:lineRule="auto"/>
      </w:pPr>
      <w:bookmarkStart w:id="19" w:name="_Toc505241758"/>
      <w:r w:rsidRPr="00FC4D16">
        <w:t>SISTEM SAAT INI</w:t>
      </w:r>
      <w:bookmarkEnd w:id="19"/>
    </w:p>
    <w:p w:rsidR="00B732F6" w:rsidRPr="00FC4D16" w:rsidRDefault="00B732F6" w:rsidP="00FC4D16">
      <w:pPr>
        <w:spacing w:line="360" w:lineRule="auto"/>
        <w:jc w:val="center"/>
        <w:rPr>
          <w:b/>
          <w:sz w:val="28"/>
          <w:lang w:val="id-ID"/>
        </w:rPr>
      </w:pPr>
    </w:p>
    <w:p w:rsidR="00B732F6" w:rsidRPr="00FC4D16" w:rsidRDefault="00B732F6" w:rsidP="00FC4D16">
      <w:pPr>
        <w:spacing w:line="360" w:lineRule="auto"/>
        <w:jc w:val="center"/>
        <w:rPr>
          <w:b/>
          <w:sz w:val="28"/>
          <w:lang w:val="id-ID"/>
        </w:rPr>
      </w:pPr>
    </w:p>
    <w:p w:rsidR="00DE4170" w:rsidRPr="00FC4D16" w:rsidRDefault="00960E04" w:rsidP="00FC4D16">
      <w:pPr>
        <w:pStyle w:val="Judul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</w:rPr>
      </w:pPr>
      <w:bookmarkStart w:id="20" w:name="_Toc505241759"/>
      <w:r w:rsidRPr="00FC4D16">
        <w:rPr>
          <w:rFonts w:ascii="Times New Roman" w:hAnsi="Times New Roman" w:cs="Times New Roman"/>
          <w:color w:val="auto"/>
          <w:sz w:val="24"/>
        </w:rPr>
        <w:t xml:space="preserve">3.1 </w:t>
      </w:r>
      <w:proofErr w:type="spellStart"/>
      <w:r w:rsidR="00DE4170" w:rsidRPr="00FC4D16">
        <w:rPr>
          <w:rFonts w:ascii="Times New Roman" w:hAnsi="Times New Roman" w:cs="Times New Roman"/>
          <w:color w:val="auto"/>
          <w:sz w:val="24"/>
        </w:rPr>
        <w:t>Profil</w:t>
      </w:r>
      <w:proofErr w:type="spellEnd"/>
      <w:r w:rsidR="00DE4170" w:rsidRPr="00FC4D16">
        <w:rPr>
          <w:rFonts w:ascii="Times New Roman" w:hAnsi="Times New Roman" w:cs="Times New Roman"/>
          <w:color w:val="auto"/>
          <w:sz w:val="24"/>
        </w:rPr>
        <w:t xml:space="preserve"> Perusahaan</w:t>
      </w:r>
      <w:bookmarkEnd w:id="20"/>
    </w:p>
    <w:p w:rsidR="0023133D" w:rsidRPr="00FC4D16" w:rsidRDefault="0023133D" w:rsidP="00FC4D16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PT. </w:t>
      </w:r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XYZ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berlokasi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Jakarta Barat dan yang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4C26"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Event Organizer</w:t>
      </w:r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Perusahaan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berdiri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r w:rsidR="00514C26"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founder</w:t>
      </w:r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50C74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menjalani</w:t>
      </w:r>
      <w:proofErr w:type="spellEnd"/>
      <w:r w:rsidR="00750C74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50C74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="00750C74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50C74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sarjana</w:t>
      </w:r>
      <w:proofErr w:type="spellEnd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nciptakan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</w:t>
      </w:r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50C74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terjangkau</w:t>
      </w:r>
      <w:proofErr w:type="spellEnd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Perusahaan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melayani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1300 acara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lokal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nasional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internasional</w:t>
      </w:r>
      <w:proofErr w:type="spellEnd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8C4A4A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</w:t>
      </w:r>
      <w:r w:rsidR="00514C26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3198D" w:rsidRPr="00FC4D16" w:rsidRDefault="008C4A4A" w:rsidP="00FC4D16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PT. XYZ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pesta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ulang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seminar,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reuni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acara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perpisahan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menawarkan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dekorasi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B274E0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7119"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stage decoration</w:t>
      </w:r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07119"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booth production</w:t>
      </w:r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07119"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multimedia and animation</w:t>
      </w:r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07119"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area decoration</w:t>
      </w:r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r w:rsidR="00F07119"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table decoration</w:t>
      </w:r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Perusahaan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vendor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berkualitas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hal-hal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klien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acara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="00F07119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Perusahaan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mempublikasikan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jualnya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2AF" w:rsidRPr="00FC4D1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online</w:t>
      </w:r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klien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perlakuan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="000572AF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E4170" w:rsidRPr="00FC4D16" w:rsidRDefault="00FE6D31" w:rsidP="00FC4D16">
      <w:pPr>
        <w:pStyle w:val="Judul3"/>
        <w:numPr>
          <w:ilvl w:val="0"/>
          <w:numId w:val="0"/>
        </w:numPr>
        <w:rPr>
          <w:rFonts w:cs="Times New Roman"/>
        </w:rPr>
      </w:pPr>
      <w:bookmarkStart w:id="21" w:name="_Toc505241760"/>
      <w:r w:rsidRPr="00FC4D16">
        <w:rPr>
          <w:rFonts w:cs="Times New Roman"/>
        </w:rPr>
        <w:t xml:space="preserve">3.1.1 </w:t>
      </w:r>
      <w:proofErr w:type="spellStart"/>
      <w:r w:rsidR="00DE4170" w:rsidRPr="00FC4D16">
        <w:rPr>
          <w:rFonts w:cs="Times New Roman"/>
        </w:rPr>
        <w:t>Visi</w:t>
      </w:r>
      <w:proofErr w:type="spellEnd"/>
      <w:r w:rsidR="00DE4170" w:rsidRPr="00FC4D16">
        <w:rPr>
          <w:rFonts w:cs="Times New Roman"/>
        </w:rPr>
        <w:t xml:space="preserve"> Perusahaan</w:t>
      </w:r>
      <w:bookmarkEnd w:id="21"/>
    </w:p>
    <w:p w:rsidR="00CC6533" w:rsidRPr="00FC4D16" w:rsidRDefault="009D6A70" w:rsidP="00FC4D16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PT. XYZ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visi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profesional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terpercaya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7610FC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007610FC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="007610FC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610FC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7610FC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10FC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7610FC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10FC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="007610FC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10FC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7610FC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10FC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7610FC"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acara.</w:t>
      </w:r>
    </w:p>
    <w:p w:rsidR="00DE4170" w:rsidRPr="00FC4D16" w:rsidRDefault="00DE4170" w:rsidP="00FC4D16">
      <w:pPr>
        <w:pStyle w:val="Judul3"/>
        <w:numPr>
          <w:ilvl w:val="0"/>
          <w:numId w:val="0"/>
        </w:numPr>
        <w:rPr>
          <w:rFonts w:cs="Times New Roman"/>
        </w:rPr>
      </w:pPr>
      <w:bookmarkStart w:id="22" w:name="_Toc505241761"/>
      <w:r w:rsidRPr="00FC4D16">
        <w:rPr>
          <w:rFonts w:cs="Times New Roman"/>
        </w:rPr>
        <w:t xml:space="preserve">3.1.2 </w:t>
      </w:r>
      <w:proofErr w:type="spellStart"/>
      <w:r w:rsidRPr="00FC4D16">
        <w:rPr>
          <w:rFonts w:cs="Times New Roman"/>
        </w:rPr>
        <w:t>Misi</w:t>
      </w:r>
      <w:proofErr w:type="spellEnd"/>
      <w:r w:rsidRPr="00FC4D16">
        <w:rPr>
          <w:rFonts w:cs="Times New Roman"/>
        </w:rPr>
        <w:t xml:space="preserve"> Perusahaan</w:t>
      </w:r>
      <w:bookmarkEnd w:id="22"/>
    </w:p>
    <w:p w:rsidR="00CC6533" w:rsidRPr="00FC4D16" w:rsidRDefault="009D6A70" w:rsidP="00FC4D16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Misi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PT. XYZ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tambah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keunikan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diselenggarakan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klien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jasanya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Kepuasan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klien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prioritas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C4D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55A9C" w:rsidRPr="00FC4D16" w:rsidRDefault="00960E04" w:rsidP="00FC4D16">
      <w:pPr>
        <w:pStyle w:val="Judul2"/>
        <w:spacing w:before="240" w:after="240" w:line="360" w:lineRule="auto"/>
        <w:rPr>
          <w:rFonts w:ascii="Times New Roman" w:hAnsi="Times New Roman" w:cs="Times New Roman"/>
          <w:color w:val="auto"/>
          <w:sz w:val="24"/>
        </w:rPr>
      </w:pPr>
      <w:bookmarkStart w:id="23" w:name="_Toc505241762"/>
      <w:r w:rsidRPr="00FC4D16">
        <w:rPr>
          <w:rFonts w:ascii="Times New Roman" w:hAnsi="Times New Roman" w:cs="Times New Roman"/>
          <w:color w:val="auto"/>
          <w:sz w:val="24"/>
        </w:rPr>
        <w:lastRenderedPageBreak/>
        <w:t xml:space="preserve">3.2 </w:t>
      </w:r>
      <w:proofErr w:type="spellStart"/>
      <w:r w:rsidR="00DE4170" w:rsidRPr="00FC4D16">
        <w:rPr>
          <w:rFonts w:ascii="Times New Roman" w:hAnsi="Times New Roman" w:cs="Times New Roman"/>
          <w:color w:val="auto"/>
          <w:sz w:val="24"/>
        </w:rPr>
        <w:t>Struktur</w:t>
      </w:r>
      <w:proofErr w:type="spellEnd"/>
      <w:r w:rsidR="00DE4170" w:rsidRPr="00FC4D16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DE4170" w:rsidRPr="00FC4D16">
        <w:rPr>
          <w:rFonts w:ascii="Times New Roman" w:hAnsi="Times New Roman" w:cs="Times New Roman"/>
          <w:color w:val="auto"/>
          <w:sz w:val="24"/>
        </w:rPr>
        <w:t>Organisasi</w:t>
      </w:r>
      <w:bookmarkEnd w:id="23"/>
      <w:proofErr w:type="spellEnd"/>
    </w:p>
    <w:p w:rsidR="002205D7" w:rsidRPr="00FC4D16" w:rsidRDefault="00755A9C" w:rsidP="00FC4D16">
      <w:pPr>
        <w:keepNext/>
        <w:spacing w:line="360" w:lineRule="auto"/>
      </w:pPr>
      <w:proofErr w:type="spellStart"/>
      <w:r w:rsidRPr="00FC4D16">
        <w:rPr>
          <w:color w:val="000000" w:themeColor="text1"/>
        </w:rPr>
        <w:t>Berikut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adalah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gambar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struktur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organisasi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dari</w:t>
      </w:r>
      <w:proofErr w:type="spellEnd"/>
      <w:r w:rsidRPr="00FC4D16">
        <w:rPr>
          <w:color w:val="000000" w:themeColor="text1"/>
        </w:rPr>
        <w:t xml:space="preserve"> PT. XYZ:</w:t>
      </w:r>
      <w:r w:rsidRPr="00FC4D16">
        <w:rPr>
          <w:noProof/>
          <w:color w:val="000000" w:themeColor="text1"/>
        </w:rPr>
        <w:drawing>
          <wp:inline distT="0" distB="0" distL="0" distR="0">
            <wp:extent cx="5219700" cy="1875531"/>
            <wp:effectExtent l="0" t="0" r="0" b="0"/>
            <wp:docPr id="38" name="Gambar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truktur organisa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307" cy="18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70" w:rsidRPr="00FC4D16" w:rsidRDefault="002205D7" w:rsidP="00FC4D16">
      <w:pPr>
        <w:pStyle w:val="Keteranga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Gambar 3.</w:t>
      </w:r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begin"/>
      </w:r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instrText xml:space="preserve"> SEQ Gambar_3 \* ARABIC </w:instrText>
      </w:r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separate"/>
      </w:r>
      <w:r w:rsidR="00B5521D" w:rsidRPr="00FC4D16">
        <w:rPr>
          <w:rFonts w:ascii="Times New Roman" w:hAnsi="Times New Roman" w:cs="Times New Roman"/>
          <w:b w:val="0"/>
          <w:noProof/>
          <w:color w:val="000000" w:themeColor="text1"/>
          <w:sz w:val="20"/>
          <w:szCs w:val="20"/>
        </w:rPr>
        <w:t>1</w:t>
      </w:r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end"/>
      </w:r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Struktur</w:t>
      </w:r>
      <w:proofErr w:type="spellEnd"/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Organisasi</w:t>
      </w:r>
      <w:proofErr w:type="spellEnd"/>
    </w:p>
    <w:p w:rsidR="00CC6533" w:rsidRPr="00FC4D16" w:rsidRDefault="00960E04" w:rsidP="00FC4D16">
      <w:pPr>
        <w:pStyle w:val="Judul2"/>
        <w:spacing w:before="240" w:after="240" w:line="360" w:lineRule="auto"/>
        <w:jc w:val="both"/>
        <w:rPr>
          <w:rFonts w:ascii="Times New Roman" w:hAnsi="Times New Roman" w:cs="Times New Roman"/>
          <w:color w:val="auto"/>
          <w:sz w:val="24"/>
        </w:rPr>
      </w:pPr>
      <w:bookmarkStart w:id="24" w:name="_Toc505241763"/>
      <w:r w:rsidRPr="00FC4D16">
        <w:rPr>
          <w:rFonts w:ascii="Times New Roman" w:hAnsi="Times New Roman" w:cs="Times New Roman"/>
          <w:color w:val="auto"/>
          <w:sz w:val="24"/>
        </w:rPr>
        <w:t xml:space="preserve">3.3 </w:t>
      </w:r>
      <w:proofErr w:type="spellStart"/>
      <w:r w:rsidR="00DE4170" w:rsidRPr="00FC4D16">
        <w:rPr>
          <w:rFonts w:ascii="Times New Roman" w:hAnsi="Times New Roman" w:cs="Times New Roman"/>
          <w:color w:val="auto"/>
          <w:sz w:val="24"/>
        </w:rPr>
        <w:t>Analisis</w:t>
      </w:r>
      <w:proofErr w:type="spellEnd"/>
      <w:r w:rsidR="00DE4170" w:rsidRPr="00FC4D16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DE4170" w:rsidRPr="00FC4D16">
        <w:rPr>
          <w:rFonts w:ascii="Times New Roman" w:hAnsi="Times New Roman" w:cs="Times New Roman"/>
          <w:color w:val="auto"/>
          <w:sz w:val="24"/>
        </w:rPr>
        <w:t>Sistem</w:t>
      </w:r>
      <w:proofErr w:type="spellEnd"/>
      <w:r w:rsidR="00DE4170" w:rsidRPr="00FC4D16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DE4170" w:rsidRPr="00FC4D16">
        <w:rPr>
          <w:rFonts w:ascii="Times New Roman" w:hAnsi="Times New Roman" w:cs="Times New Roman"/>
          <w:color w:val="auto"/>
          <w:sz w:val="24"/>
        </w:rPr>
        <w:t>Saat</w:t>
      </w:r>
      <w:proofErr w:type="spellEnd"/>
      <w:r w:rsidR="00DE4170" w:rsidRPr="00FC4D16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DE4170" w:rsidRPr="00FC4D16">
        <w:rPr>
          <w:rFonts w:ascii="Times New Roman" w:hAnsi="Times New Roman" w:cs="Times New Roman"/>
          <w:color w:val="auto"/>
          <w:sz w:val="24"/>
        </w:rPr>
        <w:t>ini</w:t>
      </w:r>
      <w:bookmarkEnd w:id="24"/>
      <w:proofErr w:type="spellEnd"/>
    </w:p>
    <w:p w:rsidR="000761B4" w:rsidRPr="00FC4D16" w:rsidRDefault="00871D86" w:rsidP="00FC4D16">
      <w:pPr>
        <w:spacing w:line="360" w:lineRule="auto"/>
        <w:jc w:val="both"/>
        <w:rPr>
          <w:color w:val="000000" w:themeColor="text1"/>
        </w:rPr>
      </w:pPr>
      <w:proofErr w:type="spellStart"/>
      <w:r w:rsidRPr="00FC4D16">
        <w:rPr>
          <w:color w:val="000000" w:themeColor="text1"/>
        </w:rPr>
        <w:t>Berikut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adalah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sistem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pencarian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jasa</w:t>
      </w:r>
      <w:proofErr w:type="spellEnd"/>
      <w:r w:rsidRPr="00FC4D16">
        <w:rPr>
          <w:color w:val="000000" w:themeColor="text1"/>
        </w:rPr>
        <w:t xml:space="preserve"> EO pada </w:t>
      </w:r>
      <w:proofErr w:type="spellStart"/>
      <w:r w:rsidRPr="00FC4D16">
        <w:rPr>
          <w:color w:val="000000" w:themeColor="text1"/>
        </w:rPr>
        <w:t>saat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ini</w:t>
      </w:r>
      <w:proofErr w:type="spellEnd"/>
      <w:r w:rsidRPr="00FC4D16">
        <w:rPr>
          <w:color w:val="000000" w:themeColor="text1"/>
        </w:rPr>
        <w:t>:</w:t>
      </w:r>
    </w:p>
    <w:p w:rsidR="00B5521D" w:rsidRPr="00FC4D16" w:rsidRDefault="00871D86" w:rsidP="00FC4D16">
      <w:pPr>
        <w:keepNext/>
        <w:spacing w:line="360" w:lineRule="auto"/>
        <w:jc w:val="both"/>
      </w:pPr>
      <w:r w:rsidRPr="00FC4D16">
        <w:rPr>
          <w:noProof/>
          <w:color w:val="000000" w:themeColor="text1"/>
        </w:rPr>
        <w:drawing>
          <wp:inline distT="0" distB="0" distL="0" distR="0">
            <wp:extent cx="5153025" cy="5040330"/>
            <wp:effectExtent l="0" t="0" r="0" b="825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stemsaati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79" cy="51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86" w:rsidRPr="00FC4D16" w:rsidRDefault="00B5521D" w:rsidP="00FC4D16">
      <w:pPr>
        <w:pStyle w:val="Keteranga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Gambar 3.</w:t>
      </w:r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begin"/>
      </w:r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instrText xml:space="preserve"> SEQ Gambar_3 \* ARABIC </w:instrText>
      </w:r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separate"/>
      </w:r>
      <w:r w:rsidRPr="00FC4D16">
        <w:rPr>
          <w:rFonts w:ascii="Times New Roman" w:hAnsi="Times New Roman" w:cs="Times New Roman"/>
          <w:b w:val="0"/>
          <w:noProof/>
          <w:color w:val="000000" w:themeColor="text1"/>
          <w:sz w:val="20"/>
          <w:szCs w:val="20"/>
        </w:rPr>
        <w:t>2</w:t>
      </w:r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end"/>
      </w:r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Pr="00FC4D16">
        <w:rPr>
          <w:rFonts w:ascii="Times New Roman" w:hAnsi="Times New Roman" w:cs="Times New Roman"/>
          <w:b w:val="0"/>
          <w:i/>
          <w:color w:val="000000" w:themeColor="text1"/>
          <w:sz w:val="20"/>
          <w:szCs w:val="20"/>
        </w:rPr>
        <w:t>Activity Diagram</w:t>
      </w:r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Pencarian</w:t>
      </w:r>
      <w:proofErr w:type="spellEnd"/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Jasa</w:t>
      </w:r>
      <w:proofErr w:type="spellEnd"/>
      <w:r w:rsidRPr="00FC4D16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EO</w:t>
      </w:r>
    </w:p>
    <w:p w:rsidR="00DE4170" w:rsidRPr="00FC4D16" w:rsidRDefault="003B3B9E" w:rsidP="00FC4D16">
      <w:pPr>
        <w:spacing w:line="360" w:lineRule="auto"/>
        <w:ind w:firstLine="567"/>
        <w:jc w:val="both"/>
        <w:rPr>
          <w:color w:val="000000" w:themeColor="text1"/>
        </w:rPr>
      </w:pPr>
      <w:r w:rsidRPr="00FC4D16">
        <w:rPr>
          <w:i/>
          <w:color w:val="000000" w:themeColor="text1"/>
        </w:rPr>
        <w:lastRenderedPageBreak/>
        <w:t>User</w:t>
      </w:r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mencari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jasa</w:t>
      </w:r>
      <w:proofErr w:type="spellEnd"/>
      <w:r w:rsidRPr="00FC4D16">
        <w:rPr>
          <w:color w:val="000000" w:themeColor="text1"/>
        </w:rPr>
        <w:t xml:space="preserve"> EO yang </w:t>
      </w:r>
      <w:proofErr w:type="spellStart"/>
      <w:r w:rsidRPr="00FC4D16">
        <w:rPr>
          <w:color w:val="000000" w:themeColor="text1"/>
        </w:rPr>
        <w:t>ada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melalui</w:t>
      </w:r>
      <w:proofErr w:type="spellEnd"/>
      <w:r w:rsidRPr="00FC4D16">
        <w:rPr>
          <w:color w:val="000000" w:themeColor="text1"/>
        </w:rPr>
        <w:t xml:space="preserve"> internet </w:t>
      </w:r>
      <w:proofErr w:type="spellStart"/>
      <w:r w:rsidRPr="00FC4D16">
        <w:rPr>
          <w:color w:val="000000" w:themeColor="text1"/>
        </w:rPr>
        <w:t>atau</w:t>
      </w:r>
      <w:proofErr w:type="spellEnd"/>
      <w:r w:rsidRPr="00FC4D16">
        <w:rPr>
          <w:color w:val="000000" w:themeColor="text1"/>
        </w:rPr>
        <w:t xml:space="preserve"> media </w:t>
      </w:r>
      <w:proofErr w:type="spellStart"/>
      <w:r w:rsidRPr="00FC4D16">
        <w:rPr>
          <w:color w:val="000000" w:themeColor="text1"/>
        </w:rPr>
        <w:t>sosial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kemudian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mencari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informasi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lebih</w:t>
      </w:r>
      <w:proofErr w:type="spellEnd"/>
      <w:r w:rsidRPr="00FC4D16">
        <w:rPr>
          <w:color w:val="000000" w:themeColor="text1"/>
        </w:rPr>
        <w:t xml:space="preserve"> detail </w:t>
      </w:r>
      <w:proofErr w:type="spellStart"/>
      <w:r w:rsidRPr="00FC4D16">
        <w:rPr>
          <w:color w:val="000000" w:themeColor="text1"/>
        </w:rPr>
        <w:t>mengenai</w:t>
      </w:r>
      <w:proofErr w:type="spellEnd"/>
      <w:r w:rsidRPr="00FC4D16">
        <w:rPr>
          <w:color w:val="000000" w:themeColor="text1"/>
        </w:rPr>
        <w:t xml:space="preserve"> EO </w:t>
      </w:r>
      <w:proofErr w:type="spellStart"/>
      <w:r w:rsidRPr="00FC4D16">
        <w:rPr>
          <w:color w:val="000000" w:themeColor="text1"/>
        </w:rPr>
        <w:t>tersebut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melalui</w:t>
      </w:r>
      <w:proofErr w:type="spellEnd"/>
      <w:r w:rsidRPr="00FC4D16">
        <w:rPr>
          <w:color w:val="000000" w:themeColor="text1"/>
        </w:rPr>
        <w:t xml:space="preserve"> </w:t>
      </w:r>
      <w:r w:rsidRPr="00FC4D16">
        <w:rPr>
          <w:i/>
          <w:color w:val="000000" w:themeColor="text1"/>
        </w:rPr>
        <w:t>website</w:t>
      </w:r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secara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satu</w:t>
      </w:r>
      <w:proofErr w:type="spellEnd"/>
      <w:r w:rsidRPr="00FC4D16">
        <w:rPr>
          <w:color w:val="000000" w:themeColor="text1"/>
        </w:rPr>
        <w:t xml:space="preserve"> per </w:t>
      </w:r>
      <w:proofErr w:type="spellStart"/>
      <w:r w:rsidRPr="00FC4D16">
        <w:rPr>
          <w:color w:val="000000" w:themeColor="text1"/>
        </w:rPr>
        <w:t>satu</w:t>
      </w:r>
      <w:proofErr w:type="spellEnd"/>
      <w:r w:rsidRPr="00FC4D16">
        <w:rPr>
          <w:color w:val="000000" w:themeColor="text1"/>
        </w:rPr>
        <w:t xml:space="preserve">. </w:t>
      </w:r>
      <w:proofErr w:type="spellStart"/>
      <w:r w:rsidRPr="00FC4D16">
        <w:rPr>
          <w:color w:val="000000" w:themeColor="text1"/>
        </w:rPr>
        <w:t>Jika</w:t>
      </w:r>
      <w:proofErr w:type="spellEnd"/>
      <w:r w:rsidRPr="00FC4D16">
        <w:rPr>
          <w:color w:val="000000" w:themeColor="text1"/>
        </w:rPr>
        <w:t xml:space="preserve"> </w:t>
      </w:r>
      <w:r w:rsidRPr="00FC4D16">
        <w:rPr>
          <w:i/>
          <w:color w:val="000000" w:themeColor="text1"/>
        </w:rPr>
        <w:t>user</w:t>
      </w:r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merasa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tertarik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untuk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menggunakan</w:t>
      </w:r>
      <w:proofErr w:type="spellEnd"/>
      <w:r w:rsidRPr="00FC4D16">
        <w:rPr>
          <w:color w:val="000000" w:themeColor="text1"/>
        </w:rPr>
        <w:t xml:space="preserve"> EO </w:t>
      </w:r>
      <w:proofErr w:type="spellStart"/>
      <w:r w:rsidRPr="00FC4D16">
        <w:rPr>
          <w:color w:val="000000" w:themeColor="text1"/>
        </w:rPr>
        <w:t>tersebut</w:t>
      </w:r>
      <w:proofErr w:type="spellEnd"/>
      <w:r w:rsidRPr="00FC4D16">
        <w:rPr>
          <w:color w:val="000000" w:themeColor="text1"/>
        </w:rPr>
        <w:t xml:space="preserve">, </w:t>
      </w:r>
      <w:proofErr w:type="spellStart"/>
      <w:r w:rsidRPr="00FC4D16">
        <w:rPr>
          <w:color w:val="000000" w:themeColor="text1"/>
        </w:rPr>
        <w:t>maka</w:t>
      </w:r>
      <w:proofErr w:type="spellEnd"/>
      <w:r w:rsidRPr="00FC4D16">
        <w:rPr>
          <w:color w:val="000000" w:themeColor="text1"/>
        </w:rPr>
        <w:t xml:space="preserve"> </w:t>
      </w:r>
      <w:r w:rsidRPr="00FC4D16">
        <w:rPr>
          <w:i/>
          <w:color w:val="000000" w:themeColor="text1"/>
        </w:rPr>
        <w:t>user</w:t>
      </w:r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akan</w:t>
      </w:r>
      <w:proofErr w:type="spellEnd"/>
      <w:r w:rsidRPr="00FC4D16">
        <w:rPr>
          <w:color w:val="000000" w:themeColor="text1"/>
        </w:rPr>
        <w:t xml:space="preserve"> </w:t>
      </w:r>
      <w:proofErr w:type="spellStart"/>
      <w:r w:rsidRPr="00FC4D16">
        <w:rPr>
          <w:color w:val="000000" w:themeColor="text1"/>
        </w:rPr>
        <w:t>menghubungi</w:t>
      </w:r>
      <w:proofErr w:type="spellEnd"/>
      <w:r w:rsidRPr="00FC4D16">
        <w:rPr>
          <w:color w:val="000000" w:themeColor="text1"/>
        </w:rPr>
        <w:t xml:space="preserve"> EO </w:t>
      </w:r>
      <w:proofErr w:type="spellStart"/>
      <w:r w:rsidRPr="00FC4D16">
        <w:rPr>
          <w:color w:val="000000" w:themeColor="text1"/>
        </w:rPr>
        <w:t>tersebut</w:t>
      </w:r>
      <w:proofErr w:type="spellEnd"/>
      <w:r w:rsidRPr="00FC4D16">
        <w:rPr>
          <w:color w:val="000000" w:themeColor="text1"/>
        </w:rPr>
        <w:t xml:space="preserve">. </w:t>
      </w:r>
      <w:proofErr w:type="spellStart"/>
      <w:r w:rsidR="003D2A52" w:rsidRPr="00FC4D16">
        <w:rPr>
          <w:color w:val="000000" w:themeColor="text1"/>
        </w:rPr>
        <w:t>Apabila</w:t>
      </w:r>
      <w:proofErr w:type="spellEnd"/>
      <w:r w:rsidR="003D2A52" w:rsidRPr="00FC4D16">
        <w:rPr>
          <w:color w:val="000000" w:themeColor="text1"/>
        </w:rPr>
        <w:t xml:space="preserve"> </w:t>
      </w:r>
      <w:r w:rsidR="003D2A52" w:rsidRPr="00FC4D16">
        <w:rPr>
          <w:i/>
          <w:color w:val="000000" w:themeColor="text1"/>
        </w:rPr>
        <w:t>user</w:t>
      </w:r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telah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memperoleh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informasi</w:t>
      </w:r>
      <w:proofErr w:type="spellEnd"/>
      <w:r w:rsidR="003D2A52" w:rsidRPr="00FC4D16">
        <w:rPr>
          <w:color w:val="000000" w:themeColor="text1"/>
        </w:rPr>
        <w:t xml:space="preserve"> yang </w:t>
      </w:r>
      <w:proofErr w:type="spellStart"/>
      <w:r w:rsidR="003D2A52" w:rsidRPr="00FC4D16">
        <w:rPr>
          <w:color w:val="000000" w:themeColor="text1"/>
        </w:rPr>
        <w:t>dibutuhkan</w:t>
      </w:r>
      <w:proofErr w:type="spellEnd"/>
      <w:r w:rsidR="003D2A52" w:rsidRPr="00FC4D16">
        <w:rPr>
          <w:color w:val="000000" w:themeColor="text1"/>
        </w:rPr>
        <w:t xml:space="preserve"> dan </w:t>
      </w:r>
      <w:proofErr w:type="spellStart"/>
      <w:r w:rsidR="003D2A52" w:rsidRPr="00FC4D16">
        <w:rPr>
          <w:color w:val="000000" w:themeColor="text1"/>
        </w:rPr>
        <w:t>merasa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cocok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dengan</w:t>
      </w:r>
      <w:proofErr w:type="spellEnd"/>
      <w:r w:rsidR="003D2A52" w:rsidRPr="00FC4D16">
        <w:rPr>
          <w:color w:val="000000" w:themeColor="text1"/>
        </w:rPr>
        <w:t xml:space="preserve"> EO </w:t>
      </w:r>
      <w:proofErr w:type="spellStart"/>
      <w:r w:rsidR="003D2A52" w:rsidRPr="00FC4D16">
        <w:rPr>
          <w:color w:val="000000" w:themeColor="text1"/>
        </w:rPr>
        <w:t>tersebut</w:t>
      </w:r>
      <w:proofErr w:type="spellEnd"/>
      <w:r w:rsidR="003D2A52" w:rsidRPr="00FC4D16">
        <w:rPr>
          <w:color w:val="000000" w:themeColor="text1"/>
        </w:rPr>
        <w:t xml:space="preserve">, </w:t>
      </w:r>
      <w:proofErr w:type="spellStart"/>
      <w:r w:rsidR="003D2A52" w:rsidRPr="00FC4D16">
        <w:rPr>
          <w:color w:val="000000" w:themeColor="text1"/>
        </w:rPr>
        <w:t>maka</w:t>
      </w:r>
      <w:proofErr w:type="spellEnd"/>
      <w:r w:rsidR="003D2A52" w:rsidRPr="00FC4D16">
        <w:rPr>
          <w:color w:val="000000" w:themeColor="text1"/>
        </w:rPr>
        <w:t xml:space="preserve"> </w:t>
      </w:r>
      <w:r w:rsidR="003D2A52" w:rsidRPr="00FC4D16">
        <w:rPr>
          <w:i/>
          <w:color w:val="000000" w:themeColor="text1"/>
        </w:rPr>
        <w:t>user</w:t>
      </w:r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akan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membuat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janji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untuk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bertemu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secara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langsung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dengan</w:t>
      </w:r>
      <w:proofErr w:type="spellEnd"/>
      <w:r w:rsidR="003D2A52" w:rsidRPr="00FC4D16">
        <w:rPr>
          <w:color w:val="000000" w:themeColor="text1"/>
        </w:rPr>
        <w:t xml:space="preserve"> EO </w:t>
      </w:r>
      <w:proofErr w:type="spellStart"/>
      <w:r w:rsidR="003D2A52" w:rsidRPr="00FC4D16">
        <w:rPr>
          <w:color w:val="000000" w:themeColor="text1"/>
        </w:rPr>
        <w:t>tersebut</w:t>
      </w:r>
      <w:proofErr w:type="spellEnd"/>
      <w:r w:rsidR="003D2A52" w:rsidRPr="00FC4D16">
        <w:rPr>
          <w:color w:val="000000" w:themeColor="text1"/>
        </w:rPr>
        <w:t xml:space="preserve"> dan </w:t>
      </w:r>
      <w:proofErr w:type="spellStart"/>
      <w:r w:rsidR="003D2A52" w:rsidRPr="00FC4D16">
        <w:rPr>
          <w:color w:val="000000" w:themeColor="text1"/>
        </w:rPr>
        <w:t>membahas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lebih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lanjut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mengenai</w:t>
      </w:r>
      <w:proofErr w:type="spellEnd"/>
      <w:r w:rsidR="003D2A52" w:rsidRPr="00FC4D16">
        <w:rPr>
          <w:color w:val="000000" w:themeColor="text1"/>
        </w:rPr>
        <w:t xml:space="preserve"> </w:t>
      </w:r>
      <w:proofErr w:type="spellStart"/>
      <w:r w:rsidR="003D2A52" w:rsidRPr="00FC4D16">
        <w:rPr>
          <w:color w:val="000000" w:themeColor="text1"/>
        </w:rPr>
        <w:t>kebutuhan</w:t>
      </w:r>
      <w:proofErr w:type="spellEnd"/>
      <w:r w:rsidR="003D2A52" w:rsidRPr="00FC4D16">
        <w:rPr>
          <w:color w:val="000000" w:themeColor="text1"/>
        </w:rPr>
        <w:t xml:space="preserve"> </w:t>
      </w:r>
      <w:r w:rsidR="003D2A52" w:rsidRPr="00FC4D16">
        <w:rPr>
          <w:i/>
          <w:color w:val="000000" w:themeColor="text1"/>
        </w:rPr>
        <w:t>u</w:t>
      </w:r>
      <w:r w:rsidR="00282AC8" w:rsidRPr="00FC4D16">
        <w:rPr>
          <w:i/>
          <w:color w:val="000000" w:themeColor="text1"/>
        </w:rPr>
        <w:t>ser</w:t>
      </w:r>
      <w:r w:rsidR="00282AC8" w:rsidRPr="00FC4D16">
        <w:rPr>
          <w:color w:val="000000" w:themeColor="text1"/>
        </w:rPr>
        <w:t>.</w:t>
      </w:r>
    </w:p>
    <w:p w:rsidR="00255F03" w:rsidRPr="00FC4D16" w:rsidRDefault="00DE4170" w:rsidP="00FC4D16">
      <w:pPr>
        <w:pStyle w:val="Judul3"/>
        <w:rPr>
          <w:rFonts w:cs="Times New Roman"/>
        </w:rPr>
      </w:pPr>
      <w:bookmarkStart w:id="25" w:name="_Toc505241764"/>
      <w:proofErr w:type="spellStart"/>
      <w:r w:rsidRPr="00FC4D16">
        <w:rPr>
          <w:rFonts w:cs="Times New Roman"/>
        </w:rPr>
        <w:t>Kendala</w:t>
      </w:r>
      <w:proofErr w:type="spellEnd"/>
      <w:r w:rsidRPr="00FC4D16">
        <w:rPr>
          <w:rFonts w:cs="Times New Roman"/>
        </w:rPr>
        <w:t xml:space="preserve"> </w:t>
      </w:r>
      <w:proofErr w:type="spellStart"/>
      <w:r w:rsidRPr="00FC4D16">
        <w:rPr>
          <w:rFonts w:cs="Times New Roman"/>
        </w:rPr>
        <w:t>Sistem</w:t>
      </w:r>
      <w:proofErr w:type="spellEnd"/>
      <w:r w:rsidRPr="00FC4D16">
        <w:rPr>
          <w:rFonts w:cs="Times New Roman"/>
        </w:rPr>
        <w:t xml:space="preserve"> </w:t>
      </w:r>
      <w:proofErr w:type="spellStart"/>
      <w:r w:rsidRPr="00FC4D16">
        <w:rPr>
          <w:rFonts w:cs="Times New Roman"/>
        </w:rPr>
        <w:t>Saat</w:t>
      </w:r>
      <w:proofErr w:type="spellEnd"/>
      <w:r w:rsidRPr="00FC4D16">
        <w:rPr>
          <w:rFonts w:cs="Times New Roman"/>
        </w:rPr>
        <w:t xml:space="preserve"> </w:t>
      </w:r>
      <w:proofErr w:type="spellStart"/>
      <w:r w:rsidRPr="00FC4D16">
        <w:rPr>
          <w:rFonts w:cs="Times New Roman"/>
        </w:rPr>
        <w:t>ini</w:t>
      </w:r>
      <w:bookmarkEnd w:id="25"/>
      <w:proofErr w:type="spellEnd"/>
    </w:p>
    <w:p w:rsidR="00BE3F90" w:rsidRPr="00FC4D16" w:rsidRDefault="00255F03" w:rsidP="00FC4D16">
      <w:pPr>
        <w:spacing w:line="360" w:lineRule="auto"/>
        <w:jc w:val="both"/>
      </w:pPr>
      <w:proofErr w:type="spellStart"/>
      <w:r w:rsidRPr="00FC4D16">
        <w:t>Kendala</w:t>
      </w:r>
      <w:proofErr w:type="spellEnd"/>
      <w:r w:rsidRPr="00FC4D16">
        <w:t xml:space="preserve"> yang </w:t>
      </w:r>
      <w:proofErr w:type="spellStart"/>
      <w:r w:rsidRPr="00FC4D16">
        <w:t>terdapat</w:t>
      </w:r>
      <w:proofErr w:type="spellEnd"/>
      <w:r w:rsidRPr="00FC4D16">
        <w:t xml:space="preserve"> </w:t>
      </w:r>
      <w:proofErr w:type="spellStart"/>
      <w:r w:rsidRPr="00FC4D16">
        <w:t>dalam</w:t>
      </w:r>
      <w:proofErr w:type="spellEnd"/>
      <w:r w:rsidRPr="00FC4D16">
        <w:t xml:space="preserve"> </w:t>
      </w:r>
      <w:proofErr w:type="spellStart"/>
      <w:r w:rsidRPr="00FC4D16">
        <w:t>sistem</w:t>
      </w:r>
      <w:proofErr w:type="spellEnd"/>
      <w:r w:rsidRPr="00FC4D16">
        <w:t xml:space="preserve"> </w:t>
      </w:r>
      <w:proofErr w:type="spellStart"/>
      <w:r w:rsidRPr="00FC4D16">
        <w:t>pencarian</w:t>
      </w:r>
      <w:proofErr w:type="spellEnd"/>
      <w:r w:rsidRPr="00FC4D16">
        <w:t xml:space="preserve"> </w:t>
      </w:r>
      <w:proofErr w:type="spellStart"/>
      <w:r w:rsidRPr="00FC4D16">
        <w:t>jasa</w:t>
      </w:r>
      <w:proofErr w:type="spellEnd"/>
      <w:r w:rsidRPr="00FC4D16">
        <w:t xml:space="preserve"> EO pada </w:t>
      </w:r>
      <w:proofErr w:type="spellStart"/>
      <w:r w:rsidRPr="00FC4D16">
        <w:t>saat</w:t>
      </w:r>
      <w:proofErr w:type="spellEnd"/>
      <w:r w:rsidRPr="00FC4D16">
        <w:t xml:space="preserve"> </w:t>
      </w:r>
      <w:proofErr w:type="spellStart"/>
      <w:r w:rsidRPr="00FC4D16">
        <w:t>ini</w:t>
      </w:r>
      <w:proofErr w:type="spellEnd"/>
      <w:r w:rsidRPr="00FC4D16">
        <w:t>:</w:t>
      </w:r>
    </w:p>
    <w:p w:rsidR="00255F03" w:rsidRPr="00FC4D16" w:rsidRDefault="006B20DE" w:rsidP="00FC4D16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D1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</w:t>
      </w:r>
      <w:r w:rsidRPr="00FC4D16">
        <w:rPr>
          <w:rFonts w:ascii="Times New Roman" w:hAnsi="Times New Roman" w:cs="Times New Roman"/>
          <w:i/>
          <w:sz w:val="24"/>
          <w:szCs w:val="24"/>
        </w:rPr>
        <w:t>user</w:t>
      </w:r>
      <w:r w:rsidRPr="00FC4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EO yang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EO yang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B3554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F8" w:rsidRPr="00FC4D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A67F8" w:rsidRPr="00FC4D16">
        <w:rPr>
          <w:rFonts w:ascii="Times New Roman" w:hAnsi="Times New Roman" w:cs="Times New Roman"/>
          <w:sz w:val="24"/>
          <w:szCs w:val="24"/>
        </w:rPr>
        <w:t xml:space="preserve"> </w:t>
      </w:r>
      <w:r w:rsidR="008024AC" w:rsidRPr="00FC4D16">
        <w:rPr>
          <w:rFonts w:ascii="Times New Roman" w:hAnsi="Times New Roman" w:cs="Times New Roman"/>
          <w:sz w:val="24"/>
          <w:szCs w:val="24"/>
        </w:rPr>
        <w:t xml:space="preserve">yang lama </w:t>
      </w:r>
      <w:proofErr w:type="spellStart"/>
      <w:r w:rsidR="008024AC" w:rsidRPr="00FC4D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024AC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4AC" w:rsidRPr="00FC4D1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024AC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4AC" w:rsidRPr="00FC4D1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8024AC" w:rsidRPr="00FC4D16">
        <w:rPr>
          <w:rFonts w:ascii="Times New Roman" w:hAnsi="Times New Roman" w:cs="Times New Roman"/>
          <w:sz w:val="24"/>
          <w:szCs w:val="24"/>
        </w:rPr>
        <w:t xml:space="preserve"> EO yang </w:t>
      </w:r>
      <w:proofErr w:type="spellStart"/>
      <w:r w:rsidR="008024AC" w:rsidRPr="00FC4D1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024AC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4AC" w:rsidRPr="00FC4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024AC" w:rsidRPr="00FC4D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24AC" w:rsidRPr="00FC4D1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024AC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4AC" w:rsidRPr="00FC4D1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024AC" w:rsidRPr="00FC4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24AC" w:rsidRPr="00FC4D16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8024AC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4AC" w:rsidRPr="00FC4D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024AC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4AC" w:rsidRPr="00FC4D16">
        <w:rPr>
          <w:rFonts w:ascii="Times New Roman" w:hAnsi="Times New Roman" w:cs="Times New Roman"/>
          <w:sz w:val="24"/>
          <w:szCs w:val="24"/>
        </w:rPr>
        <w:t>men</w:t>
      </w:r>
      <w:r w:rsidR="006E4330" w:rsidRPr="00FC4D16">
        <w:rPr>
          <w:rFonts w:ascii="Times New Roman" w:hAnsi="Times New Roman" w:cs="Times New Roman"/>
          <w:sz w:val="24"/>
          <w:szCs w:val="24"/>
        </w:rPr>
        <w:t>genai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, </w:t>
      </w:r>
      <w:r w:rsidR="006E4330" w:rsidRPr="00FC4D16">
        <w:rPr>
          <w:rFonts w:ascii="Times New Roman" w:hAnsi="Times New Roman" w:cs="Times New Roman"/>
          <w:i/>
          <w:sz w:val="24"/>
          <w:szCs w:val="24"/>
        </w:rPr>
        <w:t>portfolio</w:t>
      </w:r>
      <w:r w:rsidR="006E43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acara yang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testimoni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jasanya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4330" w:rsidRPr="00FC4D1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6E43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r w:rsidR="00A31F30" w:rsidRPr="00FC4D1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r w:rsidR="00A31F30" w:rsidRPr="00FC4D16">
        <w:rPr>
          <w:rFonts w:ascii="Times New Roman" w:hAnsi="Times New Roman" w:cs="Times New Roman"/>
          <w:i/>
          <w:sz w:val="24"/>
          <w:szCs w:val="24"/>
        </w:rPr>
        <w:t>website</w:t>
      </w:r>
      <w:r w:rsidR="00A31F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 EO yang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 acara, </w:t>
      </w:r>
      <w:proofErr w:type="spellStart"/>
      <w:r w:rsidR="00A31F30" w:rsidRPr="00FC4D1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A31F30" w:rsidRPr="00FC4D16">
        <w:rPr>
          <w:rFonts w:ascii="Times New Roman" w:hAnsi="Times New Roman" w:cs="Times New Roman"/>
          <w:sz w:val="24"/>
          <w:szCs w:val="24"/>
        </w:rPr>
        <w:t xml:space="preserve">, dan </w:t>
      </w:r>
      <w:r w:rsidR="00A31F30" w:rsidRPr="00FC4D16">
        <w:rPr>
          <w:rFonts w:ascii="Times New Roman" w:hAnsi="Times New Roman" w:cs="Times New Roman"/>
          <w:i/>
          <w:sz w:val="24"/>
          <w:szCs w:val="24"/>
        </w:rPr>
        <w:t>budget</w:t>
      </w:r>
      <w:r w:rsidR="00A31F30" w:rsidRPr="00FC4D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24AC" w:rsidRPr="00FC4D16" w:rsidRDefault="008024AC" w:rsidP="00FC4D16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D1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EO,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D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46A3A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A3A" w:rsidRPr="00FC4D16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="00D46A3A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A3A" w:rsidRPr="00FC4D16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D46A3A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A3A" w:rsidRPr="00FC4D16">
        <w:rPr>
          <w:rFonts w:ascii="Times New Roman" w:hAnsi="Times New Roman" w:cs="Times New Roman"/>
          <w:sz w:val="24"/>
          <w:szCs w:val="24"/>
        </w:rPr>
        <w:t>jasa-jasa</w:t>
      </w:r>
      <w:proofErr w:type="spellEnd"/>
      <w:r w:rsidR="00D46A3A" w:rsidRPr="00FC4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6A3A" w:rsidRPr="00FC4D16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D46A3A" w:rsidRPr="00FC4D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6A3A" w:rsidRPr="00FC4D1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46A3A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A3A" w:rsidRPr="00FC4D16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D46A3A" w:rsidRPr="00FC4D16">
        <w:rPr>
          <w:rFonts w:ascii="Times New Roman" w:hAnsi="Times New Roman" w:cs="Times New Roman"/>
          <w:sz w:val="24"/>
          <w:szCs w:val="24"/>
        </w:rPr>
        <w:t xml:space="preserve"> </w:t>
      </w:r>
      <w:r w:rsidR="00D46A3A" w:rsidRPr="00FC4D16">
        <w:rPr>
          <w:rFonts w:ascii="Times New Roman" w:hAnsi="Times New Roman" w:cs="Times New Roman"/>
          <w:i/>
          <w:sz w:val="24"/>
          <w:szCs w:val="24"/>
        </w:rPr>
        <w:t>user</w:t>
      </w:r>
      <w:r w:rsidR="00CB3554" w:rsidRPr="00FC4D16">
        <w:rPr>
          <w:rFonts w:ascii="Times New Roman" w:hAnsi="Times New Roman" w:cs="Times New Roman"/>
          <w:sz w:val="24"/>
          <w:szCs w:val="24"/>
        </w:rPr>
        <w:t xml:space="preserve"> </w:t>
      </w:r>
      <w:r w:rsidR="00D46A3A" w:rsidRPr="00FC4D1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D46A3A" w:rsidRPr="00FC4D1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D46A3A" w:rsidRPr="00FC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A3A" w:rsidRPr="00FC4D16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D46A3A" w:rsidRPr="00FC4D16">
        <w:rPr>
          <w:rFonts w:ascii="Times New Roman" w:hAnsi="Times New Roman" w:cs="Times New Roman"/>
          <w:sz w:val="24"/>
          <w:szCs w:val="24"/>
        </w:rPr>
        <w:t>.</w:t>
      </w:r>
    </w:p>
    <w:p w:rsidR="00FC4D16" w:rsidRDefault="00FC4D16" w:rsidP="000943CF">
      <w:pPr>
        <w:spacing w:after="200" w:line="360" w:lineRule="auto"/>
        <w:rPr>
          <w:b/>
          <w:sz w:val="28"/>
          <w:szCs w:val="20"/>
        </w:rPr>
      </w:pPr>
      <w:bookmarkStart w:id="26" w:name="_GoBack"/>
      <w:bookmarkEnd w:id="26"/>
    </w:p>
    <w:sectPr w:rsidR="00FC4D16" w:rsidSect="00EA3D06">
      <w:footerReference w:type="default" r:id="rId10"/>
      <w:pgSz w:w="11907" w:h="16839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66C" w:rsidRDefault="0072566C" w:rsidP="00F52013">
      <w:r>
        <w:separator/>
      </w:r>
    </w:p>
  </w:endnote>
  <w:endnote w:type="continuationSeparator" w:id="0">
    <w:p w:rsidR="0072566C" w:rsidRDefault="0072566C" w:rsidP="00F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140314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0761B4" w:rsidRPr="00093AD6" w:rsidRDefault="000761B4">
        <w:pPr>
          <w:pStyle w:val="Footer"/>
          <w:jc w:val="right"/>
          <w:rPr>
            <w:sz w:val="20"/>
          </w:rPr>
        </w:pPr>
        <w:r w:rsidRPr="005864BD">
          <w:t>A-</w:t>
        </w:r>
        <w:r w:rsidRPr="005864BD">
          <w:fldChar w:fldCharType="begin"/>
        </w:r>
        <w:r w:rsidRPr="005864BD">
          <w:instrText xml:space="preserve"> PAGE   \* MERGEFORMAT </w:instrText>
        </w:r>
        <w:r w:rsidRPr="005864BD">
          <w:fldChar w:fldCharType="separate"/>
        </w:r>
        <w:r>
          <w:rPr>
            <w:noProof/>
          </w:rPr>
          <w:t>1</w:t>
        </w:r>
        <w:r w:rsidRPr="005864BD">
          <w:rPr>
            <w:noProof/>
          </w:rPr>
          <w:fldChar w:fldCharType="end"/>
        </w:r>
      </w:p>
    </w:sdtContent>
  </w:sdt>
  <w:p w:rsidR="000761B4" w:rsidRDefault="00076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66C" w:rsidRDefault="0072566C" w:rsidP="00F52013">
      <w:r>
        <w:separator/>
      </w:r>
    </w:p>
  </w:footnote>
  <w:footnote w:type="continuationSeparator" w:id="0">
    <w:p w:rsidR="0072566C" w:rsidRDefault="0072566C" w:rsidP="00F5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4C0B"/>
    <w:multiLevelType w:val="hybridMultilevel"/>
    <w:tmpl w:val="D23CD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0699"/>
    <w:multiLevelType w:val="hybridMultilevel"/>
    <w:tmpl w:val="A738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47ADE"/>
    <w:multiLevelType w:val="hybridMultilevel"/>
    <w:tmpl w:val="9174A49E"/>
    <w:lvl w:ilvl="0" w:tplc="DF4266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4E2C"/>
    <w:multiLevelType w:val="hybridMultilevel"/>
    <w:tmpl w:val="6A3C0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A2482E"/>
    <w:multiLevelType w:val="hybridMultilevel"/>
    <w:tmpl w:val="95BCF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E5F72"/>
    <w:multiLevelType w:val="hybridMultilevel"/>
    <w:tmpl w:val="BE3468CE"/>
    <w:lvl w:ilvl="0" w:tplc="78EC656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5576DE8"/>
    <w:multiLevelType w:val="multilevel"/>
    <w:tmpl w:val="D6EEF4D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A5411D"/>
    <w:multiLevelType w:val="hybridMultilevel"/>
    <w:tmpl w:val="C1C67B7C"/>
    <w:lvl w:ilvl="0" w:tplc="5066D7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80C1CCE"/>
    <w:multiLevelType w:val="hybridMultilevel"/>
    <w:tmpl w:val="839EB0C6"/>
    <w:lvl w:ilvl="0" w:tplc="5052F244">
      <w:start w:val="1"/>
      <w:numFmt w:val="lowerLetter"/>
      <w:lvlText w:val="%1)"/>
      <w:lvlJc w:val="left"/>
      <w:pPr>
        <w:ind w:left="73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28741AEC"/>
    <w:multiLevelType w:val="multilevel"/>
    <w:tmpl w:val="79227A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0" w15:restartNumberingAfterBreak="0">
    <w:nsid w:val="33114FDA"/>
    <w:multiLevelType w:val="hybridMultilevel"/>
    <w:tmpl w:val="58B0B044"/>
    <w:lvl w:ilvl="0" w:tplc="04210017">
      <w:start w:val="1"/>
      <w:numFmt w:val="lowerLetter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38600441"/>
    <w:multiLevelType w:val="hybridMultilevel"/>
    <w:tmpl w:val="71CAC5B8"/>
    <w:lvl w:ilvl="0" w:tplc="B574B3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DD43077"/>
    <w:multiLevelType w:val="hybridMultilevel"/>
    <w:tmpl w:val="82BCE812"/>
    <w:lvl w:ilvl="0" w:tplc="F806BC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2B14E6C"/>
    <w:multiLevelType w:val="hybridMultilevel"/>
    <w:tmpl w:val="46A4993C"/>
    <w:lvl w:ilvl="0" w:tplc="D6109D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996517C"/>
    <w:multiLevelType w:val="hybridMultilevel"/>
    <w:tmpl w:val="91FA88BE"/>
    <w:lvl w:ilvl="0" w:tplc="9F68F07E">
      <w:start w:val="1"/>
      <w:numFmt w:val="decimal"/>
      <w:lvlText w:val="%1."/>
      <w:lvlJc w:val="left"/>
      <w:pPr>
        <w:ind w:left="20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921" w:hanging="360"/>
      </w:pPr>
    </w:lvl>
    <w:lvl w:ilvl="2" w:tplc="0421001B" w:tentative="1">
      <w:start w:val="1"/>
      <w:numFmt w:val="lowerRoman"/>
      <w:lvlText w:val="%3."/>
      <w:lvlJc w:val="right"/>
      <w:pPr>
        <w:ind w:left="1641" w:hanging="180"/>
      </w:pPr>
    </w:lvl>
    <w:lvl w:ilvl="3" w:tplc="0421000F" w:tentative="1">
      <w:start w:val="1"/>
      <w:numFmt w:val="decimal"/>
      <w:lvlText w:val="%4."/>
      <w:lvlJc w:val="left"/>
      <w:pPr>
        <w:ind w:left="2361" w:hanging="360"/>
      </w:pPr>
    </w:lvl>
    <w:lvl w:ilvl="4" w:tplc="04210019" w:tentative="1">
      <w:start w:val="1"/>
      <w:numFmt w:val="lowerLetter"/>
      <w:lvlText w:val="%5."/>
      <w:lvlJc w:val="left"/>
      <w:pPr>
        <w:ind w:left="3081" w:hanging="360"/>
      </w:pPr>
    </w:lvl>
    <w:lvl w:ilvl="5" w:tplc="0421001B" w:tentative="1">
      <w:start w:val="1"/>
      <w:numFmt w:val="lowerRoman"/>
      <w:lvlText w:val="%6."/>
      <w:lvlJc w:val="right"/>
      <w:pPr>
        <w:ind w:left="3801" w:hanging="180"/>
      </w:pPr>
    </w:lvl>
    <w:lvl w:ilvl="6" w:tplc="0421000F" w:tentative="1">
      <w:start w:val="1"/>
      <w:numFmt w:val="decimal"/>
      <w:lvlText w:val="%7."/>
      <w:lvlJc w:val="left"/>
      <w:pPr>
        <w:ind w:left="4521" w:hanging="360"/>
      </w:pPr>
    </w:lvl>
    <w:lvl w:ilvl="7" w:tplc="04210019" w:tentative="1">
      <w:start w:val="1"/>
      <w:numFmt w:val="lowerLetter"/>
      <w:lvlText w:val="%8."/>
      <w:lvlJc w:val="left"/>
      <w:pPr>
        <w:ind w:left="5241" w:hanging="360"/>
      </w:pPr>
    </w:lvl>
    <w:lvl w:ilvl="8" w:tplc="0421001B" w:tentative="1">
      <w:start w:val="1"/>
      <w:numFmt w:val="lowerRoman"/>
      <w:lvlText w:val="%9."/>
      <w:lvlJc w:val="right"/>
      <w:pPr>
        <w:ind w:left="5961" w:hanging="180"/>
      </w:pPr>
    </w:lvl>
  </w:abstractNum>
  <w:abstractNum w:abstractNumId="15" w15:restartNumberingAfterBreak="0">
    <w:nsid w:val="4EE85259"/>
    <w:multiLevelType w:val="multilevel"/>
    <w:tmpl w:val="1A6CFBB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3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Judul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6" w15:restartNumberingAfterBreak="0">
    <w:nsid w:val="52890FD3"/>
    <w:multiLevelType w:val="hybridMultilevel"/>
    <w:tmpl w:val="6EF07948"/>
    <w:lvl w:ilvl="0" w:tplc="B55074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4A919B1"/>
    <w:multiLevelType w:val="hybridMultilevel"/>
    <w:tmpl w:val="248098D2"/>
    <w:lvl w:ilvl="0" w:tplc="2200D1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E503C1D"/>
    <w:multiLevelType w:val="hybridMultilevel"/>
    <w:tmpl w:val="D960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B683C"/>
    <w:multiLevelType w:val="hybridMultilevel"/>
    <w:tmpl w:val="3AAEA000"/>
    <w:lvl w:ilvl="0" w:tplc="5FF83D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7CC85CA0"/>
    <w:multiLevelType w:val="hybridMultilevel"/>
    <w:tmpl w:val="9350DE6E"/>
    <w:lvl w:ilvl="0" w:tplc="C6EE32F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14"/>
  </w:num>
  <w:num w:numId="5">
    <w:abstractNumId w:val="19"/>
  </w:num>
  <w:num w:numId="6">
    <w:abstractNumId w:val="17"/>
  </w:num>
  <w:num w:numId="7">
    <w:abstractNumId w:val="9"/>
  </w:num>
  <w:num w:numId="8">
    <w:abstractNumId w:val="15"/>
  </w:num>
  <w:num w:numId="9">
    <w:abstractNumId w:val="10"/>
  </w:num>
  <w:num w:numId="10">
    <w:abstractNumId w:val="5"/>
  </w:num>
  <w:num w:numId="11">
    <w:abstractNumId w:val="8"/>
  </w:num>
  <w:num w:numId="12">
    <w:abstractNumId w:val="7"/>
  </w:num>
  <w:num w:numId="13">
    <w:abstractNumId w:val="2"/>
  </w:num>
  <w:num w:numId="14">
    <w:abstractNumId w:val="20"/>
  </w:num>
  <w:num w:numId="15">
    <w:abstractNumId w:val="16"/>
  </w:num>
  <w:num w:numId="16">
    <w:abstractNumId w:val="4"/>
  </w:num>
  <w:num w:numId="17">
    <w:abstractNumId w:val="11"/>
  </w:num>
  <w:num w:numId="18">
    <w:abstractNumId w:val="13"/>
  </w:num>
  <w:num w:numId="19">
    <w:abstractNumId w:val="0"/>
  </w:num>
  <w:num w:numId="20">
    <w:abstractNumId w:val="12"/>
  </w:num>
  <w:num w:numId="2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37"/>
    <w:rsid w:val="00000C86"/>
    <w:rsid w:val="00000D59"/>
    <w:rsid w:val="00001563"/>
    <w:rsid w:val="00003085"/>
    <w:rsid w:val="000037DB"/>
    <w:rsid w:val="00003CB2"/>
    <w:rsid w:val="00007CD5"/>
    <w:rsid w:val="000112DF"/>
    <w:rsid w:val="000144BB"/>
    <w:rsid w:val="00015DFA"/>
    <w:rsid w:val="000214AE"/>
    <w:rsid w:val="000223EB"/>
    <w:rsid w:val="00022E66"/>
    <w:rsid w:val="00024E1C"/>
    <w:rsid w:val="0003015C"/>
    <w:rsid w:val="0003194E"/>
    <w:rsid w:val="0003501F"/>
    <w:rsid w:val="000351FC"/>
    <w:rsid w:val="00037626"/>
    <w:rsid w:val="000377F7"/>
    <w:rsid w:val="00040F29"/>
    <w:rsid w:val="00041F77"/>
    <w:rsid w:val="0004445A"/>
    <w:rsid w:val="000470C3"/>
    <w:rsid w:val="00047C55"/>
    <w:rsid w:val="00047CB6"/>
    <w:rsid w:val="00050BFE"/>
    <w:rsid w:val="00052FCC"/>
    <w:rsid w:val="00053857"/>
    <w:rsid w:val="00056E1D"/>
    <w:rsid w:val="000572AF"/>
    <w:rsid w:val="00057477"/>
    <w:rsid w:val="000611A6"/>
    <w:rsid w:val="00061D88"/>
    <w:rsid w:val="000624F9"/>
    <w:rsid w:val="00063D2F"/>
    <w:rsid w:val="000703B0"/>
    <w:rsid w:val="00071DF6"/>
    <w:rsid w:val="00072273"/>
    <w:rsid w:val="000761B4"/>
    <w:rsid w:val="00076A89"/>
    <w:rsid w:val="00087337"/>
    <w:rsid w:val="000912DB"/>
    <w:rsid w:val="00091CE7"/>
    <w:rsid w:val="00092248"/>
    <w:rsid w:val="000923DC"/>
    <w:rsid w:val="00092559"/>
    <w:rsid w:val="000943CF"/>
    <w:rsid w:val="000950E6"/>
    <w:rsid w:val="0009670E"/>
    <w:rsid w:val="000A0246"/>
    <w:rsid w:val="000A7E55"/>
    <w:rsid w:val="000B0B10"/>
    <w:rsid w:val="000B18B4"/>
    <w:rsid w:val="000B2966"/>
    <w:rsid w:val="000B3BE5"/>
    <w:rsid w:val="000B45FF"/>
    <w:rsid w:val="000B663A"/>
    <w:rsid w:val="000B7078"/>
    <w:rsid w:val="000C0702"/>
    <w:rsid w:val="000C379E"/>
    <w:rsid w:val="000C5D7A"/>
    <w:rsid w:val="000C74A3"/>
    <w:rsid w:val="000D1575"/>
    <w:rsid w:val="000D74FF"/>
    <w:rsid w:val="000D7667"/>
    <w:rsid w:val="000E1719"/>
    <w:rsid w:val="000E458A"/>
    <w:rsid w:val="000E5058"/>
    <w:rsid w:val="000E54CE"/>
    <w:rsid w:val="000E7D21"/>
    <w:rsid w:val="000F5800"/>
    <w:rsid w:val="000F6D02"/>
    <w:rsid w:val="00101D23"/>
    <w:rsid w:val="00102377"/>
    <w:rsid w:val="00102532"/>
    <w:rsid w:val="00104839"/>
    <w:rsid w:val="00104A20"/>
    <w:rsid w:val="00107A21"/>
    <w:rsid w:val="00115CF4"/>
    <w:rsid w:val="00120460"/>
    <w:rsid w:val="00120479"/>
    <w:rsid w:val="0012223E"/>
    <w:rsid w:val="0013490D"/>
    <w:rsid w:val="0013497D"/>
    <w:rsid w:val="00136EF9"/>
    <w:rsid w:val="001426D2"/>
    <w:rsid w:val="00143EE1"/>
    <w:rsid w:val="00145292"/>
    <w:rsid w:val="00150067"/>
    <w:rsid w:val="00154143"/>
    <w:rsid w:val="00156A27"/>
    <w:rsid w:val="001571FB"/>
    <w:rsid w:val="001611EE"/>
    <w:rsid w:val="00161406"/>
    <w:rsid w:val="00163C82"/>
    <w:rsid w:val="00166B0E"/>
    <w:rsid w:val="00167E81"/>
    <w:rsid w:val="00181B2D"/>
    <w:rsid w:val="00182CA1"/>
    <w:rsid w:val="00183848"/>
    <w:rsid w:val="001848D6"/>
    <w:rsid w:val="001850B9"/>
    <w:rsid w:val="00193A41"/>
    <w:rsid w:val="00193D9D"/>
    <w:rsid w:val="0019503A"/>
    <w:rsid w:val="00196870"/>
    <w:rsid w:val="001A3482"/>
    <w:rsid w:val="001A386A"/>
    <w:rsid w:val="001A4EDA"/>
    <w:rsid w:val="001A578F"/>
    <w:rsid w:val="001A64D2"/>
    <w:rsid w:val="001A685B"/>
    <w:rsid w:val="001A6B90"/>
    <w:rsid w:val="001A7D12"/>
    <w:rsid w:val="001B1CDD"/>
    <w:rsid w:val="001B24B1"/>
    <w:rsid w:val="001B71C8"/>
    <w:rsid w:val="001C1752"/>
    <w:rsid w:val="001C21B9"/>
    <w:rsid w:val="001C5AA8"/>
    <w:rsid w:val="001C6A3F"/>
    <w:rsid w:val="001C711E"/>
    <w:rsid w:val="001C780F"/>
    <w:rsid w:val="001D5A0F"/>
    <w:rsid w:val="001D724C"/>
    <w:rsid w:val="001E4CF2"/>
    <w:rsid w:val="001F0CE2"/>
    <w:rsid w:val="001F1476"/>
    <w:rsid w:val="001F2DA6"/>
    <w:rsid w:val="001F3A6C"/>
    <w:rsid w:val="001F49DD"/>
    <w:rsid w:val="001F4A7D"/>
    <w:rsid w:val="001F4B67"/>
    <w:rsid w:val="001F4D9A"/>
    <w:rsid w:val="00203843"/>
    <w:rsid w:val="002068E4"/>
    <w:rsid w:val="0021030A"/>
    <w:rsid w:val="00210A14"/>
    <w:rsid w:val="00215E88"/>
    <w:rsid w:val="002205D7"/>
    <w:rsid w:val="0022264B"/>
    <w:rsid w:val="002239B2"/>
    <w:rsid w:val="00224082"/>
    <w:rsid w:val="002244A5"/>
    <w:rsid w:val="0023133D"/>
    <w:rsid w:val="002356CE"/>
    <w:rsid w:val="0023786F"/>
    <w:rsid w:val="00237DCA"/>
    <w:rsid w:val="002435A2"/>
    <w:rsid w:val="00244632"/>
    <w:rsid w:val="00245351"/>
    <w:rsid w:val="00245708"/>
    <w:rsid w:val="002500EF"/>
    <w:rsid w:val="002506F0"/>
    <w:rsid w:val="00252750"/>
    <w:rsid w:val="00253527"/>
    <w:rsid w:val="00253DF1"/>
    <w:rsid w:val="00255F03"/>
    <w:rsid w:val="00261A3D"/>
    <w:rsid w:val="00261B3E"/>
    <w:rsid w:val="00263497"/>
    <w:rsid w:val="0026426C"/>
    <w:rsid w:val="00264DE2"/>
    <w:rsid w:val="0026503B"/>
    <w:rsid w:val="00265056"/>
    <w:rsid w:val="00266CB2"/>
    <w:rsid w:val="0027243C"/>
    <w:rsid w:val="002763BB"/>
    <w:rsid w:val="0027720C"/>
    <w:rsid w:val="0027798E"/>
    <w:rsid w:val="00282AC8"/>
    <w:rsid w:val="0028307B"/>
    <w:rsid w:val="00286F9F"/>
    <w:rsid w:val="00295412"/>
    <w:rsid w:val="0029777C"/>
    <w:rsid w:val="00297D07"/>
    <w:rsid w:val="002A0460"/>
    <w:rsid w:val="002A088B"/>
    <w:rsid w:val="002A1241"/>
    <w:rsid w:val="002A1BAC"/>
    <w:rsid w:val="002A26E6"/>
    <w:rsid w:val="002A35CF"/>
    <w:rsid w:val="002B438F"/>
    <w:rsid w:val="002B471B"/>
    <w:rsid w:val="002B480E"/>
    <w:rsid w:val="002B4F5D"/>
    <w:rsid w:val="002C1FC0"/>
    <w:rsid w:val="002C3795"/>
    <w:rsid w:val="002C62F1"/>
    <w:rsid w:val="002C6D8A"/>
    <w:rsid w:val="002D10B3"/>
    <w:rsid w:val="002D2BE6"/>
    <w:rsid w:val="002D2F0E"/>
    <w:rsid w:val="002D3A04"/>
    <w:rsid w:val="002D4FC8"/>
    <w:rsid w:val="002D545E"/>
    <w:rsid w:val="002D56EF"/>
    <w:rsid w:val="002D62B4"/>
    <w:rsid w:val="002D7586"/>
    <w:rsid w:val="002E1EA8"/>
    <w:rsid w:val="002E49C2"/>
    <w:rsid w:val="002E7AED"/>
    <w:rsid w:val="002E7B6C"/>
    <w:rsid w:val="002F1A11"/>
    <w:rsid w:val="002F25F5"/>
    <w:rsid w:val="002F54FB"/>
    <w:rsid w:val="002F5F74"/>
    <w:rsid w:val="00300BB7"/>
    <w:rsid w:val="00302223"/>
    <w:rsid w:val="00302572"/>
    <w:rsid w:val="00302954"/>
    <w:rsid w:val="00302D4F"/>
    <w:rsid w:val="00305477"/>
    <w:rsid w:val="00305F6E"/>
    <w:rsid w:val="00307D38"/>
    <w:rsid w:val="0031100D"/>
    <w:rsid w:val="003120D9"/>
    <w:rsid w:val="003147E6"/>
    <w:rsid w:val="00315329"/>
    <w:rsid w:val="00317598"/>
    <w:rsid w:val="003200C0"/>
    <w:rsid w:val="00320BE0"/>
    <w:rsid w:val="00322F4A"/>
    <w:rsid w:val="003261A0"/>
    <w:rsid w:val="00326E02"/>
    <w:rsid w:val="00331B6E"/>
    <w:rsid w:val="00331D19"/>
    <w:rsid w:val="00332440"/>
    <w:rsid w:val="003342A9"/>
    <w:rsid w:val="00334C48"/>
    <w:rsid w:val="003375E0"/>
    <w:rsid w:val="00337617"/>
    <w:rsid w:val="0034641F"/>
    <w:rsid w:val="003475CC"/>
    <w:rsid w:val="00352A76"/>
    <w:rsid w:val="00352E05"/>
    <w:rsid w:val="0035371C"/>
    <w:rsid w:val="00355EE4"/>
    <w:rsid w:val="00361A93"/>
    <w:rsid w:val="00370DEE"/>
    <w:rsid w:val="003725B9"/>
    <w:rsid w:val="00382291"/>
    <w:rsid w:val="00383EEE"/>
    <w:rsid w:val="00385A19"/>
    <w:rsid w:val="00385D90"/>
    <w:rsid w:val="00387473"/>
    <w:rsid w:val="003902D3"/>
    <w:rsid w:val="00391326"/>
    <w:rsid w:val="00392747"/>
    <w:rsid w:val="00395EE2"/>
    <w:rsid w:val="003A0B9A"/>
    <w:rsid w:val="003A2385"/>
    <w:rsid w:val="003A2766"/>
    <w:rsid w:val="003A3469"/>
    <w:rsid w:val="003A60C4"/>
    <w:rsid w:val="003A67F8"/>
    <w:rsid w:val="003A6D90"/>
    <w:rsid w:val="003A7E47"/>
    <w:rsid w:val="003B3B9E"/>
    <w:rsid w:val="003C0A40"/>
    <w:rsid w:val="003C49F6"/>
    <w:rsid w:val="003C6051"/>
    <w:rsid w:val="003C6D97"/>
    <w:rsid w:val="003D0E5A"/>
    <w:rsid w:val="003D17E2"/>
    <w:rsid w:val="003D2A52"/>
    <w:rsid w:val="003D3BB7"/>
    <w:rsid w:val="003D4B10"/>
    <w:rsid w:val="003E0730"/>
    <w:rsid w:val="003E0CCE"/>
    <w:rsid w:val="003E3B8B"/>
    <w:rsid w:val="003F02E2"/>
    <w:rsid w:val="003F1C32"/>
    <w:rsid w:val="003F2121"/>
    <w:rsid w:val="003F3439"/>
    <w:rsid w:val="003F3613"/>
    <w:rsid w:val="003F4D63"/>
    <w:rsid w:val="003F6C66"/>
    <w:rsid w:val="003F7499"/>
    <w:rsid w:val="0040048C"/>
    <w:rsid w:val="00401E8D"/>
    <w:rsid w:val="00402495"/>
    <w:rsid w:val="0040395F"/>
    <w:rsid w:val="00404D15"/>
    <w:rsid w:val="00406D50"/>
    <w:rsid w:val="004125AF"/>
    <w:rsid w:val="00412DB4"/>
    <w:rsid w:val="00413EE7"/>
    <w:rsid w:val="00415D4F"/>
    <w:rsid w:val="00416312"/>
    <w:rsid w:val="00426439"/>
    <w:rsid w:val="00437967"/>
    <w:rsid w:val="0044080F"/>
    <w:rsid w:val="004433E7"/>
    <w:rsid w:val="0044464F"/>
    <w:rsid w:val="00445C16"/>
    <w:rsid w:val="0045058E"/>
    <w:rsid w:val="00452293"/>
    <w:rsid w:val="0045378C"/>
    <w:rsid w:val="004558B0"/>
    <w:rsid w:val="00455BD6"/>
    <w:rsid w:val="00457E02"/>
    <w:rsid w:val="00466319"/>
    <w:rsid w:val="00466F34"/>
    <w:rsid w:val="00467439"/>
    <w:rsid w:val="00467F2C"/>
    <w:rsid w:val="00475343"/>
    <w:rsid w:val="004755E0"/>
    <w:rsid w:val="004771C2"/>
    <w:rsid w:val="00485A81"/>
    <w:rsid w:val="00485D27"/>
    <w:rsid w:val="004861B1"/>
    <w:rsid w:val="0048798C"/>
    <w:rsid w:val="0049216D"/>
    <w:rsid w:val="00492430"/>
    <w:rsid w:val="004927FE"/>
    <w:rsid w:val="00494C30"/>
    <w:rsid w:val="00497E2B"/>
    <w:rsid w:val="004A0FC0"/>
    <w:rsid w:val="004A4614"/>
    <w:rsid w:val="004A65B5"/>
    <w:rsid w:val="004A6619"/>
    <w:rsid w:val="004A66EB"/>
    <w:rsid w:val="004B2BD8"/>
    <w:rsid w:val="004B5C91"/>
    <w:rsid w:val="004B6EB8"/>
    <w:rsid w:val="004C0B5D"/>
    <w:rsid w:val="004C0EB0"/>
    <w:rsid w:val="004C1FD7"/>
    <w:rsid w:val="004C214D"/>
    <w:rsid w:val="004C48FE"/>
    <w:rsid w:val="004C54F5"/>
    <w:rsid w:val="004C6154"/>
    <w:rsid w:val="004D11D2"/>
    <w:rsid w:val="004D1811"/>
    <w:rsid w:val="004D2787"/>
    <w:rsid w:val="004D33B3"/>
    <w:rsid w:val="004D796B"/>
    <w:rsid w:val="004D7B81"/>
    <w:rsid w:val="004E2F78"/>
    <w:rsid w:val="004E2FD5"/>
    <w:rsid w:val="004E48F3"/>
    <w:rsid w:val="004E4AF5"/>
    <w:rsid w:val="004E5417"/>
    <w:rsid w:val="004E55DB"/>
    <w:rsid w:val="004F176A"/>
    <w:rsid w:val="004F2A2F"/>
    <w:rsid w:val="004F35E0"/>
    <w:rsid w:val="004F4528"/>
    <w:rsid w:val="004F59FA"/>
    <w:rsid w:val="004F7610"/>
    <w:rsid w:val="00501E5C"/>
    <w:rsid w:val="00503E55"/>
    <w:rsid w:val="005062D2"/>
    <w:rsid w:val="0050658D"/>
    <w:rsid w:val="005076BC"/>
    <w:rsid w:val="00510C15"/>
    <w:rsid w:val="005129CC"/>
    <w:rsid w:val="00514C26"/>
    <w:rsid w:val="00515813"/>
    <w:rsid w:val="0051597B"/>
    <w:rsid w:val="00516B74"/>
    <w:rsid w:val="00517694"/>
    <w:rsid w:val="00521A14"/>
    <w:rsid w:val="0052234D"/>
    <w:rsid w:val="00522B1A"/>
    <w:rsid w:val="00522BC8"/>
    <w:rsid w:val="005235E2"/>
    <w:rsid w:val="00526C92"/>
    <w:rsid w:val="00526E25"/>
    <w:rsid w:val="005300F3"/>
    <w:rsid w:val="00530319"/>
    <w:rsid w:val="0053198D"/>
    <w:rsid w:val="00533EDD"/>
    <w:rsid w:val="00534D0B"/>
    <w:rsid w:val="0053532F"/>
    <w:rsid w:val="0053580B"/>
    <w:rsid w:val="0053601A"/>
    <w:rsid w:val="00536FE1"/>
    <w:rsid w:val="00537BAB"/>
    <w:rsid w:val="00543C1F"/>
    <w:rsid w:val="00544639"/>
    <w:rsid w:val="00544DEB"/>
    <w:rsid w:val="00545558"/>
    <w:rsid w:val="0054772B"/>
    <w:rsid w:val="00554372"/>
    <w:rsid w:val="005548DC"/>
    <w:rsid w:val="00555ECF"/>
    <w:rsid w:val="00556B24"/>
    <w:rsid w:val="00563616"/>
    <w:rsid w:val="00564551"/>
    <w:rsid w:val="00566B3B"/>
    <w:rsid w:val="00571687"/>
    <w:rsid w:val="005716D9"/>
    <w:rsid w:val="00572BEE"/>
    <w:rsid w:val="005731DB"/>
    <w:rsid w:val="00573658"/>
    <w:rsid w:val="005834B4"/>
    <w:rsid w:val="00584E4C"/>
    <w:rsid w:val="00585D8F"/>
    <w:rsid w:val="005864BD"/>
    <w:rsid w:val="00587CE5"/>
    <w:rsid w:val="00590184"/>
    <w:rsid w:val="0059662C"/>
    <w:rsid w:val="00597A2D"/>
    <w:rsid w:val="005A2942"/>
    <w:rsid w:val="005A396F"/>
    <w:rsid w:val="005A3B2F"/>
    <w:rsid w:val="005A415C"/>
    <w:rsid w:val="005A6D9D"/>
    <w:rsid w:val="005B17DE"/>
    <w:rsid w:val="005B341B"/>
    <w:rsid w:val="005B767A"/>
    <w:rsid w:val="005B7DF2"/>
    <w:rsid w:val="005C0E26"/>
    <w:rsid w:val="005C1257"/>
    <w:rsid w:val="005C2156"/>
    <w:rsid w:val="005C394C"/>
    <w:rsid w:val="005C4E5C"/>
    <w:rsid w:val="005C5629"/>
    <w:rsid w:val="005C5C56"/>
    <w:rsid w:val="005C5D5E"/>
    <w:rsid w:val="005C66F6"/>
    <w:rsid w:val="005D0956"/>
    <w:rsid w:val="005D0E95"/>
    <w:rsid w:val="005D2099"/>
    <w:rsid w:val="005D259A"/>
    <w:rsid w:val="005D3FBB"/>
    <w:rsid w:val="005D6780"/>
    <w:rsid w:val="005E2230"/>
    <w:rsid w:val="005E22ED"/>
    <w:rsid w:val="005E63E4"/>
    <w:rsid w:val="005F064A"/>
    <w:rsid w:val="005F1DDE"/>
    <w:rsid w:val="005F4512"/>
    <w:rsid w:val="006027AA"/>
    <w:rsid w:val="0060661B"/>
    <w:rsid w:val="00606A76"/>
    <w:rsid w:val="0061328C"/>
    <w:rsid w:val="00616523"/>
    <w:rsid w:val="00616BC9"/>
    <w:rsid w:val="006172EA"/>
    <w:rsid w:val="00617507"/>
    <w:rsid w:val="00620DC9"/>
    <w:rsid w:val="00621357"/>
    <w:rsid w:val="00621A6D"/>
    <w:rsid w:val="006258AC"/>
    <w:rsid w:val="0062696A"/>
    <w:rsid w:val="006270B6"/>
    <w:rsid w:val="00631B11"/>
    <w:rsid w:val="0063265C"/>
    <w:rsid w:val="006330D5"/>
    <w:rsid w:val="00637B19"/>
    <w:rsid w:val="00642B00"/>
    <w:rsid w:val="006447FC"/>
    <w:rsid w:val="00646C4A"/>
    <w:rsid w:val="0064716E"/>
    <w:rsid w:val="00650A55"/>
    <w:rsid w:val="00656506"/>
    <w:rsid w:val="00656761"/>
    <w:rsid w:val="006642D7"/>
    <w:rsid w:val="00666C32"/>
    <w:rsid w:val="00667EB0"/>
    <w:rsid w:val="006711E5"/>
    <w:rsid w:val="00673F16"/>
    <w:rsid w:val="00674099"/>
    <w:rsid w:val="0067594F"/>
    <w:rsid w:val="006761A5"/>
    <w:rsid w:val="00677C81"/>
    <w:rsid w:val="00680A20"/>
    <w:rsid w:val="0068452D"/>
    <w:rsid w:val="0069295C"/>
    <w:rsid w:val="00696A5A"/>
    <w:rsid w:val="006A44D7"/>
    <w:rsid w:val="006A482B"/>
    <w:rsid w:val="006B20DE"/>
    <w:rsid w:val="006B2888"/>
    <w:rsid w:val="006B3615"/>
    <w:rsid w:val="006C22F4"/>
    <w:rsid w:val="006C7D0C"/>
    <w:rsid w:val="006D0770"/>
    <w:rsid w:val="006D2AB1"/>
    <w:rsid w:val="006D5D3F"/>
    <w:rsid w:val="006D69F5"/>
    <w:rsid w:val="006D7817"/>
    <w:rsid w:val="006E0D37"/>
    <w:rsid w:val="006E121E"/>
    <w:rsid w:val="006E1E22"/>
    <w:rsid w:val="006E3798"/>
    <w:rsid w:val="006E4330"/>
    <w:rsid w:val="006E452B"/>
    <w:rsid w:val="006E593A"/>
    <w:rsid w:val="006E5956"/>
    <w:rsid w:val="006E7F18"/>
    <w:rsid w:val="006F38EA"/>
    <w:rsid w:val="006F4AC8"/>
    <w:rsid w:val="00701322"/>
    <w:rsid w:val="00702291"/>
    <w:rsid w:val="007022BB"/>
    <w:rsid w:val="00706284"/>
    <w:rsid w:val="0070692B"/>
    <w:rsid w:val="00713CDE"/>
    <w:rsid w:val="00723946"/>
    <w:rsid w:val="00723BB9"/>
    <w:rsid w:val="00724286"/>
    <w:rsid w:val="00724CAE"/>
    <w:rsid w:val="0072566C"/>
    <w:rsid w:val="0073398F"/>
    <w:rsid w:val="00736032"/>
    <w:rsid w:val="007372DD"/>
    <w:rsid w:val="007400E5"/>
    <w:rsid w:val="00745D8C"/>
    <w:rsid w:val="0074616D"/>
    <w:rsid w:val="00747F4B"/>
    <w:rsid w:val="0075030F"/>
    <w:rsid w:val="00750795"/>
    <w:rsid w:val="00750C74"/>
    <w:rsid w:val="00751300"/>
    <w:rsid w:val="00754148"/>
    <w:rsid w:val="007551E1"/>
    <w:rsid w:val="00755A9C"/>
    <w:rsid w:val="00755E11"/>
    <w:rsid w:val="00757E20"/>
    <w:rsid w:val="007610FC"/>
    <w:rsid w:val="007619F4"/>
    <w:rsid w:val="007627A8"/>
    <w:rsid w:val="00764778"/>
    <w:rsid w:val="0076603E"/>
    <w:rsid w:val="00774CE3"/>
    <w:rsid w:val="00775F43"/>
    <w:rsid w:val="00777FEF"/>
    <w:rsid w:val="0078259A"/>
    <w:rsid w:val="0078438B"/>
    <w:rsid w:val="007866CF"/>
    <w:rsid w:val="0078750D"/>
    <w:rsid w:val="00787524"/>
    <w:rsid w:val="0079067E"/>
    <w:rsid w:val="00792DA3"/>
    <w:rsid w:val="00794369"/>
    <w:rsid w:val="00797995"/>
    <w:rsid w:val="007A15D5"/>
    <w:rsid w:val="007A3758"/>
    <w:rsid w:val="007A6305"/>
    <w:rsid w:val="007B1810"/>
    <w:rsid w:val="007B4E6A"/>
    <w:rsid w:val="007B6A42"/>
    <w:rsid w:val="007C2DC2"/>
    <w:rsid w:val="007D5976"/>
    <w:rsid w:val="007D5B79"/>
    <w:rsid w:val="007D622E"/>
    <w:rsid w:val="007E1789"/>
    <w:rsid w:val="007E220F"/>
    <w:rsid w:val="007E4571"/>
    <w:rsid w:val="007E632D"/>
    <w:rsid w:val="007E68EF"/>
    <w:rsid w:val="007E7B22"/>
    <w:rsid w:val="007F1339"/>
    <w:rsid w:val="00801EA1"/>
    <w:rsid w:val="008024AC"/>
    <w:rsid w:val="008046E8"/>
    <w:rsid w:val="00812E9C"/>
    <w:rsid w:val="008144D0"/>
    <w:rsid w:val="008159D2"/>
    <w:rsid w:val="00816E8B"/>
    <w:rsid w:val="008315C9"/>
    <w:rsid w:val="00835D21"/>
    <w:rsid w:val="00837DEB"/>
    <w:rsid w:val="00843547"/>
    <w:rsid w:val="008440A9"/>
    <w:rsid w:val="00846165"/>
    <w:rsid w:val="0084720D"/>
    <w:rsid w:val="00847871"/>
    <w:rsid w:val="0085140C"/>
    <w:rsid w:val="00852C29"/>
    <w:rsid w:val="0085311D"/>
    <w:rsid w:val="00860FA2"/>
    <w:rsid w:val="008636E1"/>
    <w:rsid w:val="00871024"/>
    <w:rsid w:val="00871D86"/>
    <w:rsid w:val="00872D92"/>
    <w:rsid w:val="00872E92"/>
    <w:rsid w:val="008732BD"/>
    <w:rsid w:val="008745AF"/>
    <w:rsid w:val="008807D0"/>
    <w:rsid w:val="00882C3D"/>
    <w:rsid w:val="008906AD"/>
    <w:rsid w:val="008942E1"/>
    <w:rsid w:val="00894621"/>
    <w:rsid w:val="00896D9F"/>
    <w:rsid w:val="008A362B"/>
    <w:rsid w:val="008A3A92"/>
    <w:rsid w:val="008B2344"/>
    <w:rsid w:val="008B24CE"/>
    <w:rsid w:val="008B275B"/>
    <w:rsid w:val="008B48D1"/>
    <w:rsid w:val="008B68CB"/>
    <w:rsid w:val="008C003C"/>
    <w:rsid w:val="008C159D"/>
    <w:rsid w:val="008C4146"/>
    <w:rsid w:val="008C4A4A"/>
    <w:rsid w:val="008C7A90"/>
    <w:rsid w:val="008C7BFD"/>
    <w:rsid w:val="008D0CDE"/>
    <w:rsid w:val="008D3925"/>
    <w:rsid w:val="008D4AD1"/>
    <w:rsid w:val="008D4E44"/>
    <w:rsid w:val="008D52E4"/>
    <w:rsid w:val="008D5448"/>
    <w:rsid w:val="008D7BB6"/>
    <w:rsid w:val="008E4593"/>
    <w:rsid w:val="008E51D0"/>
    <w:rsid w:val="008E69D6"/>
    <w:rsid w:val="008F1AAD"/>
    <w:rsid w:val="008F2106"/>
    <w:rsid w:val="009009A1"/>
    <w:rsid w:val="00900E19"/>
    <w:rsid w:val="00901435"/>
    <w:rsid w:val="00905A6C"/>
    <w:rsid w:val="009060A5"/>
    <w:rsid w:val="00906A86"/>
    <w:rsid w:val="00912537"/>
    <w:rsid w:val="00922796"/>
    <w:rsid w:val="00923964"/>
    <w:rsid w:val="009277DC"/>
    <w:rsid w:val="00931332"/>
    <w:rsid w:val="00932942"/>
    <w:rsid w:val="00932E9B"/>
    <w:rsid w:val="00933A76"/>
    <w:rsid w:val="00933B63"/>
    <w:rsid w:val="009376F3"/>
    <w:rsid w:val="00941169"/>
    <w:rsid w:val="009427F5"/>
    <w:rsid w:val="00945D3A"/>
    <w:rsid w:val="0094728F"/>
    <w:rsid w:val="00950AA3"/>
    <w:rsid w:val="00950BB8"/>
    <w:rsid w:val="0095150D"/>
    <w:rsid w:val="0095231B"/>
    <w:rsid w:val="00953B0E"/>
    <w:rsid w:val="009543C6"/>
    <w:rsid w:val="00955A11"/>
    <w:rsid w:val="009565FA"/>
    <w:rsid w:val="0096020D"/>
    <w:rsid w:val="00960E04"/>
    <w:rsid w:val="00962751"/>
    <w:rsid w:val="00963CB6"/>
    <w:rsid w:val="00967115"/>
    <w:rsid w:val="0097063C"/>
    <w:rsid w:val="00971E0A"/>
    <w:rsid w:val="00981A3D"/>
    <w:rsid w:val="0098415F"/>
    <w:rsid w:val="00984473"/>
    <w:rsid w:val="0098457D"/>
    <w:rsid w:val="0098463D"/>
    <w:rsid w:val="0098495E"/>
    <w:rsid w:val="00985CE0"/>
    <w:rsid w:val="00987492"/>
    <w:rsid w:val="00987698"/>
    <w:rsid w:val="00990F1E"/>
    <w:rsid w:val="00991D59"/>
    <w:rsid w:val="00994B6F"/>
    <w:rsid w:val="009966E3"/>
    <w:rsid w:val="009967FB"/>
    <w:rsid w:val="009A0BFF"/>
    <w:rsid w:val="009A287B"/>
    <w:rsid w:val="009A6FAC"/>
    <w:rsid w:val="009B1EF6"/>
    <w:rsid w:val="009B3288"/>
    <w:rsid w:val="009B50CE"/>
    <w:rsid w:val="009B5970"/>
    <w:rsid w:val="009C0ECE"/>
    <w:rsid w:val="009C18C3"/>
    <w:rsid w:val="009C245C"/>
    <w:rsid w:val="009C3E01"/>
    <w:rsid w:val="009C7C81"/>
    <w:rsid w:val="009D1B79"/>
    <w:rsid w:val="009D22D6"/>
    <w:rsid w:val="009D664A"/>
    <w:rsid w:val="009D6A70"/>
    <w:rsid w:val="009E2A33"/>
    <w:rsid w:val="009E533D"/>
    <w:rsid w:val="009F074C"/>
    <w:rsid w:val="009F0A2F"/>
    <w:rsid w:val="009F6888"/>
    <w:rsid w:val="009F729D"/>
    <w:rsid w:val="00A04FDD"/>
    <w:rsid w:val="00A054E9"/>
    <w:rsid w:val="00A062C7"/>
    <w:rsid w:val="00A06AC1"/>
    <w:rsid w:val="00A12112"/>
    <w:rsid w:val="00A12B69"/>
    <w:rsid w:val="00A14632"/>
    <w:rsid w:val="00A1483B"/>
    <w:rsid w:val="00A14C85"/>
    <w:rsid w:val="00A16567"/>
    <w:rsid w:val="00A26301"/>
    <w:rsid w:val="00A266BD"/>
    <w:rsid w:val="00A314C3"/>
    <w:rsid w:val="00A31F30"/>
    <w:rsid w:val="00A323C5"/>
    <w:rsid w:val="00A33D3C"/>
    <w:rsid w:val="00A35DC5"/>
    <w:rsid w:val="00A365D8"/>
    <w:rsid w:val="00A37D10"/>
    <w:rsid w:val="00A42D8E"/>
    <w:rsid w:val="00A4450E"/>
    <w:rsid w:val="00A47A9F"/>
    <w:rsid w:val="00A5067B"/>
    <w:rsid w:val="00A514C4"/>
    <w:rsid w:val="00A52ECF"/>
    <w:rsid w:val="00A545F4"/>
    <w:rsid w:val="00A60941"/>
    <w:rsid w:val="00A61BA1"/>
    <w:rsid w:val="00A6279A"/>
    <w:rsid w:val="00A66C86"/>
    <w:rsid w:val="00A722B7"/>
    <w:rsid w:val="00A72DF9"/>
    <w:rsid w:val="00A75A3A"/>
    <w:rsid w:val="00A764DF"/>
    <w:rsid w:val="00A7755E"/>
    <w:rsid w:val="00A8048C"/>
    <w:rsid w:val="00A8580F"/>
    <w:rsid w:val="00A8668A"/>
    <w:rsid w:val="00A90D70"/>
    <w:rsid w:val="00A94769"/>
    <w:rsid w:val="00A95B7B"/>
    <w:rsid w:val="00AA0F83"/>
    <w:rsid w:val="00AA3487"/>
    <w:rsid w:val="00AA3E07"/>
    <w:rsid w:val="00AA4370"/>
    <w:rsid w:val="00AA7961"/>
    <w:rsid w:val="00AB15BE"/>
    <w:rsid w:val="00AB15D8"/>
    <w:rsid w:val="00AB6185"/>
    <w:rsid w:val="00AB6F50"/>
    <w:rsid w:val="00AC18CA"/>
    <w:rsid w:val="00AC2146"/>
    <w:rsid w:val="00AC282B"/>
    <w:rsid w:val="00AC7033"/>
    <w:rsid w:val="00AD4223"/>
    <w:rsid w:val="00AD5BB7"/>
    <w:rsid w:val="00AD6A0F"/>
    <w:rsid w:val="00AD7B11"/>
    <w:rsid w:val="00AD7B7A"/>
    <w:rsid w:val="00AE2791"/>
    <w:rsid w:val="00AE3131"/>
    <w:rsid w:val="00AE398A"/>
    <w:rsid w:val="00AE3ACA"/>
    <w:rsid w:val="00AE3D42"/>
    <w:rsid w:val="00AE4BBD"/>
    <w:rsid w:val="00B02DB7"/>
    <w:rsid w:val="00B0318F"/>
    <w:rsid w:val="00B03B9F"/>
    <w:rsid w:val="00B04B28"/>
    <w:rsid w:val="00B15835"/>
    <w:rsid w:val="00B17644"/>
    <w:rsid w:val="00B21903"/>
    <w:rsid w:val="00B21A75"/>
    <w:rsid w:val="00B2419A"/>
    <w:rsid w:val="00B24869"/>
    <w:rsid w:val="00B24B37"/>
    <w:rsid w:val="00B259AF"/>
    <w:rsid w:val="00B274E0"/>
    <w:rsid w:val="00B40D0F"/>
    <w:rsid w:val="00B4430F"/>
    <w:rsid w:val="00B4466E"/>
    <w:rsid w:val="00B4557F"/>
    <w:rsid w:val="00B46A40"/>
    <w:rsid w:val="00B475E0"/>
    <w:rsid w:val="00B50947"/>
    <w:rsid w:val="00B53A08"/>
    <w:rsid w:val="00B53BA8"/>
    <w:rsid w:val="00B5521D"/>
    <w:rsid w:val="00B55396"/>
    <w:rsid w:val="00B55CF6"/>
    <w:rsid w:val="00B6077B"/>
    <w:rsid w:val="00B6129C"/>
    <w:rsid w:val="00B61AD5"/>
    <w:rsid w:val="00B6444B"/>
    <w:rsid w:val="00B66776"/>
    <w:rsid w:val="00B72E30"/>
    <w:rsid w:val="00B732F6"/>
    <w:rsid w:val="00B7334F"/>
    <w:rsid w:val="00B73C42"/>
    <w:rsid w:val="00B74378"/>
    <w:rsid w:val="00B75CC8"/>
    <w:rsid w:val="00B7723D"/>
    <w:rsid w:val="00B80468"/>
    <w:rsid w:val="00B80F36"/>
    <w:rsid w:val="00B81B19"/>
    <w:rsid w:val="00B84E55"/>
    <w:rsid w:val="00B8611A"/>
    <w:rsid w:val="00B87D53"/>
    <w:rsid w:val="00B90799"/>
    <w:rsid w:val="00B921B1"/>
    <w:rsid w:val="00B9453E"/>
    <w:rsid w:val="00B9556C"/>
    <w:rsid w:val="00B97F24"/>
    <w:rsid w:val="00BA1644"/>
    <w:rsid w:val="00BA1D63"/>
    <w:rsid w:val="00BA2D51"/>
    <w:rsid w:val="00BA3314"/>
    <w:rsid w:val="00BA3750"/>
    <w:rsid w:val="00BA4D64"/>
    <w:rsid w:val="00BA56F9"/>
    <w:rsid w:val="00BB1B56"/>
    <w:rsid w:val="00BB23F0"/>
    <w:rsid w:val="00BB2E0D"/>
    <w:rsid w:val="00BB30E5"/>
    <w:rsid w:val="00BB5F7A"/>
    <w:rsid w:val="00BB7196"/>
    <w:rsid w:val="00BB799F"/>
    <w:rsid w:val="00BB7E1B"/>
    <w:rsid w:val="00BC0376"/>
    <w:rsid w:val="00BC3B59"/>
    <w:rsid w:val="00BC3B8B"/>
    <w:rsid w:val="00BC7418"/>
    <w:rsid w:val="00BD390A"/>
    <w:rsid w:val="00BD5CEC"/>
    <w:rsid w:val="00BE3F90"/>
    <w:rsid w:val="00BE4F7E"/>
    <w:rsid w:val="00BE5BF7"/>
    <w:rsid w:val="00BE6CDC"/>
    <w:rsid w:val="00BF16D9"/>
    <w:rsid w:val="00BF179E"/>
    <w:rsid w:val="00C01191"/>
    <w:rsid w:val="00C02463"/>
    <w:rsid w:val="00C02F76"/>
    <w:rsid w:val="00C06623"/>
    <w:rsid w:val="00C07B5C"/>
    <w:rsid w:val="00C07F58"/>
    <w:rsid w:val="00C115F3"/>
    <w:rsid w:val="00C12D93"/>
    <w:rsid w:val="00C13F77"/>
    <w:rsid w:val="00C15BF6"/>
    <w:rsid w:val="00C22A40"/>
    <w:rsid w:val="00C30A53"/>
    <w:rsid w:val="00C30A56"/>
    <w:rsid w:val="00C32C08"/>
    <w:rsid w:val="00C34E95"/>
    <w:rsid w:val="00C35BBF"/>
    <w:rsid w:val="00C35E71"/>
    <w:rsid w:val="00C41292"/>
    <w:rsid w:val="00C45183"/>
    <w:rsid w:val="00C468C4"/>
    <w:rsid w:val="00C52D92"/>
    <w:rsid w:val="00C5325A"/>
    <w:rsid w:val="00C55CFA"/>
    <w:rsid w:val="00C5778F"/>
    <w:rsid w:val="00C577FD"/>
    <w:rsid w:val="00C57C29"/>
    <w:rsid w:val="00C6200E"/>
    <w:rsid w:val="00C620E3"/>
    <w:rsid w:val="00C64C96"/>
    <w:rsid w:val="00C64F4C"/>
    <w:rsid w:val="00C66791"/>
    <w:rsid w:val="00C70F01"/>
    <w:rsid w:val="00C730CB"/>
    <w:rsid w:val="00C801D0"/>
    <w:rsid w:val="00C8212E"/>
    <w:rsid w:val="00C84E49"/>
    <w:rsid w:val="00C853C4"/>
    <w:rsid w:val="00C8642C"/>
    <w:rsid w:val="00C90BAA"/>
    <w:rsid w:val="00C90D92"/>
    <w:rsid w:val="00C93C7B"/>
    <w:rsid w:val="00C942EA"/>
    <w:rsid w:val="00CA5BAB"/>
    <w:rsid w:val="00CA5E04"/>
    <w:rsid w:val="00CA6291"/>
    <w:rsid w:val="00CA778C"/>
    <w:rsid w:val="00CA7FE5"/>
    <w:rsid w:val="00CB0A1E"/>
    <w:rsid w:val="00CB21E3"/>
    <w:rsid w:val="00CB3523"/>
    <w:rsid w:val="00CB3554"/>
    <w:rsid w:val="00CB4AAB"/>
    <w:rsid w:val="00CB6785"/>
    <w:rsid w:val="00CC0D25"/>
    <w:rsid w:val="00CC2D06"/>
    <w:rsid w:val="00CC4DD0"/>
    <w:rsid w:val="00CC6533"/>
    <w:rsid w:val="00CD1A1B"/>
    <w:rsid w:val="00CD39AC"/>
    <w:rsid w:val="00CD4139"/>
    <w:rsid w:val="00CD4264"/>
    <w:rsid w:val="00CD426A"/>
    <w:rsid w:val="00CD4623"/>
    <w:rsid w:val="00CD5442"/>
    <w:rsid w:val="00CD5665"/>
    <w:rsid w:val="00CD5E70"/>
    <w:rsid w:val="00CD5F3A"/>
    <w:rsid w:val="00CD66F0"/>
    <w:rsid w:val="00CD6CDB"/>
    <w:rsid w:val="00CE1577"/>
    <w:rsid w:val="00CE18AD"/>
    <w:rsid w:val="00CE1D80"/>
    <w:rsid w:val="00CE2AC5"/>
    <w:rsid w:val="00CE452F"/>
    <w:rsid w:val="00CE5A63"/>
    <w:rsid w:val="00D03998"/>
    <w:rsid w:val="00D04666"/>
    <w:rsid w:val="00D06051"/>
    <w:rsid w:val="00D1212D"/>
    <w:rsid w:val="00D14FFC"/>
    <w:rsid w:val="00D2083D"/>
    <w:rsid w:val="00D26B4A"/>
    <w:rsid w:val="00D35934"/>
    <w:rsid w:val="00D3599C"/>
    <w:rsid w:val="00D36872"/>
    <w:rsid w:val="00D37CAF"/>
    <w:rsid w:val="00D40619"/>
    <w:rsid w:val="00D416B5"/>
    <w:rsid w:val="00D46A3A"/>
    <w:rsid w:val="00D50E6A"/>
    <w:rsid w:val="00D52ECA"/>
    <w:rsid w:val="00D54884"/>
    <w:rsid w:val="00D550D4"/>
    <w:rsid w:val="00D60741"/>
    <w:rsid w:val="00D609E8"/>
    <w:rsid w:val="00D61EA6"/>
    <w:rsid w:val="00D62036"/>
    <w:rsid w:val="00D64E7A"/>
    <w:rsid w:val="00D6594E"/>
    <w:rsid w:val="00D65CE9"/>
    <w:rsid w:val="00D66373"/>
    <w:rsid w:val="00D66913"/>
    <w:rsid w:val="00D71DCB"/>
    <w:rsid w:val="00D72289"/>
    <w:rsid w:val="00D76754"/>
    <w:rsid w:val="00D7788C"/>
    <w:rsid w:val="00D822AD"/>
    <w:rsid w:val="00D8482F"/>
    <w:rsid w:val="00D85FD4"/>
    <w:rsid w:val="00D90F3A"/>
    <w:rsid w:val="00D9243C"/>
    <w:rsid w:val="00D94BAB"/>
    <w:rsid w:val="00D96152"/>
    <w:rsid w:val="00D96B37"/>
    <w:rsid w:val="00DA0435"/>
    <w:rsid w:val="00DA1913"/>
    <w:rsid w:val="00DA26A8"/>
    <w:rsid w:val="00DA5C73"/>
    <w:rsid w:val="00DC1727"/>
    <w:rsid w:val="00DC1B91"/>
    <w:rsid w:val="00DC2446"/>
    <w:rsid w:val="00DC32FE"/>
    <w:rsid w:val="00DC4DCE"/>
    <w:rsid w:val="00DC5ADF"/>
    <w:rsid w:val="00DD1145"/>
    <w:rsid w:val="00DD26CB"/>
    <w:rsid w:val="00DD2DFF"/>
    <w:rsid w:val="00DD5206"/>
    <w:rsid w:val="00DD7EE1"/>
    <w:rsid w:val="00DE272A"/>
    <w:rsid w:val="00DE3FA6"/>
    <w:rsid w:val="00DE4170"/>
    <w:rsid w:val="00DE4C5A"/>
    <w:rsid w:val="00DE6404"/>
    <w:rsid w:val="00E01511"/>
    <w:rsid w:val="00E01561"/>
    <w:rsid w:val="00E01A45"/>
    <w:rsid w:val="00E023C1"/>
    <w:rsid w:val="00E04768"/>
    <w:rsid w:val="00E05519"/>
    <w:rsid w:val="00E05CE1"/>
    <w:rsid w:val="00E060C0"/>
    <w:rsid w:val="00E0714C"/>
    <w:rsid w:val="00E07675"/>
    <w:rsid w:val="00E07B9A"/>
    <w:rsid w:val="00E07FB6"/>
    <w:rsid w:val="00E101BC"/>
    <w:rsid w:val="00E10A55"/>
    <w:rsid w:val="00E111A4"/>
    <w:rsid w:val="00E147C0"/>
    <w:rsid w:val="00E23B6A"/>
    <w:rsid w:val="00E263CD"/>
    <w:rsid w:val="00E27FE8"/>
    <w:rsid w:val="00E315CA"/>
    <w:rsid w:val="00E31C82"/>
    <w:rsid w:val="00E33109"/>
    <w:rsid w:val="00E363D4"/>
    <w:rsid w:val="00E40263"/>
    <w:rsid w:val="00E405B8"/>
    <w:rsid w:val="00E43B10"/>
    <w:rsid w:val="00E4461B"/>
    <w:rsid w:val="00E453F6"/>
    <w:rsid w:val="00E544CB"/>
    <w:rsid w:val="00E552DB"/>
    <w:rsid w:val="00E56B90"/>
    <w:rsid w:val="00E63666"/>
    <w:rsid w:val="00E6382B"/>
    <w:rsid w:val="00E64590"/>
    <w:rsid w:val="00E71ABC"/>
    <w:rsid w:val="00E750E6"/>
    <w:rsid w:val="00E75D11"/>
    <w:rsid w:val="00E76227"/>
    <w:rsid w:val="00E76C22"/>
    <w:rsid w:val="00E81763"/>
    <w:rsid w:val="00E82131"/>
    <w:rsid w:val="00E84CAA"/>
    <w:rsid w:val="00E87790"/>
    <w:rsid w:val="00E93407"/>
    <w:rsid w:val="00EA0DA7"/>
    <w:rsid w:val="00EA1B6F"/>
    <w:rsid w:val="00EA1F01"/>
    <w:rsid w:val="00EA3D06"/>
    <w:rsid w:val="00EA3EB7"/>
    <w:rsid w:val="00EA5449"/>
    <w:rsid w:val="00EB39FC"/>
    <w:rsid w:val="00EB4593"/>
    <w:rsid w:val="00EB7370"/>
    <w:rsid w:val="00EB7FF6"/>
    <w:rsid w:val="00EC0C5D"/>
    <w:rsid w:val="00EC3190"/>
    <w:rsid w:val="00EC3908"/>
    <w:rsid w:val="00EC39F4"/>
    <w:rsid w:val="00EC6C86"/>
    <w:rsid w:val="00EC7571"/>
    <w:rsid w:val="00ED0C44"/>
    <w:rsid w:val="00ED177E"/>
    <w:rsid w:val="00ED1ADE"/>
    <w:rsid w:val="00ED243E"/>
    <w:rsid w:val="00ED5C75"/>
    <w:rsid w:val="00ED7108"/>
    <w:rsid w:val="00ED7E7C"/>
    <w:rsid w:val="00EE360B"/>
    <w:rsid w:val="00EE4373"/>
    <w:rsid w:val="00EE615B"/>
    <w:rsid w:val="00EE76FB"/>
    <w:rsid w:val="00EE7979"/>
    <w:rsid w:val="00EF08F6"/>
    <w:rsid w:val="00EF2102"/>
    <w:rsid w:val="00EF349A"/>
    <w:rsid w:val="00EF551D"/>
    <w:rsid w:val="00EF6ACA"/>
    <w:rsid w:val="00EF7CDB"/>
    <w:rsid w:val="00EF7D16"/>
    <w:rsid w:val="00F003E9"/>
    <w:rsid w:val="00F02A51"/>
    <w:rsid w:val="00F03416"/>
    <w:rsid w:val="00F05212"/>
    <w:rsid w:val="00F05B75"/>
    <w:rsid w:val="00F07119"/>
    <w:rsid w:val="00F0734E"/>
    <w:rsid w:val="00F07D4F"/>
    <w:rsid w:val="00F107A2"/>
    <w:rsid w:val="00F128BC"/>
    <w:rsid w:val="00F162ED"/>
    <w:rsid w:val="00F16327"/>
    <w:rsid w:val="00F17173"/>
    <w:rsid w:val="00F2436C"/>
    <w:rsid w:val="00F264C5"/>
    <w:rsid w:val="00F26B05"/>
    <w:rsid w:val="00F27AB8"/>
    <w:rsid w:val="00F27C5C"/>
    <w:rsid w:val="00F3330F"/>
    <w:rsid w:val="00F37000"/>
    <w:rsid w:val="00F37A0F"/>
    <w:rsid w:val="00F4055D"/>
    <w:rsid w:val="00F419E4"/>
    <w:rsid w:val="00F420F3"/>
    <w:rsid w:val="00F4595C"/>
    <w:rsid w:val="00F46752"/>
    <w:rsid w:val="00F47712"/>
    <w:rsid w:val="00F478FE"/>
    <w:rsid w:val="00F504E5"/>
    <w:rsid w:val="00F51FE2"/>
    <w:rsid w:val="00F52013"/>
    <w:rsid w:val="00F52F3B"/>
    <w:rsid w:val="00F551BB"/>
    <w:rsid w:val="00F576C3"/>
    <w:rsid w:val="00F60393"/>
    <w:rsid w:val="00F61424"/>
    <w:rsid w:val="00F62635"/>
    <w:rsid w:val="00F63261"/>
    <w:rsid w:val="00F6592B"/>
    <w:rsid w:val="00F6763A"/>
    <w:rsid w:val="00F7325F"/>
    <w:rsid w:val="00F744F2"/>
    <w:rsid w:val="00F74FA9"/>
    <w:rsid w:val="00F778C3"/>
    <w:rsid w:val="00F77AD1"/>
    <w:rsid w:val="00F84F1B"/>
    <w:rsid w:val="00F8662D"/>
    <w:rsid w:val="00F9126F"/>
    <w:rsid w:val="00F963DB"/>
    <w:rsid w:val="00F96D7F"/>
    <w:rsid w:val="00FA2C03"/>
    <w:rsid w:val="00FA38A4"/>
    <w:rsid w:val="00FA7231"/>
    <w:rsid w:val="00FA792F"/>
    <w:rsid w:val="00FB4BE1"/>
    <w:rsid w:val="00FB5E95"/>
    <w:rsid w:val="00FB5EF5"/>
    <w:rsid w:val="00FB640C"/>
    <w:rsid w:val="00FC2E02"/>
    <w:rsid w:val="00FC2E11"/>
    <w:rsid w:val="00FC2EB1"/>
    <w:rsid w:val="00FC4D16"/>
    <w:rsid w:val="00FD1EC9"/>
    <w:rsid w:val="00FD4D43"/>
    <w:rsid w:val="00FD6F3E"/>
    <w:rsid w:val="00FD7691"/>
    <w:rsid w:val="00FE3C58"/>
    <w:rsid w:val="00FE561A"/>
    <w:rsid w:val="00FE6BB0"/>
    <w:rsid w:val="00FE6D31"/>
    <w:rsid w:val="00FF076D"/>
    <w:rsid w:val="00FF29D5"/>
    <w:rsid w:val="00FF6CC2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1C7FF"/>
  <w15:docId w15:val="{8B7C6892-90C5-4AB2-BCB5-6E90409B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E63E4"/>
    <w:pPr>
      <w:keepNext/>
      <w:spacing w:line="480" w:lineRule="auto"/>
      <w:jc w:val="center"/>
      <w:outlineLvl w:val="0"/>
    </w:pPr>
    <w:rPr>
      <w:b/>
      <w:sz w:val="28"/>
      <w:szCs w:val="2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5201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autoRedefine/>
    <w:uiPriority w:val="9"/>
    <w:unhideWhenUsed/>
    <w:qFormat/>
    <w:rsid w:val="00B5521D"/>
    <w:pPr>
      <w:keepNext/>
      <w:keepLines/>
      <w:numPr>
        <w:ilvl w:val="2"/>
        <w:numId w:val="8"/>
      </w:numPr>
      <w:spacing w:before="240" w:after="240" w:line="360" w:lineRule="auto"/>
      <w:ind w:left="567" w:hanging="567"/>
      <w:jc w:val="both"/>
      <w:outlineLvl w:val="2"/>
    </w:pPr>
    <w:rPr>
      <w:rFonts w:eastAsiaTheme="majorEastAsia" w:cstheme="majorBidi"/>
      <w:bCs/>
      <w:i/>
      <w:szCs w:val="22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5B341B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E63E4"/>
    <w:rPr>
      <w:rFonts w:ascii="Times New Roman" w:eastAsia="Times New Roman" w:hAnsi="Times New Roman" w:cs="Times New Roman"/>
      <w:b/>
      <w:sz w:val="28"/>
      <w:szCs w:val="20"/>
    </w:rPr>
  </w:style>
  <w:style w:type="paragraph" w:styleId="TeksIsi">
    <w:name w:val="Body Text"/>
    <w:basedOn w:val="Normal"/>
    <w:link w:val="TeksIsiKAR"/>
    <w:uiPriority w:val="99"/>
    <w:rsid w:val="00755E11"/>
    <w:pPr>
      <w:tabs>
        <w:tab w:val="left" w:pos="4111"/>
      </w:tabs>
      <w:jc w:val="center"/>
    </w:pPr>
    <w:rPr>
      <w:szCs w:val="20"/>
    </w:rPr>
  </w:style>
  <w:style w:type="character" w:customStyle="1" w:styleId="TeksIsiKAR">
    <w:name w:val="Teks Isi KAR"/>
    <w:basedOn w:val="FontParagrafDefault"/>
    <w:link w:val="TeksIsi"/>
    <w:uiPriority w:val="99"/>
    <w:rsid w:val="00755E11"/>
    <w:rPr>
      <w:rFonts w:ascii="Times New Roman" w:eastAsia="Times New Roman" w:hAnsi="Times New Roman" w:cs="Times New Roman"/>
      <w:sz w:val="24"/>
      <w:szCs w:val="20"/>
    </w:rPr>
  </w:style>
  <w:style w:type="paragraph" w:styleId="IndenTeksIsi">
    <w:name w:val="Body Text Indent"/>
    <w:basedOn w:val="Normal"/>
    <w:link w:val="IndenTeksIsiKAR"/>
    <w:uiPriority w:val="99"/>
    <w:rsid w:val="00755E11"/>
    <w:pPr>
      <w:spacing w:line="360" w:lineRule="auto"/>
      <w:ind w:firstLine="720"/>
      <w:jc w:val="both"/>
    </w:pPr>
    <w:rPr>
      <w:szCs w:val="20"/>
    </w:rPr>
  </w:style>
  <w:style w:type="character" w:customStyle="1" w:styleId="IndenTeksIsiKAR">
    <w:name w:val="Inden Teks Isi KAR"/>
    <w:basedOn w:val="FontParagrafDefault"/>
    <w:link w:val="IndenTeksIsi"/>
    <w:uiPriority w:val="99"/>
    <w:rsid w:val="00755E11"/>
    <w:rPr>
      <w:rFonts w:ascii="Times New Roman" w:eastAsia="Times New Roman" w:hAnsi="Times New Roman" w:cs="Times New Roman"/>
      <w:sz w:val="24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755E11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55E11"/>
    <w:rPr>
      <w:rFonts w:ascii="Tahoma" w:eastAsia="Times New Roman" w:hAnsi="Tahoma" w:cs="Tahoma"/>
      <w:sz w:val="16"/>
      <w:szCs w:val="16"/>
    </w:rPr>
  </w:style>
  <w:style w:type="paragraph" w:styleId="TidakAdaSpasi">
    <w:name w:val="No Spacing"/>
    <w:link w:val="TidakAdaSpasiKAR"/>
    <w:uiPriority w:val="1"/>
    <w:qFormat/>
    <w:rsid w:val="00D03998"/>
    <w:pPr>
      <w:spacing w:after="0" w:line="240" w:lineRule="auto"/>
    </w:pPr>
  </w:style>
  <w:style w:type="character" w:customStyle="1" w:styleId="apple-converted-space">
    <w:name w:val="apple-converted-space"/>
    <w:basedOn w:val="FontParagrafDefault"/>
    <w:rsid w:val="00B6077B"/>
  </w:style>
  <w:style w:type="paragraph" w:styleId="Header">
    <w:name w:val="header"/>
    <w:basedOn w:val="Normal"/>
    <w:link w:val="HeaderK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F520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F52013"/>
    <w:rPr>
      <w:rFonts w:ascii="Times New Roman" w:eastAsia="Times New Roman" w:hAnsi="Times New Roman" w:cs="Times New Roman"/>
      <w:sz w:val="24"/>
      <w:szCs w:val="24"/>
    </w:rPr>
  </w:style>
  <w:style w:type="paragraph" w:styleId="DaftarParagraf">
    <w:name w:val="List Paragraph"/>
    <w:basedOn w:val="Normal"/>
    <w:uiPriority w:val="34"/>
    <w:qFormat/>
    <w:rsid w:val="00F520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Judul2KAR">
    <w:name w:val="Judul 2 KAR"/>
    <w:basedOn w:val="FontParagrafDefault"/>
    <w:link w:val="Judul2"/>
    <w:uiPriority w:val="9"/>
    <w:rsid w:val="00F52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B5521D"/>
    <w:rPr>
      <w:rFonts w:ascii="Times New Roman" w:eastAsiaTheme="majorEastAsia" w:hAnsi="Times New Roman" w:cstheme="majorBidi"/>
      <w:bCs/>
      <w:i/>
      <w:sz w:val="24"/>
    </w:rPr>
  </w:style>
  <w:style w:type="character" w:styleId="ReferensiKomentar">
    <w:name w:val="annotation reference"/>
    <w:basedOn w:val="FontParagrafDefault"/>
    <w:uiPriority w:val="99"/>
    <w:semiHidden/>
    <w:unhideWhenUsed/>
    <w:rsid w:val="00F52013"/>
    <w:rPr>
      <w:sz w:val="16"/>
      <w:szCs w:val="16"/>
    </w:rPr>
  </w:style>
  <w:style w:type="paragraph" w:styleId="JudulTOC">
    <w:name w:val="TOC Heading"/>
    <w:basedOn w:val="Judul1"/>
    <w:next w:val="Normal"/>
    <w:uiPriority w:val="39"/>
    <w:unhideWhenUsed/>
    <w:qFormat/>
    <w:rsid w:val="00BA4D6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6D31"/>
    <w:pPr>
      <w:tabs>
        <w:tab w:val="right" w:leader="dot" w:pos="8505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A4D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E6D31"/>
    <w:pPr>
      <w:tabs>
        <w:tab w:val="right" w:leader="dot" w:pos="8505"/>
      </w:tabs>
      <w:spacing w:after="100"/>
      <w:ind w:left="480"/>
    </w:pPr>
  </w:style>
  <w:style w:type="character" w:styleId="Hyperlink">
    <w:name w:val="Hyperlink"/>
    <w:basedOn w:val="FontParagrafDefault"/>
    <w:uiPriority w:val="99"/>
    <w:unhideWhenUsed/>
    <w:rsid w:val="00BA4D64"/>
    <w:rPr>
      <w:color w:val="0000FF" w:themeColor="hyperlink"/>
      <w:u w:val="single"/>
    </w:rPr>
  </w:style>
  <w:style w:type="character" w:customStyle="1" w:styleId="Judul4KAR">
    <w:name w:val="Judul 4 KAR"/>
    <w:basedOn w:val="FontParagrafDefault"/>
    <w:link w:val="Judul4"/>
    <w:uiPriority w:val="9"/>
    <w:rsid w:val="005B341B"/>
    <w:rPr>
      <w:rFonts w:ascii="Times New Roman" w:eastAsiaTheme="majorEastAsia" w:hAnsi="Times New Roman" w:cstheme="majorBidi"/>
      <w:bCs/>
      <w:iCs/>
      <w:sz w:val="24"/>
    </w:rPr>
  </w:style>
  <w:style w:type="paragraph" w:styleId="Keterangan">
    <w:name w:val="caption"/>
    <w:basedOn w:val="Normal"/>
    <w:next w:val="Normal"/>
    <w:link w:val="KeteranganKAR"/>
    <w:uiPriority w:val="35"/>
    <w:unhideWhenUsed/>
    <w:qFormat/>
    <w:rsid w:val="00BA4D64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abelGambar">
    <w:name w:val="table of figures"/>
    <w:basedOn w:val="Normal"/>
    <w:next w:val="Normal"/>
    <w:uiPriority w:val="99"/>
    <w:unhideWhenUsed/>
    <w:rsid w:val="0040395F"/>
    <w:pPr>
      <w:spacing w:line="276" w:lineRule="auto"/>
    </w:pPr>
    <w:rPr>
      <w:rFonts w:eastAsiaTheme="minorHAnsi" w:cstheme="minorBidi"/>
      <w:sz w:val="22"/>
      <w:szCs w:val="22"/>
    </w:rPr>
  </w:style>
  <w:style w:type="paragraph" w:styleId="Bibliografi">
    <w:name w:val="Bibliography"/>
    <w:basedOn w:val="Normal"/>
    <w:next w:val="Normal"/>
    <w:uiPriority w:val="37"/>
    <w:unhideWhenUsed/>
    <w:rsid w:val="00BA4D6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BA4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uat">
    <w:name w:val="Strong"/>
    <w:basedOn w:val="FontParagrafDefault"/>
    <w:uiPriority w:val="22"/>
    <w:qFormat/>
    <w:rsid w:val="00BA4D64"/>
    <w:rPr>
      <w:b/>
      <w:bCs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BA4D64"/>
    <w:pPr>
      <w:spacing w:after="200"/>
    </w:pPr>
    <w:rPr>
      <w:rFonts w:asciiTheme="minorHAnsi" w:eastAsiaTheme="minorHAnsi" w:hAnsiTheme="minorHAnsi" w:cstheme="minorBidi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BA4D64"/>
    <w:rPr>
      <w:sz w:val="24"/>
      <w:szCs w:val="24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BA4D64"/>
    <w:rPr>
      <w:b/>
      <w:bCs/>
      <w:sz w:val="20"/>
      <w:szCs w:val="20"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BA4D64"/>
    <w:rPr>
      <w:b/>
      <w:bCs/>
      <w:sz w:val="20"/>
      <w:szCs w:val="20"/>
    </w:rPr>
  </w:style>
  <w:style w:type="table" w:styleId="KisiTabel">
    <w:name w:val="Table Grid"/>
    <w:basedOn w:val="TabelNormal"/>
    <w:uiPriority w:val="59"/>
    <w:rsid w:val="00DE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EB4593"/>
    <w:rPr>
      <w:color w:val="808080"/>
    </w:rPr>
  </w:style>
  <w:style w:type="paragraph" w:customStyle="1" w:styleId="Normal1">
    <w:name w:val="Normal1"/>
    <w:rsid w:val="00F504E5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Lampiran">
    <w:name w:val="Lampiran"/>
    <w:basedOn w:val="Judul1"/>
    <w:link w:val="LampiranChar"/>
    <w:qFormat/>
    <w:rsid w:val="00E405B8"/>
    <w:rPr>
      <w:rFonts w:eastAsiaTheme="minorHAnsi"/>
      <w:szCs w:val="28"/>
    </w:rPr>
  </w:style>
  <w:style w:type="character" w:customStyle="1" w:styleId="LampiranChar">
    <w:name w:val="Lampiran Char"/>
    <w:basedOn w:val="Judul1KAR"/>
    <w:link w:val="Lampiran"/>
    <w:rsid w:val="00E405B8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Gambar">
    <w:name w:val="Gambar"/>
    <w:basedOn w:val="TidakAdaSpasi"/>
    <w:link w:val="GambarChar"/>
    <w:qFormat/>
    <w:rsid w:val="007D5976"/>
    <w:pPr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tabel">
    <w:name w:val="tabel"/>
    <w:basedOn w:val="Keterangan"/>
    <w:link w:val="tabelChar"/>
    <w:qFormat/>
    <w:rsid w:val="00C34E95"/>
    <w:pPr>
      <w:ind w:left="540" w:hanging="540"/>
      <w:jc w:val="center"/>
    </w:pPr>
    <w:rPr>
      <w:rFonts w:ascii="Times New Roman" w:hAnsi="Times New Roman" w:cs="Times New Roman"/>
      <w:b w:val="0"/>
      <w:color w:val="auto"/>
      <w:sz w:val="20"/>
    </w:rPr>
  </w:style>
  <w:style w:type="character" w:customStyle="1" w:styleId="TidakAdaSpasiKAR">
    <w:name w:val="Tidak Ada Spasi KAR"/>
    <w:basedOn w:val="FontParagrafDefault"/>
    <w:link w:val="TidakAdaSpasi"/>
    <w:uiPriority w:val="1"/>
    <w:rsid w:val="007D5976"/>
  </w:style>
  <w:style w:type="character" w:customStyle="1" w:styleId="GambarChar">
    <w:name w:val="Gambar Char"/>
    <w:basedOn w:val="TidakAdaSpasiKAR"/>
    <w:link w:val="Gambar"/>
    <w:rsid w:val="007D5976"/>
    <w:rPr>
      <w:rFonts w:ascii="Times New Roman" w:hAnsi="Times New Roman" w:cs="Times New Roman"/>
      <w:sz w:val="20"/>
      <w:szCs w:val="20"/>
    </w:rPr>
  </w:style>
  <w:style w:type="character" w:customStyle="1" w:styleId="KeteranganKAR">
    <w:name w:val="Keterangan KAR"/>
    <w:basedOn w:val="FontParagrafDefault"/>
    <w:link w:val="Keterangan"/>
    <w:uiPriority w:val="35"/>
    <w:rsid w:val="00C34E95"/>
    <w:rPr>
      <w:b/>
      <w:bCs/>
      <w:color w:val="4F81BD" w:themeColor="accent1"/>
      <w:sz w:val="18"/>
      <w:szCs w:val="18"/>
    </w:rPr>
  </w:style>
  <w:style w:type="character" w:customStyle="1" w:styleId="tabelChar">
    <w:name w:val="tabel Char"/>
    <w:basedOn w:val="KeteranganKAR"/>
    <w:link w:val="tabel"/>
    <w:rsid w:val="00C34E95"/>
    <w:rPr>
      <w:rFonts w:ascii="Times New Roman" w:hAnsi="Times New Roman" w:cs="Times New Roman"/>
      <w:b w:val="0"/>
      <w:bCs/>
      <w:color w:val="4F81BD" w:themeColor="accen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H\TUGAS%20AKHIR%202\TA%201\Template%20Buku%20Tugas%20Akhir%20SI%202017%20Rev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Idr16</b:Tag>
    <b:SourceType>Book</b:SourceType>
    <b:Guid>{38F1166C-6840-4D30-9584-8CED8D250B12}</b:Guid>
    <b:Title>Pengantar Ekonomi Sumber Daya Manusia </b:Title>
    <b:Year>2016</b:Year>
    <b:City>Yogyakarta</b:City>
    <b:Publisher>Deepublish</b:Publisher>
    <b:Author>
      <b:Author>
        <b:NameList>
          <b:Person>
            <b:Last>Idris</b:Last>
            <b:First>Amiruddin</b:First>
          </b:Person>
        </b:NameList>
      </b:Author>
    </b:Author>
    <b:RefOrder>13</b:RefOrder>
  </b:Source>
  <b:Source>
    <b:Tag>Placeholder1</b:Tag>
    <b:SourceType>Book</b:SourceType>
    <b:Guid>{7A15816C-1E1B-4755-858D-FF24969D1655}</b:Guid>
    <b:Title>Decision Support: An Examination of the DSS Discipline</b:Title>
    <b:Year>2011</b:Year>
    <b:City>New York</b:City>
    <b:Publisher>Springer </b:Publisher>
    <b:Author>
      <b:Author>
        <b:NameList>
          <b:Person>
            <b:Last>Schuff</b:Last>
            <b:First>Daniel</b:First>
          </b:Person>
          <b:Person>
            <b:Last>Paradice</b:Last>
            <b:First>David</b:First>
          </b:Person>
          <b:Person>
            <b:Last>Burstein</b:Last>
            <b:First>Frada</b:First>
          </b:Person>
        </b:NameList>
      </b:Author>
    </b:Author>
    <b:RefOrder>14</b:RefOrder>
  </b:Source>
  <b:Source>
    <b:Tag>Bad12</b:Tag>
    <b:SourceType>Book</b:SourceType>
    <b:Guid>{67110908-9149-4A25-B595-C1F5544C5AAF}</b:Guid>
    <b:Title>Practical Guide to Human Resource Information Systems</b:Title>
    <b:Year>2012</b:Year>
    <b:City>New Delhi</b:City>
    <b:Publisher>PHI Learning Private Limited</b:Publisher>
    <b:Author>
      <b:Author>
        <b:NameList>
          <b:Person>
            <b:Last>Badgi</b:Last>
            <b:First>Satish</b:First>
            <b:Middle>M.</b:Middle>
          </b:Person>
        </b:NameList>
      </b:Author>
    </b:Author>
    <b:RefOrder>15</b:RefOrder>
  </b:Source>
  <b:Source>
    <b:Tag>Ric15</b:Tag>
    <b:SourceType>Book</b:SourceType>
    <b:Guid>{ED185E0D-0F2E-4EA5-9FAC-5135A647B8D3}</b:Guid>
    <b:Title>Human Resource Information Systems 3rd Edition</b:Title>
    <b:Year>2015</b:Year>
    <b:City>Los Angeles</b:City>
    <b:Publisher>SAGE Publications, Inc.</b:Publisher>
    <b:Author>
      <b:Author>
        <b:NameList>
          <b:Person>
            <b:Last>Richard</b:Last>
            <b:Middle>D.</b:Middle>
            <b:First>Johnson</b:First>
          </b:Person>
          <b:Person>
            <b:Last>Thite</b:Last>
            <b:First>Mohan</b:First>
          </b:Person>
          <b:Person>
            <b:Last>Kavanagh</b:Last>
            <b:Middle>J.</b:Middle>
            <b:First>Michael</b:First>
          </b:Person>
        </b:NameList>
      </b:Author>
    </b:Author>
    <b:RefOrder>16</b:RefOrder>
  </b:Source>
  <b:Source>
    <b:Tag>Cis13</b:Tag>
    <b:SourceType>Book</b:SourceType>
    <b:Guid>{75D8CAFD-064A-474A-803B-99A8126AEC2F}</b:Guid>
    <b:Title>Managing Human Resources 9th Edition</b:Title>
    <b:Year>2013</b:Year>
    <b:City>Colorado</b:City>
    <b:Publisher>McGraw-Hill Education</b:Publisher>
    <b:Author>
      <b:Author>
        <b:NameList>
          <b:Person>
            <b:Last>Cisco</b:Last>
            <b:Middle>F.</b:Middle>
            <b:First>Wayne</b:First>
          </b:Person>
        </b:NameList>
      </b:Author>
    </b:Author>
    <b:RefOrder>17</b:RefOrder>
  </b:Source>
  <b:Source>
    <b:Tag>Dic14</b:Tag>
    <b:SourceType>Book</b:SourceType>
    <b:Guid>{4FDD475D-C59D-4FD4-A54D-D63263C81602}</b:Guid>
    <b:Author>
      <b:Author>
        <b:NameList>
          <b:Person>
            <b:Last>Nofriansyah</b:Last>
            <b:First>Dicky</b:First>
          </b:Person>
        </b:NameList>
      </b:Author>
    </b:Author>
    <b:Title>Konsep Data Mining vs Sistem Pendukung Keputusan</b:Title>
    <b:Year>2014</b:Year>
    <b:City>Yogyakarta</b:City>
    <b:Publisher>Deepublish</b:Publisher>
    <b:RefOrder>18</b:RefOrder>
  </b:Source>
  <b:Source>
    <b:Tag>Kus13</b:Tag>
    <b:SourceType>Book</b:SourceType>
    <b:Guid>{76A85276-6FD4-4651-97AE-63E757C48408}</b:Guid>
    <b:Title>Aplikasi Logika Fuzzy untuk Pendukung Keputusan</b:Title>
    <b:Year>2013</b:Year>
    <b:City>Yogyakarta</b:City>
    <b:Publisher>Graha Ilmu</b:Publisher>
    <b:Volume>II</b:Volume>
    <b:Author>
      <b:Author>
        <b:NameList>
          <b:Person>
            <b:Last>Kusumadewi</b:Last>
            <b:First>Sri</b:First>
          </b:Person>
          <b:Person>
            <b:Last>Purnomo</b:Last>
            <b:First>Hari</b:First>
          </b:Person>
        </b:NameList>
      </b:Author>
    </b:Author>
    <b:RefOrder>19</b:RefOrder>
  </b:Source>
  <b:Source>
    <b:Tag>Saa12</b:Tag>
    <b:SourceType>Book</b:SourceType>
    <b:Guid>{AB011CBA-970D-4FCD-8471-5B8DCD3BB8B5}</b:Guid>
    <b:Title>Models, Methods, Concepts &amp; Applications of the Analytic Hierarchy Process</b:Title>
    <b:Year>2012</b:Year>
    <b:City>New York</b:City>
    <b:Publisher>Springer</b:Publisher>
    <b:Volume>II</b:Volume>
    <b:Author>
      <b:Author>
        <b:NameList>
          <b:Person>
            <b:Last>Saaty</b:Last>
            <b:First>Thomas</b:First>
          </b:Person>
          <b:Person>
            <b:Last>Vargas</b:Last>
            <b:First>Luis</b:First>
          </b:Person>
        </b:NameList>
      </b:Author>
    </b:Author>
    <b:RefOrder>20</b:RefOrder>
  </b:Source>
  <b:Source>
    <b:Tag>Den13</b:Tag>
    <b:SourceType>Book</b:SourceType>
    <b:Guid>{2DE1D141-5B22-4271-97A7-462819C89F68}</b:Guid>
    <b:Title>System Analysis &amp; Design with UML</b:Title>
    <b:Year>2013</b:Year>
    <b:Publisher>John Wiley &amp; Sons, Inc.</b:Publisher>
    <b:Edition>5th</b:Edition>
    <b:Author>
      <b:Author>
        <b:NameList>
          <b:Person>
            <b:Last>Dennis</b:Last>
            <b:First>Allan</b:First>
          </b:Person>
          <b:Person>
            <b:Last>Wixom</b:Last>
            <b:Middle>Haley</b:Middle>
            <b:First>Barbara</b:First>
          </b:Person>
          <b:Person>
            <b:Last>Roth</b:Last>
            <b:Middle>M.</b:Middle>
            <b:First>Roberta</b:First>
          </b:Person>
        </b:NameList>
      </b:Author>
    </b:Author>
    <b:City>Singapore</b:City>
    <b:RefOrder>21</b:RefOrder>
  </b:Source>
  <b:Source>
    <b:Tag>Yor11</b:Tag>
    <b:SourceType>Book</b:SourceType>
    <b:Guid>{137CB5F0-FA85-4C29-AF8F-0433AE6FAE54}</b:Guid>
    <b:Title>Beginning JavaScript and CSS Development with jQuery</b:Title>
    <b:Year>2011</b:Year>
    <b:City>New York</b:City>
    <b:Publisher>Wiley Publishing Inc.</b:Publisher>
    <b:Author>
      <b:Author>
        <b:NameList>
          <b:Person>
            <b:Last>York</b:Last>
            <b:First>Richard</b:First>
          </b:Person>
        </b:NameList>
      </b:Author>
    </b:Author>
    <b:RefOrder>22</b:RefOrder>
  </b:Source>
  <b:Source>
    <b:Tag>Skl12</b:Tag>
    <b:SourceType>Book</b:SourceType>
    <b:Guid>{43BC29BE-2A08-4942-B0B2-C2329FF25139}</b:Guid>
    <b:Title>Web Design Principles 5th Edition</b:Title>
    <b:Year>2012</b:Year>
    <b:City>Singapore</b:City>
    <b:Publisher>Course Technology, Cengage Learning</b:Publisher>
    <b:Author>
      <b:Author>
        <b:NameList>
          <b:Person>
            <b:Last>Sklar</b:Last>
            <b:First>John</b:First>
          </b:Person>
        </b:NameList>
      </b:Author>
    </b:Author>
    <b:RefOrder>23</b:RefOrder>
  </b:Source>
  <b:Source>
    <b:Tag>Ols13</b:Tag>
    <b:SourceType>Book</b:SourceType>
    <b:Guid>{C1E638D1-27F4-42A9-9C3D-AA343557CB20}</b:Guid>
    <b:Title>PHP Quick Scripting Reference</b:Title>
    <b:Year>2013</b:Year>
    <b:City>New York</b:City>
    <b:Publisher>Apress</b:Publisher>
    <b:Author>
      <b:Author>
        <b:NameList>
          <b:Person>
            <b:Last>Olsson</b:Last>
            <b:First>Mikael</b:First>
          </b:Person>
        </b:NameList>
      </b:Author>
    </b:Author>
    <b:RefOrder>24</b:RefOrder>
  </b:Source>
  <b:Source>
    <b:Tag>Abd15</b:Tag>
    <b:SourceType>Book</b:SourceType>
    <b:Guid>{DE89B0E2-AD9A-43F0-9837-5C1F5AE8AFF2}</b:Guid>
    <b:Title>Web Programming is Easy</b:Title>
    <b:Year>2015</b:Year>
    <b:City>Jakarta</b:City>
    <b:Publisher>Gramedia</b:Publisher>
    <b:Author>
      <b:Author>
        <b:NameList>
          <b:Person>
            <b:Last>Abdulloh</b:Last>
            <b:First>Rohi</b:First>
          </b:Person>
        </b:NameList>
      </b:Author>
    </b:Author>
    <b:RefOrder>25</b:RefOrder>
  </b:Source>
  <b:Source>
    <b:Tag>Kas16</b:Tag>
    <b:SourceType>Book</b:SourceType>
    <b:Guid>{5E0EA693-9351-4A6D-881F-0F15A11D0894}</b:Guid>
    <b:Title>Database Management Systems Concepts</b:Title>
    <b:Year>2016</b:Year>
    <b:City>New Delhi</b:City>
    <b:Publisher>Educreation Publishing</b:Publisher>
    <b:Author>
      <b:Author>
        <b:NameList>
          <b:Person>
            <b:Last>Kasbe</b:Last>
            <b:First>Tanmay</b:First>
          </b:Person>
        </b:NameList>
      </b:Author>
    </b:Author>
    <b:RefOrder>26</b:RefOrder>
  </b:Source>
  <b:Source>
    <b:Tag>Sum10</b:Tag>
    <b:SourceType>Book</b:SourceType>
    <b:Guid>{083D2AEF-8F8D-4401-BB5B-E95CD4BA89B5}</b:Guid>
    <b:Title>Fundamentals of Relational Database Management Systems</b:Title>
    <b:Year>2010</b:Year>
    <b:City>Tamil Nadu</b:City>
    <b:Publisher>Springer</b:Publisher>
    <b:Author>
      <b:Author>
        <b:NameList>
          <b:Person>
            <b:Last>Sumathi</b:Last>
            <b:First>S.</b:First>
          </b:Person>
          <b:Person>
            <b:Last>Esakkirajan</b:Last>
            <b:First>S.</b:First>
          </b:Person>
        </b:NameList>
      </b:Author>
    </b:Author>
    <b:RefOrder>27</b:RefOrder>
  </b:Source>
  <b:Source>
    <b:Tag>Shn16</b:Tag>
    <b:SourceType>Book</b:SourceType>
    <b:Guid>{E3E01323-BCE1-4EE9-B8F5-2BDC058E1056}</b:Guid>
    <b:Title>Designing the User Interface: Strategies for Effective Human-Computer Interaction (5th Edition)</b:Title>
    <b:Year>2016</b:Year>
    <b:City>New York</b:City>
    <b:Publisher>Pearson</b:Publisher>
    <b:Author>
      <b:Author>
        <b:NameList>
          <b:Person>
            <b:Last>Plaisant </b:Last>
            <b:First>Catherine</b:First>
          </b:Person>
          <b:Person>
            <b:Last>Shneiderman</b:Last>
            <b:First>Ben</b:First>
          </b:Person>
          <b:Person>
            <b:Last>Cohen</b:Last>
            <b:First>Maxine</b:First>
          </b:Person>
          <b:Person>
            <b:Last>Jacobs </b:Last>
            <b:First>Steven </b:First>
          </b:Person>
        </b:NameList>
      </b:Author>
    </b:Author>
    <b:RefOrder>28</b:RefOrder>
  </b:Source>
  <b:Source>
    <b:Tag>Hom13</b:Tag>
    <b:SourceType>Book</b:SourceType>
    <b:Guid>{0B05BC2B-2A53-454E-BF22-0E3D1984552D}</b:Guid>
    <b:Title>Fundamentals of Software Testing</b:Title>
    <b:Year>2013</b:Year>
    <b:City>New York</b:City>
    <b:Publisher>John Wiley &amp; Sons</b:Publisher>
    <b:Author>
      <b:Author>
        <b:NameList>
          <b:Person>
            <b:Last>Homès</b:Last>
            <b:First>Bernard</b:First>
          </b:Person>
        </b:NameList>
      </b:Author>
    </b:Author>
    <b:RefOrder>29</b:RefOrder>
  </b:Source>
  <b:Source>
    <b:Tag>Des161</b:Tag>
    <b:SourceType>Book</b:SourceType>
    <b:Guid>{116C68D9-7C65-4848-8C37-9A87B2B7BFDC}</b:Guid>
    <b:Title>Software Testing : A Practical Approach</b:Title>
    <b:Year>2016</b:Year>
    <b:City>New Delhi</b:City>
    <b:Publisher>PHI Learning Private</b:Publisher>
    <b:Author>
      <b:Author>
        <b:NameList>
          <b:Person>
            <b:Last>Desai</b:Last>
            <b:First>Sandeep</b:First>
          </b:Person>
          <b:Person>
            <b:Last>Srivastava</b:Last>
            <b:First>Abhishek </b:First>
          </b:Person>
        </b:NameList>
      </b:Author>
    </b:Author>
    <b:RefOrder>30</b:RefOrder>
  </b:Source>
  <b:Source>
    <b:Tag>Mai13</b:Tag>
    <b:SourceType>JournalArticle</b:SourceType>
    <b:Guid>{3B6B3FB3-FE89-4659-B387-A6C4C45034C6}</b:Guid>
    <b:Title>Analyzing the impact of HRIS implementations on HR</b:Title>
    <b:Year>2013</b:Year>
    <b:Author>
      <b:Author>
        <b:NameList>
          <b:Person>
            <b:Last>Maier</b:Last>
            <b:First>C.</b:First>
          </b:Person>
          <b:Person>
            <b:Last>Laumer</b:Last>
            <b:First>S.</b:First>
          </b:Person>
          <b:Person>
            <b:Last>Eckhardt</b:Last>
            <b:First>A.</b:First>
          </b:Person>
          <b:Person>
            <b:Last>Weitzel</b:Last>
            <b:First>T.</b:First>
          </b:Person>
        </b:NameList>
      </b:Author>
    </b:Author>
    <b:JournalName>The Journal of Strategic Information Systems</b:JournalName>
    <b:Pages>193-207</b:Pages>
    <b:Volume>22</b:Volume>
    <b:Issue>3</b:Issue>
    <b:RefOrder>31</b:RefOrder>
  </b:Source>
  <b:Source>
    <b:Tag>Placeholder2</b:Tag>
    <b:SourceType>JournalArticle</b:SourceType>
    <b:Guid>{F96099F6-AD08-4A40-86F2-503857FA53D4}</b:Guid>
    <b:Author>
      <b:Author>
        <b:NameList>
          <b:Person>
            <b:Last>Bondarouk</b:Last>
            <b:First>Tanya</b:First>
          </b:Person>
          <b:Person>
            <b:Last>Schilling</b:Last>
            <b:First>Dustin</b:First>
          </b:Person>
          <b:Person>
            <b:Last>Ruel</b:Last>
            <b:First>Huub</b:First>
          </b:Person>
        </b:NameList>
      </b:Author>
    </b:Author>
    <b:Title>eHRM Adoption in Emerging Economies: The Case of Subsidiaries of Multinational Corporations in Indonesia</b:Title>
    <b:Year>2016</b:Year>
    <b:JournalName>Canadian Journal of Administrative Sciences</b:JournalName>
    <b:Pages>127-137</b:Pages>
    <b:Volume>33</b:Volume>
    <b:Issue>2</b:Issue>
    <b:RefOrder>32</b:RefOrder>
  </b:Source>
  <b:Source>
    <b:Tag>Sve14</b:Tag>
    <b:SourceType>JournalArticle</b:SourceType>
    <b:Guid>{71FBA3C8-ABF9-4E00-8C70-E7F38F5E18FC}</b:Guid>
    <b:Author>
      <b:Author>
        <b:NameList>
          <b:Person>
            <b:Last>Laumer</b:Last>
            <b:First>Sven</b:First>
          </b:Person>
          <b:Person>
            <b:Last>Maier</b:Last>
            <b:First>Christian</b:First>
          </b:Person>
          <b:Person>
            <b:Last>Eckhardt</b:Last>
            <b:First>Andreas</b:First>
          </b:Person>
        </b:NameList>
      </b:Author>
    </b:Author>
    <b:Title>The Impact of Human Resources Information Systems and Business Process Management Implementations on Recruiting Process Performance: A Case Study</b:Title>
    <b:Year>2014</b:Year>
    <b:JournalName>Information Systems Journal</b:JournalName>
    <b:Pages>1-12</b:Pages>
    <b:Volume>1</b:Volume>
    <b:Issue>1</b:Issue>
    <b:RefOrder>33</b:RefOrder>
  </b:Source>
  <b:Source>
    <b:Tag>Smi15</b:Tag>
    <b:SourceType>InternetSite</b:SourceType>
    <b:Guid>{3C00B299-3E30-42AE-8F3C-F6EC4EF17396}</b:Guid>
    <b:Title>Searching for Work in the Digital Era</b:Title>
    <b:Year>2015</b:Year>
    <b:ProductionCompany>Pew Research Center</b:ProductionCompany>
    <b:Month>November</b:Month>
    <b:Day>19</b:Day>
    <b:YearAccessed>2017</b:YearAccessed>
    <b:MonthAccessed>April</b:MonthAccessed>
    <b:DayAccessed>25</b:DayAccessed>
    <b:URL>http://www.pewinternet.org/2015/11/19/searching-for-work-in-the-digital-era/</b:URL>
    <b:Author>
      <b:Author>
        <b:NameList>
          <b:Person>
            <b:Last>Smith</b:Last>
            <b:First>Aaron</b:First>
          </b:Person>
        </b:NameList>
      </b:Author>
    </b:Author>
    <b:RefOrder>34</b:RefOrder>
  </b:Source>
  <b:Source>
    <b:Tag>1</b:Tag>
    <b:SourceType>Book</b:SourceType>
    <b:Guid>{DB00F7EB-D7F1-40A6-9368-5EE8E68030EE}</b:Guid>
    <b:Author>
      <b:Author>
        <b:NameList>
          <b:Person>
            <b:Last>Suseno</b:Last>
            <b:First>Indro</b:First>
            <b:Middle>Kimpling</b:Middle>
          </b:Person>
        </b:NameList>
      </b:Author>
    </b:Author>
    <b:Title>Cara Pinter Jadi Event Organizer</b:Title>
    <b:Year>2005</b:Year>
    <b:City>Yogyakarta</b:City>
    <b:Publisher>Galang Press</b:Publisher>
    <b:RefOrder>1</b:RefOrder>
  </b:Source>
  <b:Source>
    <b:Tag>Tempatpenampung2</b:Tag>
    <b:SourceType>Book</b:SourceType>
    <b:Guid>{F1AD97A9-A7DA-4EA5-ABA0-85096080D1D6}</b:Guid>
    <b:Title>System Analysis &amp; Design: An Object-Oriented Approach with UML, 5th Edition</b:Title>
    <b:Year>2015</b:Year>
    <b:City>USA</b:City>
    <b:Publisher>Wiley</b:Publisher>
    <b:Author>
      <b:Author>
        <b:NameList>
          <b:Person>
            <b:Last>Dennis</b:Last>
            <b:First>Alan</b:First>
          </b:Person>
          <b:Person>
            <b:Last>Wixom</b:Last>
            <b:Middle>Haley</b:Middle>
            <b:First>Barbara</b:First>
          </b:Person>
          <b:Person>
            <b:Last>Tegarden</b:Last>
            <b:First>David</b:First>
          </b:Person>
        </b:NameList>
      </b:Author>
    </b:Author>
    <b:RefOrder>2</b:RefOrder>
  </b:Source>
  <b:Source>
    <b:Tag>Shn04</b:Tag>
    <b:SourceType>Book</b:SourceType>
    <b:Guid>{5D57893A-827C-4728-9406-33C6E2D205C2}</b:Guid>
    <b:Author>
      <b:Author>
        <b:NameList>
          <b:Person>
            <b:Last>Shneiderman</b:Last>
            <b:First>Ben</b:First>
          </b:Person>
          <b:Person>
            <b:Last>Plaisant</b:Last>
            <b:First>Catherine</b:First>
          </b:Person>
        </b:NameList>
      </b:Author>
    </b:Author>
    <b:Title>Designing the User Interface: Strategies for Effective Human-Computer Interaction, 4th edition</b:Title>
    <b:Year>2004</b:Year>
    <b:City>Boston</b:City>
    <b:Publisher>Pearson</b:Publisher>
    <b:RefOrder>3</b:RefOrder>
  </b:Source>
  <b:Source>
    <b:Tag>Con15</b:Tag>
    <b:SourceType>Book</b:SourceType>
    <b:Guid>{1EAEB925-7685-45D9-A4DA-B78F24EEFAE3}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Management, 6th Edition</b:Title>
    <b:Year>2015</b:Year>
    <b:City>England</b:City>
    <b:Publisher>Pearson</b:Publisher>
    <b:RefOrder>4</b:RefOrder>
  </b:Source>
  <b:Source>
    <b:Tag>Wha01</b:Tag>
    <b:SourceType>InternetSite</b:SourceType>
    <b:Guid>{F58F5C91-528D-42C3-82A4-BB884ACB1D3A}</b:Guid>
    <b:Title>What can PHP do?</b:Title>
    <b:Year>2001</b:Year>
    <b:ProductionCompany>PHP</b:ProductionCompany>
    <b:YearAccessed>2018</b:YearAccessed>
    <b:MonthAccessed>Juli</b:MonthAccessed>
    <b:DayAccessed>20</b:DayAccessed>
    <b:URL>http://php.net/manual/en/intro-whatcando.php</b:URL>
    <b:RefOrder>6</b:RefOrder>
  </b:Source>
  <b:Source>
    <b:Tag>Rob15</b:Tag>
    <b:SourceType>Book</b:SourceType>
    <b:Guid>{FC1461BF-3312-4B85-B30F-D023908E78D4}</b:Guid>
    <b:Author>
      <b:Author>
        <b:NameList>
          <b:Person>
            <b:Last>Nixon</b:Last>
            <b:First>Robin</b:First>
          </b:Person>
        </b:NameList>
      </b:Author>
    </b:Author>
    <b:Title>Learning PHP, MySQL, and JavaScript, 4th Edition</b:Title>
    <b:Year>2015</b:Year>
    <b:City>USA</b:City>
    <b:Publisher>O'Reilly</b:Publisher>
    <b:RefOrder>5</b:RefOrder>
  </b:Source>
  <b:Source>
    <b:Tag>Tat13</b:Tag>
    <b:SourceType>Book</b:SourceType>
    <b:Guid>{BC7EC5D8-80AC-4F2B-A6F5-F1A7303F3C26}</b:Guid>
    <b:Author>
      <b:Author>
        <b:NameList>
          <b:Person>
            <b:Last>Tatroe</b:Last>
            <b:First>Kevin</b:First>
          </b:Person>
          <b:Person>
            <b:Last>MacIntyre</b:Last>
            <b:First>Peter</b:First>
          </b:Person>
          <b:Person>
            <b:Last>Lerdorf</b:Last>
            <b:First>Rasmus</b:First>
          </b:Person>
        </b:NameList>
      </b:Author>
    </b:Author>
    <b:Title>Programming PHP, 3rd Edition</b:Title>
    <b:Year>2013</b:Year>
    <b:City>USA</b:City>
    <b:Publisher>O'Reilly</b:Publisher>
    <b:RefOrder>7</b:RefOrder>
  </b:Source>
  <b:Source>
    <b:Tag>Wha18</b:Tag>
    <b:SourceType>InternetSite</b:SourceType>
    <b:Guid>{BE54301F-3E24-4729-8FF5-1FCD9BFC9EE5}</b:Guid>
    <b:Title>What is JavaScript?</b:Title>
    <b:ProductionCompany>MDN Web Docs</b:ProductionCompany>
    <b:YearAccessed>2018</b:YearAccessed>
    <b:MonthAccessed>Juli</b:MonthAccessed>
    <b:DayAccessed>20</b:DayAccessed>
    <b:URL>https://developer.mozilla.org/en-US/docs/Learn/JavaScript/First_steps/What_is_JavaScript</b:URL>
    <b:RefOrder>8</b:RefOrder>
  </b:Source>
  <b:Source>
    <b:Tag>Nid12</b:Tag>
    <b:SourceType>JournalArticle</b:SourceType>
    <b:Guid>{AB3858F9-EED2-4B83-914F-6544DF314EAB}</b:Guid>
    <b:Title>Black Box and White Box Testing: A Literature Review </b:Title>
    <b:Year>2012</b:Year>
    <b:Author>
      <b:Author>
        <b:NameList>
          <b:Person>
            <b:Last>Nidhra</b:Last>
            <b:First>Srinivas</b:First>
          </b:Person>
          <b:Person>
            <b:Last>Dondeti</b:Last>
            <b:First>Jagruthi</b:First>
          </b:Person>
        </b:NameList>
      </b:Author>
    </b:Author>
    <b:JournalName>International Journal of Embedded Systems and Applications</b:JournalName>
    <b:Pages>1-22</b:Pages>
    <b:Volume>II</b:Volume>
    <b:Issue>2</b:Issue>
    <b:RefOrder>9</b:RefOrder>
  </b:Source>
  <b:Source>
    <b:Tag>Boe15</b:Tag>
    <b:SourceType>JournalArticle</b:SourceType>
    <b:Guid>{7620E932-2A05-4C95-A44A-57E6C42F041D}</b:Guid>
    <b:Author>
      <b:Author>
        <b:NameList>
          <b:Person>
            <b:Last>Boel</b:Last>
            <b:First>Sebastian</b:First>
            <b:Middle>K</b:Middle>
          </b:Person>
          <b:Person>
            <b:Last>Kecmanovic</b:Last>
            <b:Middle>Cecez</b:Middle>
            <b:First>Dubravka</b:First>
          </b:Person>
        </b:NameList>
      </b:Author>
    </b:Author>
    <b:Title>What is an Information System?</b:Title>
    <b:JournalName>Hawaii International Conference on System Sciences</b:JournalName>
    <b:Year>2015</b:Year>
    <b:Pages>1-11</b:Pages>
    <b:Issue>48</b:Issue>
    <b:RefOrder>10</b:RefOrder>
  </b:Source>
  <b:Source>
    <b:Tag>Any13</b:Tag>
    <b:SourceType>Book</b:SourceType>
    <b:Guid>{E1EEE95D-E5F7-44E7-BC6E-9949551B3525}</b:Guid>
    <b:Title>Manajemen Event</b:Title>
    <b:Year>2013</b:Year>
    <b:Author>
      <b:Author>
        <b:NameList>
          <b:Person>
            <b:Last>Noor</b:Last>
            <b:First>Any</b:First>
          </b:Person>
        </b:NameList>
      </b:Author>
    </b:Author>
    <b:City>Bandung</b:City>
    <b:Publisher>Alfabeta</b:Publisher>
    <b:RefOrder>11</b:RefOrder>
  </b:Source>
  <b:Source>
    <b:Tag>Joe13</b:Tag>
    <b:SourceType>Book</b:SourceType>
    <b:Guid>{C75F189C-B968-4F9F-8D54-FD4470A27901}</b:Guid>
    <b:Author>
      <b:Author>
        <b:NameList>
          <b:Person>
            <b:Last>Goldblatt</b:Last>
            <b:First>Joe</b:First>
          </b:Person>
        </b:NameList>
      </b:Author>
    </b:Author>
    <b:Title>Special Events: Creating and Sustaining a New World for Celebration</b:Title>
    <b:Year>2013</b:Year>
    <b:City>New York</b:City>
    <b:Publisher>Wiley</b:Publisher>
    <b:RefOrder>12</b:RefOrder>
  </b:Source>
</b:Sources>
</file>

<file path=customXml/itemProps1.xml><?xml version="1.0" encoding="utf-8"?>
<ds:datastoreItem xmlns:ds="http://schemas.openxmlformats.org/officeDocument/2006/customXml" ds:itemID="{ED49866F-9496-401C-8735-AB884DBC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Tugas Akhir SI 2017 Rev6</Template>
  <TotalTime>10</TotalTime>
  <Pages>8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Irene Andriani</cp:lastModifiedBy>
  <cp:revision>5</cp:revision>
  <cp:lastPrinted>2017-10-11T06:22:00Z</cp:lastPrinted>
  <dcterms:created xsi:type="dcterms:W3CDTF">2018-09-12T08:34:00Z</dcterms:created>
  <dcterms:modified xsi:type="dcterms:W3CDTF">2018-09-12T08:49:00Z</dcterms:modified>
</cp:coreProperties>
</file>