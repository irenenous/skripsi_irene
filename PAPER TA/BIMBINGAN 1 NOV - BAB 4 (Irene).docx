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469" w:rsidRPr="00E24865" w:rsidRDefault="00960E04" w:rsidP="00E24865">
      <w:pPr>
        <w:pStyle w:val="Judul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bookmarkStart w:id="0" w:name="_Toc466060823"/>
      <w:bookmarkStart w:id="1" w:name="_Toc505241767"/>
      <w:r w:rsidRPr="00E24865">
        <w:rPr>
          <w:rFonts w:ascii="Times New Roman" w:hAnsi="Times New Roman" w:cs="Times New Roman"/>
          <w:color w:val="auto"/>
          <w:sz w:val="24"/>
          <w:szCs w:val="24"/>
        </w:rPr>
        <w:t xml:space="preserve">4.2 </w:t>
      </w:r>
      <w:r w:rsidR="003A3469" w:rsidRPr="00E24865">
        <w:rPr>
          <w:rFonts w:ascii="Times New Roman" w:hAnsi="Times New Roman" w:cs="Times New Roman"/>
          <w:color w:val="auto"/>
          <w:sz w:val="24"/>
          <w:szCs w:val="24"/>
        </w:rPr>
        <w:t>Tahap Analisis</w:t>
      </w:r>
      <w:bookmarkEnd w:id="0"/>
      <w:bookmarkEnd w:id="1"/>
    </w:p>
    <w:p w:rsidR="00CE7421" w:rsidRPr="00D853E3" w:rsidRDefault="0094226A" w:rsidP="00E24865">
      <w:pPr>
        <w:spacing w:before="120" w:after="240" w:line="360" w:lineRule="auto"/>
        <w:ind w:firstLine="567"/>
        <w:jc w:val="both"/>
        <w:rPr>
          <w:color w:val="000000" w:themeColor="text1"/>
        </w:rPr>
      </w:pPr>
      <w:r w:rsidRPr="00D853E3">
        <w:rPr>
          <w:color w:val="000000" w:themeColor="text1"/>
        </w:rPr>
        <w:t>Pada t</w:t>
      </w:r>
      <w:r w:rsidR="00CE7421" w:rsidRPr="00D853E3">
        <w:rPr>
          <w:color w:val="000000" w:themeColor="text1"/>
        </w:rPr>
        <w:t>ahap</w:t>
      </w:r>
      <w:r w:rsidRPr="00D853E3">
        <w:rPr>
          <w:color w:val="000000" w:themeColor="text1"/>
        </w:rPr>
        <w:t xml:space="preserve"> ini akan dilakukan analisis terhadap </w:t>
      </w:r>
      <w:r w:rsidRPr="00D853E3">
        <w:rPr>
          <w:i/>
          <w:color w:val="000000" w:themeColor="text1"/>
        </w:rPr>
        <w:t>business requirements</w:t>
      </w:r>
      <w:r w:rsidRPr="00D853E3">
        <w:rPr>
          <w:color w:val="000000" w:themeColor="text1"/>
        </w:rPr>
        <w:t xml:space="preserve"> dalam sistem usulan dan juga pemodelan dari sistem usulan secara fungsional maupun struktural. Hasil dari analisis tersebut akan digunakan sebagai dasar dalam pembuatan sistem yang diusulkan. </w:t>
      </w:r>
    </w:p>
    <w:p w:rsidR="003A3469" w:rsidRPr="00D853E3" w:rsidRDefault="003A3469" w:rsidP="00B92F07">
      <w:pPr>
        <w:pStyle w:val="Judul3"/>
        <w:numPr>
          <w:ilvl w:val="0"/>
          <w:numId w:val="0"/>
        </w:numPr>
        <w:ind w:left="709" w:hanging="709"/>
        <w:rPr>
          <w:lang w:val="id-ID"/>
        </w:rPr>
      </w:pPr>
      <w:bookmarkStart w:id="2" w:name="_Toc505241768"/>
      <w:r w:rsidRPr="00D853E3">
        <w:t xml:space="preserve">4.2.1 </w:t>
      </w:r>
      <w:bookmarkEnd w:id="2"/>
      <w:r w:rsidR="0094226A" w:rsidRPr="00D853E3">
        <w:t>User Requirement</w:t>
      </w:r>
      <w:r w:rsidR="00533276" w:rsidRPr="00D853E3">
        <w:t>s</w:t>
      </w:r>
      <w:r w:rsidRPr="00D853E3">
        <w:t xml:space="preserve"> </w:t>
      </w:r>
    </w:p>
    <w:p w:rsidR="00815442" w:rsidRPr="00D853E3" w:rsidRDefault="0094226A" w:rsidP="00D853E3">
      <w:pPr>
        <w:spacing w:after="240" w:line="360" w:lineRule="auto"/>
        <w:ind w:firstLine="567"/>
        <w:jc w:val="both"/>
        <w:rPr>
          <w:color w:val="000000" w:themeColor="text1"/>
        </w:rPr>
      </w:pPr>
      <w:r w:rsidRPr="00E24865">
        <w:rPr>
          <w:i/>
          <w:color w:val="000000" w:themeColor="text1"/>
        </w:rPr>
        <w:t>Requirements</w:t>
      </w:r>
      <w:r w:rsidRPr="00D853E3">
        <w:rPr>
          <w:color w:val="000000" w:themeColor="text1"/>
        </w:rPr>
        <w:t xml:space="preserve"> merupakan </w:t>
      </w:r>
      <w:r w:rsidR="00533276" w:rsidRPr="00D853E3">
        <w:rPr>
          <w:color w:val="000000" w:themeColor="text1"/>
        </w:rPr>
        <w:t xml:space="preserve">suatu </w:t>
      </w:r>
      <w:r w:rsidRPr="00D853E3">
        <w:rPr>
          <w:color w:val="000000" w:themeColor="text1"/>
        </w:rPr>
        <w:t xml:space="preserve">penjelasan mengenai </w:t>
      </w:r>
      <w:r w:rsidR="00533276" w:rsidRPr="00D853E3">
        <w:rPr>
          <w:color w:val="000000" w:themeColor="text1"/>
        </w:rPr>
        <w:t xml:space="preserve">hal apa saja yang harus dilakukan oleh sistem dan karakteristik yang dimiliki oleh sistem yang dapat berguna bagi </w:t>
      </w:r>
      <w:r w:rsidR="00815442" w:rsidRPr="00E24865">
        <w:rPr>
          <w:i/>
          <w:color w:val="000000" w:themeColor="text1"/>
        </w:rPr>
        <w:t>user</w:t>
      </w:r>
      <w:r w:rsidR="00533276" w:rsidRPr="00D853E3">
        <w:rPr>
          <w:color w:val="000000" w:themeColor="text1"/>
        </w:rPr>
        <w:t>.</w:t>
      </w:r>
      <w:r w:rsidRPr="00D853E3">
        <w:rPr>
          <w:color w:val="000000" w:themeColor="text1"/>
        </w:rPr>
        <w:t xml:space="preserve"> </w:t>
      </w:r>
      <w:r w:rsidRPr="00E24865">
        <w:rPr>
          <w:i/>
          <w:color w:val="000000" w:themeColor="text1"/>
        </w:rPr>
        <w:t>Requirement</w:t>
      </w:r>
      <w:r w:rsidR="00533276" w:rsidRPr="00E24865">
        <w:rPr>
          <w:i/>
          <w:color w:val="000000" w:themeColor="text1"/>
        </w:rPr>
        <w:t>s</w:t>
      </w:r>
      <w:r w:rsidRPr="00D853E3">
        <w:rPr>
          <w:color w:val="000000" w:themeColor="text1"/>
        </w:rPr>
        <w:t xml:space="preserve"> diperoleh mela</w:t>
      </w:r>
      <w:r w:rsidR="00533276" w:rsidRPr="00D853E3">
        <w:rPr>
          <w:color w:val="000000" w:themeColor="text1"/>
        </w:rPr>
        <w:t>lui hasil</w:t>
      </w:r>
      <w:r w:rsidR="001762CF" w:rsidRPr="00D853E3">
        <w:rPr>
          <w:color w:val="000000" w:themeColor="text1"/>
        </w:rPr>
        <w:t xml:space="preserve"> analisis terhadap kebutuhan</w:t>
      </w:r>
      <w:r w:rsidR="00815442" w:rsidRPr="00D853E3">
        <w:rPr>
          <w:color w:val="000000" w:themeColor="text1"/>
        </w:rPr>
        <w:t xml:space="preserve"> </w:t>
      </w:r>
      <w:r w:rsidR="00815442" w:rsidRPr="00E24865">
        <w:rPr>
          <w:i/>
          <w:color w:val="000000" w:themeColor="text1"/>
        </w:rPr>
        <w:t>user</w:t>
      </w:r>
      <w:r w:rsidR="00533276" w:rsidRPr="00D853E3">
        <w:rPr>
          <w:color w:val="000000" w:themeColor="text1"/>
        </w:rPr>
        <w:t xml:space="preserve"> dan </w:t>
      </w:r>
      <w:r w:rsidR="001762CF" w:rsidRPr="00D853E3">
        <w:rPr>
          <w:color w:val="000000" w:themeColor="text1"/>
        </w:rPr>
        <w:t>studi literatur</w:t>
      </w:r>
      <w:r w:rsidRPr="00D853E3">
        <w:rPr>
          <w:color w:val="000000" w:themeColor="text1"/>
        </w:rPr>
        <w:t>. Secara umum</w:t>
      </w:r>
      <w:r w:rsidR="00533276" w:rsidRPr="00D853E3">
        <w:rPr>
          <w:color w:val="000000" w:themeColor="text1"/>
        </w:rPr>
        <w:t xml:space="preserve">, </w:t>
      </w:r>
      <w:r w:rsidR="00533276" w:rsidRPr="00E24865">
        <w:rPr>
          <w:i/>
          <w:color w:val="000000" w:themeColor="text1"/>
        </w:rPr>
        <w:t>user</w:t>
      </w:r>
      <w:r w:rsidRPr="00E24865">
        <w:rPr>
          <w:i/>
          <w:color w:val="000000" w:themeColor="text1"/>
        </w:rPr>
        <w:t xml:space="preserve"> requirement</w:t>
      </w:r>
      <w:r w:rsidR="00533276" w:rsidRPr="00E24865">
        <w:rPr>
          <w:i/>
          <w:color w:val="000000" w:themeColor="text1"/>
        </w:rPr>
        <w:t>s</w:t>
      </w:r>
      <w:r w:rsidRPr="00D853E3">
        <w:rPr>
          <w:color w:val="000000" w:themeColor="text1"/>
        </w:rPr>
        <w:t xml:space="preserve"> terdiri dari </w:t>
      </w:r>
      <w:r w:rsidRPr="00E24865">
        <w:rPr>
          <w:i/>
          <w:color w:val="000000" w:themeColor="text1"/>
        </w:rPr>
        <w:t>functional</w:t>
      </w:r>
      <w:r w:rsidR="00533276" w:rsidRPr="00E24865">
        <w:rPr>
          <w:i/>
          <w:color w:val="000000" w:themeColor="text1"/>
        </w:rPr>
        <w:t xml:space="preserve"> requirements</w:t>
      </w:r>
      <w:r w:rsidRPr="00D853E3">
        <w:rPr>
          <w:color w:val="000000" w:themeColor="text1"/>
        </w:rPr>
        <w:t xml:space="preserve"> dan </w:t>
      </w:r>
      <w:r w:rsidRPr="00E24865">
        <w:rPr>
          <w:i/>
          <w:color w:val="000000" w:themeColor="text1"/>
        </w:rPr>
        <w:t>non-functional requirement</w:t>
      </w:r>
      <w:r w:rsidR="00533276" w:rsidRPr="00E24865">
        <w:rPr>
          <w:i/>
          <w:color w:val="000000" w:themeColor="text1"/>
        </w:rPr>
        <w:t>s</w:t>
      </w:r>
      <w:r w:rsidRPr="00D853E3">
        <w:rPr>
          <w:color w:val="000000" w:themeColor="text1"/>
        </w:rPr>
        <w:t>.</w:t>
      </w:r>
    </w:p>
    <w:p w:rsidR="00815442" w:rsidRPr="00D853E3" w:rsidRDefault="00815442" w:rsidP="00D853E3">
      <w:pPr>
        <w:pStyle w:val="Judul4"/>
        <w:spacing w:line="360" w:lineRule="auto"/>
        <w:jc w:val="both"/>
        <w:rPr>
          <w:rFonts w:cs="Times New Roman"/>
          <w:i/>
          <w:szCs w:val="24"/>
        </w:rPr>
      </w:pPr>
      <w:r w:rsidRPr="00D853E3">
        <w:rPr>
          <w:rFonts w:cs="Times New Roman"/>
          <w:i/>
          <w:szCs w:val="24"/>
        </w:rPr>
        <w:t>4.2.1.1 Functional Requirements</w:t>
      </w:r>
    </w:p>
    <w:p w:rsidR="00815442" w:rsidRPr="00D853E3" w:rsidRDefault="00815442" w:rsidP="00D853E3">
      <w:pPr>
        <w:spacing w:line="360" w:lineRule="auto"/>
        <w:ind w:firstLine="567"/>
        <w:jc w:val="both"/>
      </w:pPr>
      <w:r w:rsidRPr="00E24865">
        <w:rPr>
          <w:i/>
        </w:rPr>
        <w:t>Functional requirements</w:t>
      </w:r>
      <w:r w:rsidRPr="00D853E3">
        <w:t xml:space="preserve"> </w:t>
      </w:r>
      <w:r w:rsidR="001762CF" w:rsidRPr="00D853E3">
        <w:t>didefinisikan sebagai</w:t>
      </w:r>
      <w:r w:rsidRPr="00D853E3">
        <w:t xml:space="preserve"> kebutuhan yang harus dapat dilakukan oleh sistem. </w:t>
      </w:r>
      <w:r w:rsidRPr="00E24865">
        <w:rPr>
          <w:i/>
        </w:rPr>
        <w:t>Functional requirements</w:t>
      </w:r>
      <w:r w:rsidRPr="00D853E3">
        <w:t xml:space="preserve"> pada apli</w:t>
      </w:r>
      <w:r w:rsidR="001762CF" w:rsidRPr="00D853E3">
        <w:t>kasi</w:t>
      </w:r>
      <w:r w:rsidRPr="00D853E3">
        <w:t xml:space="preserve"> </w:t>
      </w:r>
      <w:r w:rsidR="001762CF" w:rsidRPr="00D853E3">
        <w:t xml:space="preserve">layanan jasa </w:t>
      </w:r>
      <w:r w:rsidR="001762CF" w:rsidRPr="00E24865">
        <w:rPr>
          <w:i/>
        </w:rPr>
        <w:t>event organizer</w:t>
      </w:r>
      <w:r w:rsidR="001762CF" w:rsidRPr="00D853E3">
        <w:t xml:space="preserve"> </w:t>
      </w:r>
      <w:r w:rsidRPr="00D853E3">
        <w:t xml:space="preserve">berbasis </w:t>
      </w:r>
      <w:r w:rsidRPr="00E24865">
        <w:rPr>
          <w:i/>
        </w:rPr>
        <w:t>web</w:t>
      </w:r>
      <w:r w:rsidRPr="00D853E3">
        <w:t xml:space="preserve"> </w:t>
      </w:r>
      <w:r w:rsidR="001762CF" w:rsidRPr="00D853E3">
        <w:t xml:space="preserve">ini </w:t>
      </w:r>
      <w:r w:rsidRPr="00D853E3">
        <w:t>dibagi menjadi dua, yaitu:</w:t>
      </w:r>
    </w:p>
    <w:p w:rsidR="00815442" w:rsidRPr="00D853E3" w:rsidRDefault="001762CF" w:rsidP="00746A4A">
      <w:pPr>
        <w:pStyle w:val="DaftarParagraf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853E3">
        <w:rPr>
          <w:rFonts w:ascii="Times New Roman" w:hAnsi="Times New Roman" w:cs="Times New Roman"/>
          <w:sz w:val="24"/>
          <w:szCs w:val="24"/>
        </w:rPr>
        <w:t xml:space="preserve">Aplikasi berbasis </w:t>
      </w:r>
      <w:r w:rsidRPr="00E24865">
        <w:rPr>
          <w:rFonts w:ascii="Times New Roman" w:hAnsi="Times New Roman" w:cs="Times New Roman"/>
          <w:i/>
          <w:sz w:val="24"/>
          <w:szCs w:val="24"/>
        </w:rPr>
        <w:t>web</w:t>
      </w:r>
      <w:r w:rsidRPr="00D853E3">
        <w:rPr>
          <w:rFonts w:ascii="Times New Roman" w:hAnsi="Times New Roman" w:cs="Times New Roman"/>
          <w:sz w:val="24"/>
          <w:szCs w:val="24"/>
        </w:rPr>
        <w:t xml:space="preserve"> untuk </w:t>
      </w:r>
      <w:r w:rsidRPr="00E24865">
        <w:rPr>
          <w:rFonts w:ascii="Times New Roman" w:hAnsi="Times New Roman" w:cs="Times New Roman"/>
          <w:i/>
          <w:sz w:val="24"/>
          <w:szCs w:val="24"/>
        </w:rPr>
        <w:t>front-end</w:t>
      </w:r>
    </w:p>
    <w:p w:rsidR="001762CF" w:rsidRPr="00D853E3" w:rsidRDefault="001762CF" w:rsidP="00D853E3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853E3">
        <w:rPr>
          <w:rFonts w:ascii="Times New Roman" w:hAnsi="Times New Roman" w:cs="Times New Roman"/>
          <w:sz w:val="24"/>
          <w:szCs w:val="24"/>
        </w:rPr>
        <w:t xml:space="preserve">Berikut adalah fungsi-fungsi yang harus dimiliki pada aplikasi layanan jasa </w:t>
      </w:r>
      <w:r w:rsidRPr="00E24865">
        <w:rPr>
          <w:rFonts w:ascii="Times New Roman" w:hAnsi="Times New Roman" w:cs="Times New Roman"/>
          <w:i/>
          <w:sz w:val="24"/>
          <w:szCs w:val="24"/>
        </w:rPr>
        <w:t>event organizer</w:t>
      </w:r>
      <w:r w:rsidRPr="00D853E3">
        <w:rPr>
          <w:rFonts w:ascii="Times New Roman" w:hAnsi="Times New Roman" w:cs="Times New Roman"/>
          <w:sz w:val="24"/>
          <w:szCs w:val="24"/>
        </w:rPr>
        <w:t xml:space="preserve"> berbasis </w:t>
      </w:r>
      <w:r w:rsidRPr="00E24865">
        <w:rPr>
          <w:rFonts w:ascii="Times New Roman" w:hAnsi="Times New Roman" w:cs="Times New Roman"/>
          <w:i/>
          <w:sz w:val="24"/>
          <w:szCs w:val="24"/>
        </w:rPr>
        <w:t>web</w:t>
      </w:r>
      <w:r w:rsidRPr="00D853E3">
        <w:rPr>
          <w:rFonts w:ascii="Times New Roman" w:hAnsi="Times New Roman" w:cs="Times New Roman"/>
          <w:sz w:val="24"/>
          <w:szCs w:val="24"/>
        </w:rPr>
        <w:t xml:space="preserve"> untuk </w:t>
      </w:r>
      <w:r w:rsidRPr="00E24865">
        <w:rPr>
          <w:rFonts w:ascii="Times New Roman" w:hAnsi="Times New Roman" w:cs="Times New Roman"/>
          <w:i/>
          <w:sz w:val="24"/>
          <w:szCs w:val="24"/>
        </w:rPr>
        <w:t>front-end</w:t>
      </w:r>
      <w:r w:rsidRPr="00D853E3">
        <w:rPr>
          <w:rFonts w:ascii="Times New Roman" w:hAnsi="Times New Roman" w:cs="Times New Roman"/>
          <w:sz w:val="24"/>
          <w:szCs w:val="24"/>
        </w:rPr>
        <w:t>:</w:t>
      </w:r>
    </w:p>
    <w:p w:rsidR="00F3789E" w:rsidRPr="00D853E3" w:rsidRDefault="0092398C" w:rsidP="00746A4A">
      <w:pPr>
        <w:pStyle w:val="DaftarParagraf"/>
        <w:numPr>
          <w:ilvl w:val="0"/>
          <w:numId w:val="17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Melakukan </w:t>
      </w:r>
      <w:r w:rsidR="00A60E25">
        <w:rPr>
          <w:rFonts w:ascii="Times New Roman" w:hAnsi="Times New Roman" w:cs="Times New Roman"/>
          <w:sz w:val="24"/>
          <w:szCs w:val="24"/>
        </w:rPr>
        <w:t>pendaftaran akun</w:t>
      </w:r>
    </w:p>
    <w:p w:rsidR="00F3789E" w:rsidRPr="00D853E3" w:rsidRDefault="00F3789E" w:rsidP="00746A4A">
      <w:pPr>
        <w:pStyle w:val="DaftarParagraf"/>
        <w:numPr>
          <w:ilvl w:val="0"/>
          <w:numId w:val="19"/>
        </w:numPr>
        <w:spacing w:line="360" w:lineRule="auto"/>
        <w:ind w:left="1276" w:hanging="284"/>
        <w:jc w:val="both"/>
        <w:rPr>
          <w:rFonts w:ascii="Times New Roman" w:hAnsi="Times New Roman" w:cs="Times New Roman"/>
          <w:sz w:val="24"/>
          <w:szCs w:val="24"/>
        </w:rPr>
      </w:pPr>
      <w:r w:rsidRPr="00D853E3">
        <w:rPr>
          <w:rFonts w:ascii="Times New Roman" w:hAnsi="Times New Roman" w:cs="Times New Roman"/>
          <w:sz w:val="24"/>
          <w:szCs w:val="24"/>
        </w:rPr>
        <w:t xml:space="preserve">Fungsi ini digunakan oleh </w:t>
      </w:r>
      <w:r w:rsidRPr="00E24865">
        <w:rPr>
          <w:rFonts w:ascii="Times New Roman" w:hAnsi="Times New Roman" w:cs="Times New Roman"/>
          <w:i/>
          <w:sz w:val="24"/>
          <w:szCs w:val="24"/>
        </w:rPr>
        <w:t>user</w:t>
      </w:r>
      <w:r w:rsidRPr="00D853E3">
        <w:rPr>
          <w:rFonts w:ascii="Times New Roman" w:hAnsi="Times New Roman" w:cs="Times New Roman"/>
          <w:sz w:val="24"/>
          <w:szCs w:val="24"/>
        </w:rPr>
        <w:t xml:space="preserve"> untuk membuat akun;</w:t>
      </w:r>
    </w:p>
    <w:p w:rsidR="00126029" w:rsidRDefault="00276AFA" w:rsidP="003F2CBC">
      <w:pPr>
        <w:pStyle w:val="DaftarParagraf"/>
        <w:numPr>
          <w:ilvl w:val="0"/>
          <w:numId w:val="19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mengisi formulir yang</w:t>
      </w:r>
      <w:r w:rsidR="00F3789E" w:rsidRPr="00D853E3">
        <w:rPr>
          <w:rFonts w:ascii="Times New Roman" w:hAnsi="Times New Roman" w:cs="Times New Roman"/>
          <w:sz w:val="24"/>
          <w:szCs w:val="24"/>
        </w:rPr>
        <w:t xml:space="preserve"> terdiri dari nama pengguna (</w:t>
      </w:r>
      <w:r w:rsidR="00F3789E" w:rsidRPr="00D853E3">
        <w:rPr>
          <w:rFonts w:ascii="Times New Roman" w:hAnsi="Times New Roman" w:cs="Times New Roman"/>
          <w:i/>
          <w:sz w:val="24"/>
          <w:szCs w:val="24"/>
        </w:rPr>
        <w:t>username</w:t>
      </w:r>
      <w:r w:rsidR="00F3789E" w:rsidRPr="00D853E3">
        <w:rPr>
          <w:rFonts w:ascii="Times New Roman" w:hAnsi="Times New Roman" w:cs="Times New Roman"/>
          <w:sz w:val="24"/>
          <w:szCs w:val="24"/>
        </w:rPr>
        <w:t xml:space="preserve">), </w:t>
      </w:r>
      <w:r w:rsidR="00F3789E" w:rsidRPr="00D853E3">
        <w:rPr>
          <w:rFonts w:ascii="Times New Roman" w:hAnsi="Times New Roman" w:cs="Times New Roman"/>
          <w:i/>
          <w:sz w:val="24"/>
          <w:szCs w:val="24"/>
        </w:rPr>
        <w:t>email</w:t>
      </w:r>
      <w:r w:rsidR="00F3789E" w:rsidRPr="00D853E3">
        <w:rPr>
          <w:rFonts w:ascii="Times New Roman" w:hAnsi="Times New Roman" w:cs="Times New Roman"/>
          <w:sz w:val="24"/>
          <w:szCs w:val="24"/>
        </w:rPr>
        <w:t xml:space="preserve">, dan </w:t>
      </w:r>
      <w:r w:rsidR="00F3789E" w:rsidRPr="00D853E3">
        <w:rPr>
          <w:rFonts w:ascii="Times New Roman" w:hAnsi="Times New Roman" w:cs="Times New Roman"/>
          <w:i/>
          <w:sz w:val="24"/>
          <w:szCs w:val="24"/>
        </w:rPr>
        <w:t>password</w:t>
      </w:r>
      <w:r w:rsidR="00F3789E" w:rsidRPr="00D853E3">
        <w:rPr>
          <w:rFonts w:ascii="Times New Roman" w:hAnsi="Times New Roman" w:cs="Times New Roman"/>
          <w:sz w:val="24"/>
          <w:szCs w:val="24"/>
        </w:rPr>
        <w:t>.</w:t>
      </w:r>
    </w:p>
    <w:p w:rsidR="003F2CBC" w:rsidRPr="003F2CBC" w:rsidRDefault="003F2CBC" w:rsidP="003F2CBC">
      <w:pPr>
        <w:pStyle w:val="DaftarParagraf"/>
        <w:numPr>
          <w:ilvl w:val="0"/>
          <w:numId w:val="19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08460F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akan menerima bukti konfirmasi melalui </w:t>
      </w:r>
      <w:r w:rsidRPr="003F2CBC">
        <w:rPr>
          <w:rFonts w:ascii="Times New Roman" w:hAnsi="Times New Roman" w:cs="Times New Roman"/>
          <w:i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yang akan dikirimkan oleh sistem.</w:t>
      </w:r>
    </w:p>
    <w:p w:rsidR="00F3789E" w:rsidRPr="00D853E3" w:rsidRDefault="00A60E25" w:rsidP="00746A4A">
      <w:pPr>
        <w:pStyle w:val="DaftarParagraf"/>
        <w:numPr>
          <w:ilvl w:val="0"/>
          <w:numId w:val="17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pendaftaran</w:t>
      </w:r>
      <w:r w:rsidR="00F3789E" w:rsidRPr="00D853E3">
        <w:rPr>
          <w:rFonts w:ascii="Times New Roman" w:hAnsi="Times New Roman" w:cs="Times New Roman"/>
          <w:sz w:val="24"/>
          <w:szCs w:val="24"/>
        </w:rPr>
        <w:t xml:space="preserve"> sebagai EO</w:t>
      </w:r>
    </w:p>
    <w:p w:rsidR="00F3789E" w:rsidRPr="00D853E3" w:rsidRDefault="00F3789E" w:rsidP="007D3EBE">
      <w:pPr>
        <w:pStyle w:val="DaftarParagraf"/>
        <w:numPr>
          <w:ilvl w:val="0"/>
          <w:numId w:val="21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D853E3">
        <w:rPr>
          <w:rFonts w:ascii="Times New Roman" w:hAnsi="Times New Roman" w:cs="Times New Roman"/>
          <w:sz w:val="24"/>
          <w:szCs w:val="24"/>
        </w:rPr>
        <w:t>Fungsi ini digunakan oleh EO untuk membuat akun;</w:t>
      </w:r>
    </w:p>
    <w:p w:rsidR="00F3789E" w:rsidRDefault="00F3789E" w:rsidP="007D3EBE">
      <w:pPr>
        <w:pStyle w:val="DaftarParagraf"/>
        <w:numPr>
          <w:ilvl w:val="0"/>
          <w:numId w:val="21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D853E3">
        <w:rPr>
          <w:rFonts w:ascii="Times New Roman" w:hAnsi="Times New Roman" w:cs="Times New Roman"/>
          <w:sz w:val="24"/>
          <w:szCs w:val="24"/>
        </w:rPr>
        <w:t>EO mengisi informasi mengenai data usaha yang dib</w:t>
      </w:r>
      <w:r w:rsidR="00A60E25">
        <w:rPr>
          <w:rFonts w:ascii="Times New Roman" w:hAnsi="Times New Roman" w:cs="Times New Roman"/>
          <w:sz w:val="24"/>
          <w:szCs w:val="24"/>
        </w:rPr>
        <w:t>utuhkan pada formulir pendaftaran</w:t>
      </w:r>
      <w:r w:rsidRPr="00D853E3">
        <w:rPr>
          <w:rFonts w:ascii="Times New Roman" w:hAnsi="Times New Roman" w:cs="Times New Roman"/>
          <w:sz w:val="24"/>
          <w:szCs w:val="24"/>
        </w:rPr>
        <w:t xml:space="preserve"> sebagai EO;</w:t>
      </w:r>
    </w:p>
    <w:p w:rsidR="000B278C" w:rsidRDefault="000B278C" w:rsidP="000B278C">
      <w:pPr>
        <w:pStyle w:val="DaftarParagraf"/>
        <w:numPr>
          <w:ilvl w:val="1"/>
          <w:numId w:val="38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Semua informasi dalam formulir wajib diisi dengan lengkap agar dapat diproses lebih lanjut oleh sistem;</w:t>
      </w:r>
    </w:p>
    <w:p w:rsidR="000B278C" w:rsidRPr="00D853E3" w:rsidRDefault="000B278C" w:rsidP="000B278C">
      <w:pPr>
        <w:pStyle w:val="DaftarParagraf"/>
        <w:numPr>
          <w:ilvl w:val="1"/>
          <w:numId w:val="38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EO perlu mengunggah dokumen seperti foto KTP, foto diri dengan KTP, foto tagihan listrik/telepon/air yang mencantumkan alamat, foto SIUP/TDP untuk memvalidasi bisnis.</w:t>
      </w:r>
    </w:p>
    <w:p w:rsidR="00F3789E" w:rsidRPr="00D853E3" w:rsidRDefault="00A60E25" w:rsidP="00746A4A">
      <w:pPr>
        <w:pStyle w:val="DaftarParagraf"/>
        <w:numPr>
          <w:ilvl w:val="0"/>
          <w:numId w:val="17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jasa EO</w:t>
      </w:r>
    </w:p>
    <w:p w:rsidR="00A60E25" w:rsidRDefault="00A60E25" w:rsidP="00746A4A">
      <w:pPr>
        <w:pStyle w:val="DaftarParagraf"/>
        <w:numPr>
          <w:ilvl w:val="0"/>
          <w:numId w:val="18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Fungsi ini digunakan oleh </w:t>
      </w:r>
      <w:r w:rsidRPr="00A60E25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untuk melihat jasa EO yang ada;</w:t>
      </w:r>
    </w:p>
    <w:p w:rsidR="00F3789E" w:rsidRPr="00D853E3" w:rsidRDefault="00F3789E" w:rsidP="00746A4A">
      <w:pPr>
        <w:pStyle w:val="DaftarParagraf"/>
        <w:numPr>
          <w:ilvl w:val="0"/>
          <w:numId w:val="18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D853E3">
        <w:rPr>
          <w:rFonts w:ascii="Times New Roman" w:hAnsi="Times New Roman" w:cs="Times New Roman"/>
          <w:sz w:val="24"/>
          <w:szCs w:val="24"/>
        </w:rPr>
        <w:t>Sistem melakukan kategorisasi terhadap EO yang telah terdaftar berdasar</w:t>
      </w:r>
      <w:r w:rsidR="00A60E25">
        <w:rPr>
          <w:rFonts w:ascii="Times New Roman" w:hAnsi="Times New Roman" w:cs="Times New Roman"/>
          <w:sz w:val="24"/>
          <w:szCs w:val="24"/>
        </w:rPr>
        <w:t>kan jenis pelayanan dan lokasi serta menampilkan informasinya yang lengkap.</w:t>
      </w:r>
    </w:p>
    <w:p w:rsidR="000B278C" w:rsidRDefault="0073193A" w:rsidP="000B278C">
      <w:pPr>
        <w:pStyle w:val="DaftarParagraf"/>
        <w:numPr>
          <w:ilvl w:val="0"/>
          <w:numId w:val="17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Mengajukan</w:t>
      </w:r>
      <w:r w:rsidR="00F3789E" w:rsidRPr="00D853E3">
        <w:rPr>
          <w:rFonts w:ascii="Times New Roman" w:hAnsi="Times New Roman" w:cs="Times New Roman"/>
          <w:sz w:val="24"/>
          <w:szCs w:val="24"/>
        </w:rPr>
        <w:t xml:space="preserve"> </w:t>
      </w:r>
      <w:r w:rsidR="00F3789E" w:rsidRPr="00E24865">
        <w:rPr>
          <w:rFonts w:ascii="Times New Roman" w:hAnsi="Times New Roman" w:cs="Times New Roman"/>
          <w:i/>
          <w:sz w:val="24"/>
          <w:szCs w:val="24"/>
        </w:rPr>
        <w:t>request</w:t>
      </w:r>
      <w:r w:rsidR="00F3789E" w:rsidRPr="00D853E3">
        <w:rPr>
          <w:rFonts w:ascii="Times New Roman" w:hAnsi="Times New Roman" w:cs="Times New Roman"/>
          <w:sz w:val="24"/>
          <w:szCs w:val="24"/>
        </w:rPr>
        <w:t xml:space="preserve"> layanan</w:t>
      </w:r>
    </w:p>
    <w:p w:rsidR="00F3789E" w:rsidRPr="000B278C" w:rsidRDefault="0073193A" w:rsidP="000B278C">
      <w:pPr>
        <w:pStyle w:val="DaftarParagraf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B278C">
        <w:rPr>
          <w:rFonts w:ascii="Times New Roman" w:hAnsi="Times New Roman" w:cs="Times New Roman"/>
          <w:sz w:val="24"/>
          <w:szCs w:val="24"/>
        </w:rPr>
        <w:t>Klien</w:t>
      </w:r>
      <w:r w:rsidR="00F3789E" w:rsidRPr="000B278C">
        <w:rPr>
          <w:rFonts w:ascii="Times New Roman" w:hAnsi="Times New Roman" w:cs="Times New Roman"/>
          <w:sz w:val="24"/>
          <w:szCs w:val="24"/>
        </w:rPr>
        <w:t xml:space="preserve"> </w:t>
      </w:r>
      <w:r w:rsidR="00126029" w:rsidRPr="000B278C">
        <w:rPr>
          <w:rFonts w:ascii="Times New Roman" w:hAnsi="Times New Roman" w:cs="Times New Roman"/>
          <w:sz w:val="24"/>
          <w:szCs w:val="24"/>
        </w:rPr>
        <w:t xml:space="preserve">dapat mengajukan </w:t>
      </w:r>
      <w:r w:rsidR="00126029" w:rsidRPr="000B278C">
        <w:rPr>
          <w:rFonts w:ascii="Times New Roman" w:hAnsi="Times New Roman" w:cs="Times New Roman"/>
          <w:i/>
          <w:sz w:val="24"/>
          <w:szCs w:val="24"/>
        </w:rPr>
        <w:t>request</w:t>
      </w:r>
      <w:r w:rsidR="00126029" w:rsidRPr="000B278C">
        <w:rPr>
          <w:rFonts w:ascii="Times New Roman" w:hAnsi="Times New Roman" w:cs="Times New Roman"/>
          <w:sz w:val="24"/>
          <w:szCs w:val="24"/>
        </w:rPr>
        <w:t xml:space="preserve"> layanan dengan </w:t>
      </w:r>
      <w:r w:rsidR="00F3789E" w:rsidRPr="000B278C">
        <w:rPr>
          <w:rFonts w:ascii="Times New Roman" w:hAnsi="Times New Roman" w:cs="Times New Roman"/>
          <w:sz w:val="24"/>
          <w:szCs w:val="24"/>
        </w:rPr>
        <w:t>mengisi informasi-informasi yang dibutuhkan pada formulir yang telah disediakan dengan lengkap dan jelas.</w:t>
      </w:r>
    </w:p>
    <w:p w:rsidR="000B278C" w:rsidRPr="000B278C" w:rsidRDefault="000B278C" w:rsidP="008610EC">
      <w:pPr>
        <w:pStyle w:val="DaftarParagraf"/>
        <w:numPr>
          <w:ilvl w:val="0"/>
          <w:numId w:val="17"/>
        </w:numPr>
        <w:spacing w:line="360" w:lineRule="auto"/>
        <w:ind w:left="851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Mengelola </w:t>
      </w:r>
      <w:r w:rsidRPr="000B278C">
        <w:rPr>
          <w:rFonts w:ascii="Times New Roman" w:hAnsi="Times New Roman" w:cs="Times New Roman"/>
          <w:i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layanan</w:t>
      </w:r>
    </w:p>
    <w:p w:rsidR="000B278C" w:rsidRPr="000B278C" w:rsidRDefault="000B278C" w:rsidP="000B278C">
      <w:pPr>
        <w:pStyle w:val="DaftarParagraf"/>
        <w:spacing w:line="360" w:lineRule="auto"/>
        <w:ind w:left="851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EO dapat melihat </w:t>
      </w:r>
      <w:r w:rsidRPr="000B278C">
        <w:rPr>
          <w:rFonts w:ascii="Times New Roman" w:hAnsi="Times New Roman" w:cs="Times New Roman"/>
          <w:i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layanan yang telah diajukan dan dapat memilih untuk mencetak </w:t>
      </w:r>
      <w:r w:rsidRPr="000B278C">
        <w:rPr>
          <w:rFonts w:ascii="Times New Roman" w:hAnsi="Times New Roman" w:cs="Times New Roman"/>
          <w:i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layanan tersebut.</w:t>
      </w:r>
    </w:p>
    <w:p w:rsidR="00A60E25" w:rsidRDefault="00F3789E" w:rsidP="008610EC">
      <w:pPr>
        <w:pStyle w:val="DaftarParagraf"/>
        <w:numPr>
          <w:ilvl w:val="0"/>
          <w:numId w:val="17"/>
        </w:numPr>
        <w:spacing w:line="360" w:lineRule="auto"/>
        <w:ind w:left="85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853E3">
        <w:rPr>
          <w:rFonts w:ascii="Times New Roman" w:hAnsi="Times New Roman" w:cs="Times New Roman"/>
          <w:sz w:val="24"/>
          <w:szCs w:val="24"/>
        </w:rPr>
        <w:t xml:space="preserve">Memberi </w:t>
      </w:r>
      <w:r w:rsidRPr="008610EC">
        <w:rPr>
          <w:rFonts w:ascii="Times New Roman" w:hAnsi="Times New Roman" w:cs="Times New Roman"/>
          <w:i/>
          <w:sz w:val="24"/>
          <w:szCs w:val="24"/>
        </w:rPr>
        <w:t>review</w:t>
      </w:r>
    </w:p>
    <w:p w:rsidR="00F3789E" w:rsidRPr="008610EC" w:rsidRDefault="0073193A" w:rsidP="00A60E25">
      <w:pPr>
        <w:pStyle w:val="DaftarParagraf"/>
        <w:spacing w:line="360" w:lineRule="auto"/>
        <w:ind w:left="851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</w:t>
      </w:r>
      <w:r w:rsidR="00A60E25">
        <w:rPr>
          <w:rFonts w:ascii="Times New Roman" w:hAnsi="Times New Roman" w:cs="Times New Roman"/>
          <w:sz w:val="24"/>
          <w:szCs w:val="24"/>
        </w:rPr>
        <w:t xml:space="preserve"> </w:t>
      </w:r>
      <w:r w:rsidR="00F3789E" w:rsidRPr="008610EC">
        <w:rPr>
          <w:rFonts w:ascii="Times New Roman" w:hAnsi="Times New Roman" w:cs="Times New Roman"/>
          <w:sz w:val="24"/>
          <w:szCs w:val="24"/>
        </w:rPr>
        <w:t xml:space="preserve">memberi </w:t>
      </w:r>
      <w:r w:rsidR="00F3789E" w:rsidRPr="008E3C08">
        <w:rPr>
          <w:rFonts w:ascii="Times New Roman" w:hAnsi="Times New Roman" w:cs="Times New Roman"/>
          <w:i/>
          <w:sz w:val="24"/>
          <w:szCs w:val="24"/>
        </w:rPr>
        <w:t>review</w:t>
      </w:r>
      <w:r w:rsidR="00F3789E" w:rsidRPr="008610EC">
        <w:rPr>
          <w:rFonts w:ascii="Times New Roman" w:hAnsi="Times New Roman" w:cs="Times New Roman"/>
          <w:sz w:val="24"/>
          <w:szCs w:val="24"/>
        </w:rPr>
        <w:t xml:space="preserve"> terhadap EO berupa </w:t>
      </w:r>
      <w:r w:rsidR="00F3789E" w:rsidRPr="008610EC">
        <w:rPr>
          <w:rFonts w:ascii="Times New Roman" w:hAnsi="Times New Roman" w:cs="Times New Roman"/>
          <w:i/>
          <w:sz w:val="24"/>
          <w:szCs w:val="24"/>
        </w:rPr>
        <w:t>rating</w:t>
      </w:r>
      <w:r w:rsidR="00F3789E" w:rsidRPr="008610EC">
        <w:rPr>
          <w:rFonts w:ascii="Times New Roman" w:hAnsi="Times New Roman" w:cs="Times New Roman"/>
          <w:sz w:val="24"/>
          <w:szCs w:val="24"/>
        </w:rPr>
        <w:t xml:space="preserve"> dan testimoni mengenai pelayanan yang telah disediakan EO tersebut.</w:t>
      </w:r>
    </w:p>
    <w:p w:rsidR="00F3789E" w:rsidRPr="00D853E3" w:rsidRDefault="00A60E25" w:rsidP="00746A4A">
      <w:pPr>
        <w:pStyle w:val="DaftarParagraf"/>
        <w:numPr>
          <w:ilvl w:val="0"/>
          <w:numId w:val="17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</w:t>
      </w:r>
      <w:r w:rsidR="00F3789E" w:rsidRPr="00D853E3">
        <w:rPr>
          <w:rFonts w:ascii="Times New Roman" w:hAnsi="Times New Roman" w:cs="Times New Roman"/>
          <w:sz w:val="24"/>
          <w:szCs w:val="24"/>
        </w:rPr>
        <w:t xml:space="preserve"> rekomendasi EO</w:t>
      </w:r>
    </w:p>
    <w:p w:rsidR="00AF3922" w:rsidRDefault="0073193A" w:rsidP="007D3EBE">
      <w:pPr>
        <w:pStyle w:val="DaftarParagraf"/>
        <w:numPr>
          <w:ilvl w:val="0"/>
          <w:numId w:val="23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</w:t>
      </w:r>
      <w:r w:rsidR="00F3789E" w:rsidRPr="00D853E3">
        <w:rPr>
          <w:rFonts w:ascii="Times New Roman" w:hAnsi="Times New Roman" w:cs="Times New Roman"/>
          <w:sz w:val="24"/>
          <w:szCs w:val="24"/>
        </w:rPr>
        <w:t xml:space="preserve"> menentukan </w:t>
      </w:r>
      <w:r w:rsidR="00432229" w:rsidRPr="00D853E3">
        <w:rPr>
          <w:rFonts w:ascii="Times New Roman" w:hAnsi="Times New Roman" w:cs="Times New Roman"/>
          <w:sz w:val="24"/>
          <w:szCs w:val="24"/>
        </w:rPr>
        <w:t xml:space="preserve">bobot kepentingan dari </w:t>
      </w:r>
      <w:r w:rsidR="00F3789E" w:rsidRPr="00D853E3">
        <w:rPr>
          <w:rFonts w:ascii="Times New Roman" w:hAnsi="Times New Roman" w:cs="Times New Roman"/>
          <w:sz w:val="24"/>
          <w:szCs w:val="24"/>
        </w:rPr>
        <w:t>kriteria EO</w:t>
      </w:r>
      <w:r w:rsidR="00AF3922">
        <w:rPr>
          <w:rFonts w:ascii="Times New Roman" w:hAnsi="Times New Roman" w:cs="Times New Roman"/>
          <w:sz w:val="24"/>
          <w:szCs w:val="24"/>
        </w:rPr>
        <w:t xml:space="preserve"> yang diinginkan.</w:t>
      </w:r>
    </w:p>
    <w:p w:rsidR="00F3789E" w:rsidRPr="00D853E3" w:rsidRDefault="00AF3922" w:rsidP="007D3EBE">
      <w:pPr>
        <w:pStyle w:val="DaftarParagraf"/>
        <w:numPr>
          <w:ilvl w:val="0"/>
          <w:numId w:val="23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3789E" w:rsidRPr="00D853E3">
        <w:rPr>
          <w:rFonts w:ascii="Times New Roman" w:hAnsi="Times New Roman" w:cs="Times New Roman"/>
          <w:sz w:val="24"/>
          <w:szCs w:val="24"/>
        </w:rPr>
        <w:t xml:space="preserve">istem akan menampilkan rekomendasi </w:t>
      </w:r>
      <w:r>
        <w:rPr>
          <w:rFonts w:ascii="Times New Roman" w:hAnsi="Times New Roman" w:cs="Times New Roman"/>
          <w:sz w:val="24"/>
          <w:szCs w:val="24"/>
        </w:rPr>
        <w:t xml:space="preserve">EO </w:t>
      </w:r>
      <w:r w:rsidR="00F3789E" w:rsidRPr="00D853E3">
        <w:rPr>
          <w:rFonts w:ascii="Times New Roman" w:hAnsi="Times New Roman" w:cs="Times New Roman"/>
          <w:sz w:val="24"/>
          <w:szCs w:val="24"/>
        </w:rPr>
        <w:t xml:space="preserve">yang sesuai dengan preferensi </w:t>
      </w:r>
      <w:r w:rsidR="0073193A">
        <w:rPr>
          <w:rFonts w:ascii="Times New Roman" w:hAnsi="Times New Roman" w:cs="Times New Roman"/>
          <w:sz w:val="24"/>
          <w:szCs w:val="24"/>
        </w:rPr>
        <w:t>klien</w:t>
      </w:r>
      <w:r w:rsidR="00F3789E" w:rsidRPr="00D853E3">
        <w:rPr>
          <w:rFonts w:ascii="Times New Roman" w:hAnsi="Times New Roman" w:cs="Times New Roman"/>
          <w:sz w:val="24"/>
          <w:szCs w:val="24"/>
        </w:rPr>
        <w:t>.</w:t>
      </w:r>
    </w:p>
    <w:p w:rsidR="00A60E25" w:rsidRDefault="00F3789E" w:rsidP="00A60E25">
      <w:pPr>
        <w:pStyle w:val="DaftarParagraf"/>
        <w:numPr>
          <w:ilvl w:val="0"/>
          <w:numId w:val="17"/>
        </w:numPr>
        <w:spacing w:line="360" w:lineRule="auto"/>
        <w:ind w:left="85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853E3">
        <w:rPr>
          <w:rFonts w:ascii="Times New Roman" w:hAnsi="Times New Roman" w:cs="Times New Roman"/>
          <w:sz w:val="24"/>
          <w:szCs w:val="24"/>
        </w:rPr>
        <w:t xml:space="preserve">Mengelola </w:t>
      </w:r>
      <w:r w:rsidRPr="00916D8C">
        <w:rPr>
          <w:rFonts w:ascii="Times New Roman" w:hAnsi="Times New Roman" w:cs="Times New Roman"/>
          <w:i/>
          <w:sz w:val="24"/>
          <w:szCs w:val="24"/>
        </w:rPr>
        <w:t>portfolio</w:t>
      </w:r>
    </w:p>
    <w:p w:rsidR="00F3789E" w:rsidRPr="00A60E25" w:rsidRDefault="00A60E25" w:rsidP="00A60E25">
      <w:pPr>
        <w:pStyle w:val="DaftarParagraf"/>
        <w:spacing w:line="360" w:lineRule="auto"/>
        <w:ind w:left="851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3789E" w:rsidRPr="00A60E25">
        <w:rPr>
          <w:rFonts w:ascii="Times New Roman" w:hAnsi="Times New Roman" w:cs="Times New Roman"/>
          <w:sz w:val="24"/>
          <w:szCs w:val="24"/>
        </w:rPr>
        <w:t>ungsi ini digunakan oleh EO untu</w:t>
      </w:r>
      <w:r w:rsidRPr="00A60E25">
        <w:rPr>
          <w:rFonts w:ascii="Times New Roman" w:hAnsi="Times New Roman" w:cs="Times New Roman"/>
          <w:sz w:val="24"/>
          <w:szCs w:val="24"/>
        </w:rPr>
        <w:t>k menambah, meng</w:t>
      </w:r>
      <w:r w:rsidR="00F3789E" w:rsidRPr="00A60E25">
        <w:rPr>
          <w:rFonts w:ascii="Times New Roman" w:hAnsi="Times New Roman" w:cs="Times New Roman"/>
          <w:sz w:val="24"/>
          <w:szCs w:val="24"/>
        </w:rPr>
        <w:t xml:space="preserve">ubah, serta mengurangi data mengenai </w:t>
      </w:r>
      <w:r w:rsidR="00F3789E" w:rsidRPr="00A60E25">
        <w:rPr>
          <w:rFonts w:ascii="Times New Roman" w:hAnsi="Times New Roman" w:cs="Times New Roman"/>
          <w:i/>
          <w:sz w:val="24"/>
          <w:szCs w:val="24"/>
        </w:rPr>
        <w:t>portfolio</w:t>
      </w:r>
      <w:r w:rsidR="00916D8C" w:rsidRPr="00A60E25">
        <w:rPr>
          <w:rFonts w:ascii="Times New Roman" w:hAnsi="Times New Roman" w:cs="Times New Roman"/>
          <w:sz w:val="24"/>
          <w:szCs w:val="24"/>
        </w:rPr>
        <w:t>-</w:t>
      </w:r>
      <w:r w:rsidR="00F3789E" w:rsidRPr="00A60E25">
        <w:rPr>
          <w:rFonts w:ascii="Times New Roman" w:hAnsi="Times New Roman" w:cs="Times New Roman"/>
          <w:sz w:val="24"/>
          <w:szCs w:val="24"/>
        </w:rPr>
        <w:t>nya.</w:t>
      </w:r>
    </w:p>
    <w:p w:rsidR="00A60E25" w:rsidRPr="00A60E25" w:rsidRDefault="00A60E25" w:rsidP="008E3C08">
      <w:pPr>
        <w:pStyle w:val="DaftarParagraf"/>
        <w:numPr>
          <w:ilvl w:val="0"/>
          <w:numId w:val="17"/>
        </w:numPr>
        <w:spacing w:line="360" w:lineRule="auto"/>
        <w:ind w:left="851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Mengelola paket</w:t>
      </w:r>
    </w:p>
    <w:p w:rsidR="00166F8C" w:rsidRPr="008E3C08" w:rsidRDefault="00A60E25" w:rsidP="00A60E25">
      <w:pPr>
        <w:pStyle w:val="DaftarParagraf"/>
        <w:spacing w:line="360" w:lineRule="auto"/>
        <w:ind w:left="851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166F8C">
        <w:rPr>
          <w:rFonts w:ascii="Times New Roman" w:hAnsi="Times New Roman" w:cs="Times New Roman"/>
          <w:sz w:val="24"/>
          <w:szCs w:val="24"/>
        </w:rPr>
        <w:t>ungsi ini digun</w:t>
      </w:r>
      <w:r>
        <w:rPr>
          <w:rFonts w:ascii="Times New Roman" w:hAnsi="Times New Roman" w:cs="Times New Roman"/>
          <w:sz w:val="24"/>
          <w:szCs w:val="24"/>
        </w:rPr>
        <w:t>akan oleh EO untuk menambah, meng</w:t>
      </w:r>
      <w:r w:rsidR="00166F8C">
        <w:rPr>
          <w:rFonts w:ascii="Times New Roman" w:hAnsi="Times New Roman" w:cs="Times New Roman"/>
          <w:sz w:val="24"/>
          <w:szCs w:val="24"/>
        </w:rPr>
        <w:t>ubah, serta mengurangi data mengenai paket yang disediakan.</w:t>
      </w:r>
    </w:p>
    <w:p w:rsidR="00F3789E" w:rsidRPr="003A5CFF" w:rsidRDefault="007E7452" w:rsidP="003A5CFF">
      <w:pPr>
        <w:pStyle w:val="DaftarParagraf"/>
        <w:numPr>
          <w:ilvl w:val="0"/>
          <w:numId w:val="17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Mengelola</w:t>
      </w:r>
      <w:r w:rsidR="00F3789E" w:rsidRPr="003A5CFF">
        <w:rPr>
          <w:rFonts w:ascii="Times New Roman" w:hAnsi="Times New Roman" w:cs="Times New Roman"/>
          <w:sz w:val="24"/>
          <w:szCs w:val="24"/>
        </w:rPr>
        <w:t xml:space="preserve"> </w:t>
      </w:r>
      <w:r w:rsidR="00F3789E" w:rsidRPr="003A5CFF">
        <w:rPr>
          <w:rFonts w:ascii="Times New Roman" w:hAnsi="Times New Roman" w:cs="Times New Roman"/>
          <w:i/>
          <w:sz w:val="24"/>
          <w:szCs w:val="24"/>
        </w:rPr>
        <w:t>appointment reminder</w:t>
      </w:r>
    </w:p>
    <w:p w:rsidR="00F3789E" w:rsidRPr="003A5CFF" w:rsidRDefault="00F3789E" w:rsidP="007D3EBE">
      <w:pPr>
        <w:pStyle w:val="DaftarParagraf"/>
        <w:numPr>
          <w:ilvl w:val="0"/>
          <w:numId w:val="22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A5CFF">
        <w:rPr>
          <w:rFonts w:ascii="Times New Roman" w:hAnsi="Times New Roman" w:cs="Times New Roman"/>
          <w:sz w:val="24"/>
          <w:szCs w:val="24"/>
        </w:rPr>
        <w:t>Fungsi ini digunakan oleh EO</w:t>
      </w:r>
      <w:r w:rsidR="007E7452">
        <w:rPr>
          <w:rFonts w:ascii="Times New Roman" w:hAnsi="Times New Roman" w:cs="Times New Roman"/>
          <w:sz w:val="24"/>
          <w:szCs w:val="24"/>
        </w:rPr>
        <w:t xml:space="preserve"> untuk menambah</w:t>
      </w:r>
      <w:r w:rsidR="00BC784F">
        <w:rPr>
          <w:rFonts w:ascii="Times New Roman" w:hAnsi="Times New Roman" w:cs="Times New Roman"/>
          <w:sz w:val="24"/>
          <w:szCs w:val="24"/>
        </w:rPr>
        <w:t xml:space="preserve"> </w:t>
      </w:r>
      <w:r w:rsidR="007E7452">
        <w:rPr>
          <w:rFonts w:ascii="Times New Roman" w:hAnsi="Times New Roman" w:cs="Times New Roman"/>
          <w:sz w:val="24"/>
          <w:szCs w:val="24"/>
        </w:rPr>
        <w:t xml:space="preserve">dan mengurangi data </w:t>
      </w:r>
      <w:r w:rsidR="00BC784F" w:rsidRPr="00BC784F">
        <w:rPr>
          <w:rFonts w:ascii="Times New Roman" w:hAnsi="Times New Roman" w:cs="Times New Roman"/>
          <w:i/>
          <w:sz w:val="24"/>
          <w:szCs w:val="24"/>
        </w:rPr>
        <w:t>appointment reminder</w:t>
      </w:r>
      <w:r w:rsidRPr="003A5CFF">
        <w:rPr>
          <w:rFonts w:ascii="Times New Roman" w:hAnsi="Times New Roman" w:cs="Times New Roman"/>
          <w:sz w:val="24"/>
          <w:szCs w:val="24"/>
        </w:rPr>
        <w:t>;</w:t>
      </w:r>
    </w:p>
    <w:p w:rsidR="001762CF" w:rsidRPr="003A5CFF" w:rsidRDefault="00F3789E" w:rsidP="007D3EBE">
      <w:pPr>
        <w:pStyle w:val="DaftarParagraf"/>
        <w:numPr>
          <w:ilvl w:val="0"/>
          <w:numId w:val="22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A5CFF">
        <w:rPr>
          <w:rFonts w:ascii="Times New Roman" w:hAnsi="Times New Roman" w:cs="Times New Roman"/>
          <w:sz w:val="24"/>
          <w:szCs w:val="24"/>
        </w:rPr>
        <w:t>EO dapat menentukan tanggal</w:t>
      </w:r>
      <w:r w:rsidR="007E7452">
        <w:rPr>
          <w:rFonts w:ascii="Times New Roman" w:hAnsi="Times New Roman" w:cs="Times New Roman"/>
          <w:sz w:val="24"/>
          <w:szCs w:val="24"/>
        </w:rPr>
        <w:t>, jam</w:t>
      </w:r>
      <w:r w:rsidRPr="003A5CFF">
        <w:rPr>
          <w:rFonts w:ascii="Times New Roman" w:hAnsi="Times New Roman" w:cs="Times New Roman"/>
          <w:sz w:val="24"/>
          <w:szCs w:val="24"/>
        </w:rPr>
        <w:t xml:space="preserve"> dan keterangan mengenai hal yang harus dilakukan dan </w:t>
      </w:r>
      <w:r w:rsidR="0073193A">
        <w:rPr>
          <w:rFonts w:ascii="Times New Roman" w:hAnsi="Times New Roman" w:cs="Times New Roman"/>
          <w:sz w:val="24"/>
          <w:szCs w:val="24"/>
        </w:rPr>
        <w:t>klien</w:t>
      </w:r>
      <w:r w:rsidRPr="003A5CFF">
        <w:rPr>
          <w:rFonts w:ascii="Times New Roman" w:hAnsi="Times New Roman" w:cs="Times New Roman"/>
          <w:sz w:val="24"/>
          <w:szCs w:val="24"/>
        </w:rPr>
        <w:t xml:space="preserve"> akan menerima notifikasi berupa </w:t>
      </w:r>
      <w:r w:rsidRPr="003A5CFF">
        <w:rPr>
          <w:rFonts w:ascii="Times New Roman" w:hAnsi="Times New Roman" w:cs="Times New Roman"/>
          <w:i/>
          <w:sz w:val="24"/>
          <w:szCs w:val="24"/>
        </w:rPr>
        <w:t>email</w:t>
      </w:r>
      <w:r w:rsidRPr="003A5CFF">
        <w:rPr>
          <w:rFonts w:ascii="Times New Roman" w:hAnsi="Times New Roman" w:cs="Times New Roman"/>
          <w:sz w:val="24"/>
          <w:szCs w:val="24"/>
        </w:rPr>
        <w:t>.</w:t>
      </w:r>
    </w:p>
    <w:p w:rsidR="004B5584" w:rsidRPr="003A5CFF" w:rsidRDefault="002D7500" w:rsidP="003A5CFF">
      <w:pPr>
        <w:pStyle w:val="DaftarParagraf"/>
        <w:numPr>
          <w:ilvl w:val="0"/>
          <w:numId w:val="17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Mengelola</w:t>
      </w:r>
      <w:r w:rsidR="004B5584" w:rsidRPr="003A5CFF">
        <w:rPr>
          <w:rFonts w:ascii="Times New Roman" w:hAnsi="Times New Roman" w:cs="Times New Roman"/>
          <w:sz w:val="24"/>
          <w:szCs w:val="24"/>
        </w:rPr>
        <w:t xml:space="preserve"> pesan</w:t>
      </w:r>
    </w:p>
    <w:p w:rsidR="004B5584" w:rsidRDefault="004B5584" w:rsidP="007D3EBE">
      <w:pPr>
        <w:pStyle w:val="DaftarParagraf"/>
        <w:numPr>
          <w:ilvl w:val="0"/>
          <w:numId w:val="35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Fungsi ini digunakan oleh </w:t>
      </w:r>
      <w:r w:rsidR="0073193A">
        <w:rPr>
          <w:rFonts w:ascii="Times New Roman" w:hAnsi="Times New Roman" w:cs="Times New Roman"/>
          <w:sz w:val="24"/>
          <w:szCs w:val="24"/>
        </w:rPr>
        <w:t>klien</w:t>
      </w:r>
      <w:r>
        <w:rPr>
          <w:rFonts w:ascii="Times New Roman" w:hAnsi="Times New Roman" w:cs="Times New Roman"/>
          <w:sz w:val="24"/>
          <w:szCs w:val="24"/>
        </w:rPr>
        <w:t xml:space="preserve"> untuk mengirim pesan kepada EO;</w:t>
      </w:r>
    </w:p>
    <w:p w:rsidR="004B5584" w:rsidRPr="00DC0321" w:rsidRDefault="004B5584" w:rsidP="007D3EBE">
      <w:pPr>
        <w:pStyle w:val="DaftarParagraf"/>
        <w:numPr>
          <w:ilvl w:val="0"/>
          <w:numId w:val="35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DC0321">
        <w:rPr>
          <w:rFonts w:ascii="Times New Roman" w:hAnsi="Times New Roman" w:cs="Times New Roman"/>
          <w:sz w:val="24"/>
          <w:szCs w:val="24"/>
        </w:rPr>
        <w:t xml:space="preserve">EO menerima pesan yang dikirimkan melalui fitur </w:t>
      </w:r>
      <w:r w:rsidRPr="00DC0321">
        <w:rPr>
          <w:rFonts w:ascii="Times New Roman" w:hAnsi="Times New Roman" w:cs="Times New Roman"/>
          <w:i/>
          <w:sz w:val="24"/>
          <w:szCs w:val="24"/>
        </w:rPr>
        <w:t>inbox</w:t>
      </w:r>
      <w:r w:rsidRPr="00DC0321">
        <w:rPr>
          <w:rFonts w:ascii="Times New Roman" w:hAnsi="Times New Roman" w:cs="Times New Roman"/>
          <w:sz w:val="24"/>
          <w:szCs w:val="24"/>
        </w:rPr>
        <w:t xml:space="preserve"> dan dapat membalas pesan tersebut.</w:t>
      </w:r>
    </w:p>
    <w:p w:rsidR="001762CF" w:rsidRPr="00DC0321" w:rsidRDefault="001762CF" w:rsidP="00DC0321">
      <w:pPr>
        <w:pStyle w:val="DaftarParagraf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C0321">
        <w:rPr>
          <w:rFonts w:ascii="Times New Roman" w:hAnsi="Times New Roman" w:cs="Times New Roman"/>
          <w:sz w:val="24"/>
          <w:szCs w:val="24"/>
        </w:rPr>
        <w:t xml:space="preserve">Aplikasi berbasis </w:t>
      </w:r>
      <w:r w:rsidRPr="00DC0321">
        <w:rPr>
          <w:rFonts w:ascii="Times New Roman" w:hAnsi="Times New Roman" w:cs="Times New Roman"/>
          <w:i/>
          <w:sz w:val="24"/>
          <w:szCs w:val="24"/>
        </w:rPr>
        <w:t>web</w:t>
      </w:r>
      <w:r w:rsidRPr="00DC0321">
        <w:rPr>
          <w:rFonts w:ascii="Times New Roman" w:hAnsi="Times New Roman" w:cs="Times New Roman"/>
          <w:sz w:val="24"/>
          <w:szCs w:val="24"/>
        </w:rPr>
        <w:t xml:space="preserve"> untuk </w:t>
      </w:r>
      <w:r w:rsidRPr="00DC0321">
        <w:rPr>
          <w:rFonts w:ascii="Times New Roman" w:hAnsi="Times New Roman" w:cs="Times New Roman"/>
          <w:i/>
          <w:sz w:val="24"/>
          <w:szCs w:val="24"/>
        </w:rPr>
        <w:t>back-end</w:t>
      </w:r>
    </w:p>
    <w:p w:rsidR="001762CF" w:rsidRPr="00D853E3" w:rsidRDefault="001762CF" w:rsidP="00D853E3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853E3">
        <w:rPr>
          <w:rFonts w:ascii="Times New Roman" w:hAnsi="Times New Roman" w:cs="Times New Roman"/>
          <w:sz w:val="24"/>
          <w:szCs w:val="24"/>
        </w:rPr>
        <w:t xml:space="preserve">Berikut adalah fungsi-fungsi yang harus </w:t>
      </w:r>
      <w:r w:rsidR="00F3789E" w:rsidRPr="00D853E3">
        <w:rPr>
          <w:rFonts w:ascii="Times New Roman" w:hAnsi="Times New Roman" w:cs="Times New Roman"/>
          <w:sz w:val="24"/>
          <w:szCs w:val="24"/>
        </w:rPr>
        <w:t xml:space="preserve">dimiliki pada aplikasi layanan jasa </w:t>
      </w:r>
      <w:r w:rsidR="00F3789E" w:rsidRPr="00916D8C">
        <w:rPr>
          <w:rFonts w:ascii="Times New Roman" w:hAnsi="Times New Roman" w:cs="Times New Roman"/>
          <w:i/>
          <w:sz w:val="24"/>
          <w:szCs w:val="24"/>
        </w:rPr>
        <w:t>event organizer</w:t>
      </w:r>
      <w:r w:rsidR="00F3789E" w:rsidRPr="00D853E3">
        <w:rPr>
          <w:rFonts w:ascii="Times New Roman" w:hAnsi="Times New Roman" w:cs="Times New Roman"/>
          <w:sz w:val="24"/>
          <w:szCs w:val="24"/>
        </w:rPr>
        <w:t xml:space="preserve"> berbasis </w:t>
      </w:r>
      <w:r w:rsidR="00F3789E" w:rsidRPr="00916D8C">
        <w:rPr>
          <w:rFonts w:ascii="Times New Roman" w:hAnsi="Times New Roman" w:cs="Times New Roman"/>
          <w:i/>
          <w:sz w:val="24"/>
          <w:szCs w:val="24"/>
        </w:rPr>
        <w:t>web</w:t>
      </w:r>
      <w:r w:rsidR="00F3789E" w:rsidRPr="00D853E3">
        <w:rPr>
          <w:rFonts w:ascii="Times New Roman" w:hAnsi="Times New Roman" w:cs="Times New Roman"/>
          <w:sz w:val="24"/>
          <w:szCs w:val="24"/>
        </w:rPr>
        <w:t xml:space="preserve"> untuk </w:t>
      </w:r>
      <w:r w:rsidR="00F3789E" w:rsidRPr="00916D8C">
        <w:rPr>
          <w:rFonts w:ascii="Times New Roman" w:hAnsi="Times New Roman" w:cs="Times New Roman"/>
          <w:i/>
          <w:sz w:val="24"/>
          <w:szCs w:val="24"/>
        </w:rPr>
        <w:t>back-end</w:t>
      </w:r>
      <w:r w:rsidR="00F3789E" w:rsidRPr="00D853E3">
        <w:rPr>
          <w:rFonts w:ascii="Times New Roman" w:hAnsi="Times New Roman" w:cs="Times New Roman"/>
          <w:sz w:val="24"/>
          <w:szCs w:val="24"/>
        </w:rPr>
        <w:t>:</w:t>
      </w:r>
    </w:p>
    <w:p w:rsidR="00535D67" w:rsidRDefault="00432229" w:rsidP="007D3EBE">
      <w:pPr>
        <w:pStyle w:val="DaftarParagraf"/>
        <w:numPr>
          <w:ilvl w:val="0"/>
          <w:numId w:val="24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D853E3">
        <w:rPr>
          <w:rFonts w:ascii="Times New Roman" w:hAnsi="Times New Roman" w:cs="Times New Roman"/>
          <w:sz w:val="24"/>
          <w:szCs w:val="24"/>
        </w:rPr>
        <w:t>Mengelola akun</w:t>
      </w:r>
    </w:p>
    <w:p w:rsidR="00432229" w:rsidRPr="008E3C08" w:rsidRDefault="00535D67" w:rsidP="00535D67">
      <w:pPr>
        <w:pStyle w:val="DaftarParagraf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32229" w:rsidRPr="008E3C08">
        <w:rPr>
          <w:rFonts w:ascii="Times New Roman" w:hAnsi="Times New Roman" w:cs="Times New Roman"/>
          <w:sz w:val="24"/>
          <w:szCs w:val="24"/>
        </w:rPr>
        <w:t xml:space="preserve">ungsi ini digunakan oleh </w:t>
      </w:r>
      <w:r w:rsidR="00432229" w:rsidRPr="008E3C08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untuk melakukan </w:t>
      </w:r>
      <w:r w:rsidR="009530D2">
        <w:rPr>
          <w:rFonts w:ascii="Times New Roman" w:hAnsi="Times New Roman" w:cs="Times New Roman"/>
          <w:sz w:val="24"/>
          <w:szCs w:val="24"/>
        </w:rPr>
        <w:t xml:space="preserve">penambahan, </w:t>
      </w:r>
      <w:r>
        <w:rPr>
          <w:rFonts w:ascii="Times New Roman" w:hAnsi="Times New Roman" w:cs="Times New Roman"/>
          <w:sz w:val="24"/>
          <w:szCs w:val="24"/>
        </w:rPr>
        <w:t xml:space="preserve">perubahan </w:t>
      </w:r>
      <w:r w:rsidR="009530D2">
        <w:rPr>
          <w:rFonts w:ascii="Times New Roman" w:hAnsi="Times New Roman" w:cs="Times New Roman"/>
          <w:sz w:val="24"/>
          <w:szCs w:val="24"/>
        </w:rPr>
        <w:t xml:space="preserve">serta pengurangan </w:t>
      </w:r>
      <w:r>
        <w:rPr>
          <w:rFonts w:ascii="Times New Roman" w:hAnsi="Times New Roman" w:cs="Times New Roman"/>
          <w:sz w:val="24"/>
          <w:szCs w:val="24"/>
        </w:rPr>
        <w:t xml:space="preserve">data mengenai </w:t>
      </w:r>
      <w:r w:rsidR="00432229" w:rsidRPr="008E3C08">
        <w:rPr>
          <w:rFonts w:ascii="Times New Roman" w:hAnsi="Times New Roman" w:cs="Times New Roman"/>
          <w:sz w:val="24"/>
          <w:szCs w:val="24"/>
        </w:rPr>
        <w:t xml:space="preserve">akun </w:t>
      </w:r>
      <w:r w:rsidR="007D7D69">
        <w:rPr>
          <w:rFonts w:ascii="Times New Roman" w:hAnsi="Times New Roman" w:cs="Times New Roman"/>
          <w:sz w:val="24"/>
          <w:szCs w:val="24"/>
        </w:rPr>
        <w:t>klien dan EO</w:t>
      </w:r>
      <w:r w:rsidR="00432229" w:rsidRPr="008E3C08">
        <w:rPr>
          <w:rFonts w:ascii="Times New Roman" w:hAnsi="Times New Roman" w:cs="Times New Roman"/>
          <w:sz w:val="24"/>
          <w:szCs w:val="24"/>
        </w:rPr>
        <w:t>.</w:t>
      </w:r>
    </w:p>
    <w:p w:rsidR="00535D67" w:rsidRDefault="00432229" w:rsidP="007D3EBE">
      <w:pPr>
        <w:pStyle w:val="DaftarParagraf"/>
        <w:numPr>
          <w:ilvl w:val="0"/>
          <w:numId w:val="24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D853E3">
        <w:rPr>
          <w:rFonts w:ascii="Times New Roman" w:hAnsi="Times New Roman" w:cs="Times New Roman"/>
          <w:sz w:val="24"/>
          <w:szCs w:val="24"/>
        </w:rPr>
        <w:t>Mengelola kriteria</w:t>
      </w:r>
    </w:p>
    <w:p w:rsidR="00ED5958" w:rsidRPr="008E3C08" w:rsidRDefault="00535D67" w:rsidP="00535D67">
      <w:pPr>
        <w:pStyle w:val="DaftarParagraf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32229" w:rsidRPr="008E3C08">
        <w:rPr>
          <w:rFonts w:ascii="Times New Roman" w:hAnsi="Times New Roman" w:cs="Times New Roman"/>
          <w:sz w:val="24"/>
          <w:szCs w:val="24"/>
        </w:rPr>
        <w:t xml:space="preserve">ungsi ini digunakan oleh </w:t>
      </w:r>
      <w:r w:rsidR="00432229" w:rsidRPr="008E3C08">
        <w:rPr>
          <w:rFonts w:ascii="Times New Roman" w:hAnsi="Times New Roman" w:cs="Times New Roman"/>
          <w:i/>
          <w:sz w:val="24"/>
          <w:szCs w:val="24"/>
        </w:rPr>
        <w:t>admin</w:t>
      </w:r>
      <w:r w:rsidR="00432229" w:rsidRPr="008E3C08">
        <w:rPr>
          <w:rFonts w:ascii="Times New Roman" w:hAnsi="Times New Roman" w:cs="Times New Roman"/>
          <w:sz w:val="24"/>
          <w:szCs w:val="24"/>
        </w:rPr>
        <w:t xml:space="preserve"> untuk melakukan penambaha</w:t>
      </w:r>
      <w:r>
        <w:rPr>
          <w:rFonts w:ascii="Times New Roman" w:hAnsi="Times New Roman" w:cs="Times New Roman"/>
          <w:sz w:val="24"/>
          <w:szCs w:val="24"/>
        </w:rPr>
        <w:t>n, perubahan serta pengurangan</w:t>
      </w:r>
      <w:r w:rsidR="00432229" w:rsidRPr="008E3C08">
        <w:rPr>
          <w:rFonts w:ascii="Times New Roman" w:hAnsi="Times New Roman" w:cs="Times New Roman"/>
          <w:sz w:val="24"/>
          <w:szCs w:val="24"/>
        </w:rPr>
        <w:t xml:space="preserve"> kriteria berupa nama, tipe dan bobotnya.</w:t>
      </w:r>
    </w:p>
    <w:p w:rsidR="00535D67" w:rsidRDefault="00432229" w:rsidP="007D3EBE">
      <w:pPr>
        <w:pStyle w:val="DaftarParagraf"/>
        <w:numPr>
          <w:ilvl w:val="0"/>
          <w:numId w:val="24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D853E3">
        <w:rPr>
          <w:rFonts w:ascii="Times New Roman" w:hAnsi="Times New Roman" w:cs="Times New Roman"/>
          <w:sz w:val="24"/>
          <w:szCs w:val="24"/>
        </w:rPr>
        <w:t xml:space="preserve">Mengelola data </w:t>
      </w:r>
      <w:r w:rsidR="001A1DAA">
        <w:rPr>
          <w:rFonts w:ascii="Times New Roman" w:hAnsi="Times New Roman" w:cs="Times New Roman"/>
          <w:sz w:val="24"/>
          <w:szCs w:val="24"/>
        </w:rPr>
        <w:t>kriteria</w:t>
      </w:r>
      <w:r w:rsidRPr="00D853E3">
        <w:rPr>
          <w:rFonts w:ascii="Times New Roman" w:hAnsi="Times New Roman" w:cs="Times New Roman"/>
          <w:sz w:val="24"/>
          <w:szCs w:val="24"/>
        </w:rPr>
        <w:t xml:space="preserve"> EO</w:t>
      </w:r>
    </w:p>
    <w:p w:rsidR="001A1DAA" w:rsidRPr="001A1DAA" w:rsidRDefault="00535D67" w:rsidP="00535D67">
      <w:pPr>
        <w:pStyle w:val="DaftarParagraf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32229" w:rsidRPr="001A1DAA">
        <w:rPr>
          <w:rFonts w:ascii="Times New Roman" w:hAnsi="Times New Roman" w:cs="Times New Roman"/>
          <w:sz w:val="24"/>
          <w:szCs w:val="24"/>
        </w:rPr>
        <w:t xml:space="preserve">ungsi ini digunakan oleh </w:t>
      </w:r>
      <w:r w:rsidR="00432229" w:rsidRPr="001A1DAA">
        <w:rPr>
          <w:rFonts w:ascii="Times New Roman" w:hAnsi="Times New Roman" w:cs="Times New Roman"/>
          <w:i/>
          <w:sz w:val="24"/>
          <w:szCs w:val="24"/>
        </w:rPr>
        <w:t>admin</w:t>
      </w:r>
      <w:r w:rsidR="00432229" w:rsidRPr="001A1DAA">
        <w:rPr>
          <w:rFonts w:ascii="Times New Roman" w:hAnsi="Times New Roman" w:cs="Times New Roman"/>
          <w:sz w:val="24"/>
          <w:szCs w:val="24"/>
        </w:rPr>
        <w:t xml:space="preserve"> untuk melakukan penambahan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B413D">
        <w:rPr>
          <w:rFonts w:ascii="Times New Roman" w:hAnsi="Times New Roman" w:cs="Times New Roman"/>
          <w:sz w:val="24"/>
          <w:szCs w:val="24"/>
        </w:rPr>
        <w:t xml:space="preserve">perubahan </w:t>
      </w:r>
      <w:r>
        <w:rPr>
          <w:rFonts w:ascii="Times New Roman" w:hAnsi="Times New Roman" w:cs="Times New Roman"/>
          <w:sz w:val="24"/>
          <w:szCs w:val="24"/>
        </w:rPr>
        <w:t xml:space="preserve">serta pengurangan </w:t>
      </w:r>
      <w:r w:rsidR="008B413D">
        <w:rPr>
          <w:rFonts w:ascii="Times New Roman" w:hAnsi="Times New Roman" w:cs="Times New Roman"/>
          <w:sz w:val="24"/>
          <w:szCs w:val="24"/>
        </w:rPr>
        <w:t>data</w:t>
      </w:r>
      <w:r w:rsidR="00432229" w:rsidRPr="001A1D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kriteria </w:t>
      </w:r>
      <w:r w:rsidR="00432229" w:rsidRPr="001A1DAA">
        <w:rPr>
          <w:rFonts w:ascii="Times New Roman" w:hAnsi="Times New Roman" w:cs="Times New Roman"/>
          <w:sz w:val="24"/>
          <w:szCs w:val="24"/>
        </w:rPr>
        <w:t xml:space="preserve">berupa nama alternatif (EO), kriteria, dan nilai yang dimiliki. </w:t>
      </w:r>
    </w:p>
    <w:p w:rsidR="00815442" w:rsidRPr="00D853E3" w:rsidRDefault="00815442" w:rsidP="00D853E3">
      <w:pPr>
        <w:pStyle w:val="Judul4"/>
        <w:spacing w:line="360" w:lineRule="auto"/>
        <w:jc w:val="both"/>
        <w:rPr>
          <w:rFonts w:cs="Times New Roman"/>
          <w:i/>
          <w:szCs w:val="24"/>
        </w:rPr>
      </w:pPr>
      <w:r w:rsidRPr="00D853E3">
        <w:rPr>
          <w:rFonts w:cs="Times New Roman"/>
          <w:i/>
          <w:szCs w:val="24"/>
        </w:rPr>
        <w:t>4.2.1.2 Non-functional Requirements</w:t>
      </w:r>
    </w:p>
    <w:p w:rsidR="00815442" w:rsidRPr="00D853E3" w:rsidRDefault="00815442" w:rsidP="00D853E3">
      <w:pPr>
        <w:spacing w:line="360" w:lineRule="auto"/>
        <w:ind w:firstLine="567"/>
        <w:jc w:val="both"/>
      </w:pPr>
      <w:r w:rsidRPr="00916D8C">
        <w:rPr>
          <w:i/>
        </w:rPr>
        <w:t>Non-functio</w:t>
      </w:r>
      <w:r w:rsidR="00D853E3" w:rsidRPr="00916D8C">
        <w:rPr>
          <w:i/>
        </w:rPr>
        <w:t>nal requirements</w:t>
      </w:r>
      <w:r w:rsidR="00D853E3" w:rsidRPr="00D853E3">
        <w:t xml:space="preserve"> menjelaskan apa saja batasan-batasan yang terdapat pada sistem dan bagaimana sistem dapat berjalan. </w:t>
      </w:r>
      <w:r w:rsidR="00F3789E" w:rsidRPr="00916D8C">
        <w:rPr>
          <w:i/>
        </w:rPr>
        <w:t>Non-functional requirements</w:t>
      </w:r>
      <w:r w:rsidR="00F3789E" w:rsidRPr="00D853E3">
        <w:t xml:space="preserve"> pada</w:t>
      </w:r>
      <w:r w:rsidRPr="00D853E3">
        <w:t xml:space="preserve"> </w:t>
      </w:r>
      <w:r w:rsidR="001762CF" w:rsidRPr="00D853E3">
        <w:t xml:space="preserve">aplikasi layanan jasa </w:t>
      </w:r>
      <w:r w:rsidR="00F3789E" w:rsidRPr="00916D8C">
        <w:rPr>
          <w:i/>
        </w:rPr>
        <w:t>event organizer</w:t>
      </w:r>
      <w:r w:rsidR="00F3789E" w:rsidRPr="00D853E3">
        <w:t xml:space="preserve"> berbasis </w:t>
      </w:r>
      <w:r w:rsidR="00F3789E" w:rsidRPr="00916D8C">
        <w:rPr>
          <w:i/>
        </w:rPr>
        <w:t>web</w:t>
      </w:r>
      <w:r w:rsidR="00F3789E" w:rsidRPr="00D853E3">
        <w:t>, antara lain:</w:t>
      </w:r>
    </w:p>
    <w:p w:rsidR="00D853E3" w:rsidRPr="00D853E3" w:rsidRDefault="00D853E3" w:rsidP="007D3EBE">
      <w:pPr>
        <w:numPr>
          <w:ilvl w:val="0"/>
          <w:numId w:val="30"/>
        </w:numPr>
        <w:spacing w:line="360" w:lineRule="auto"/>
        <w:ind w:left="426" w:hanging="426"/>
        <w:jc w:val="both"/>
      </w:pPr>
      <w:r w:rsidRPr="00D853E3">
        <w:t>Operasional</w:t>
      </w:r>
    </w:p>
    <w:p w:rsidR="00D853E3" w:rsidRPr="00D853E3" w:rsidRDefault="00D853E3" w:rsidP="007D3EBE">
      <w:pPr>
        <w:numPr>
          <w:ilvl w:val="0"/>
          <w:numId w:val="25"/>
        </w:numPr>
        <w:spacing w:line="360" w:lineRule="auto"/>
        <w:ind w:left="851"/>
        <w:jc w:val="both"/>
      </w:pPr>
      <w:r w:rsidRPr="00D853E3">
        <w:t xml:space="preserve">Aplikasi ini dapat dijalankan pada </w:t>
      </w:r>
      <w:r w:rsidRPr="00916D8C">
        <w:rPr>
          <w:i/>
        </w:rPr>
        <w:t>web browser</w:t>
      </w:r>
      <w:r w:rsidRPr="00D853E3">
        <w:t xml:space="preserve"> Google Chrome (versi 53 hingga sekarang) dan Mozilla Firefox (versi 48 hingga sekarang).</w:t>
      </w:r>
    </w:p>
    <w:p w:rsidR="00D853E3" w:rsidRPr="00D853E3" w:rsidRDefault="00D853E3" w:rsidP="007D3EBE">
      <w:pPr>
        <w:numPr>
          <w:ilvl w:val="0"/>
          <w:numId w:val="25"/>
        </w:numPr>
        <w:spacing w:line="360" w:lineRule="auto"/>
        <w:ind w:left="851"/>
        <w:jc w:val="both"/>
      </w:pPr>
      <w:r w:rsidRPr="00D853E3">
        <w:lastRenderedPageBreak/>
        <w:t>Aplikasi ini dapat dijalankan dengan baik pada sistem operasi Windows 7 dan setelahnya.</w:t>
      </w:r>
    </w:p>
    <w:p w:rsidR="00D853E3" w:rsidRPr="00D853E3" w:rsidRDefault="00D853E3" w:rsidP="007D3EBE">
      <w:pPr>
        <w:numPr>
          <w:ilvl w:val="0"/>
          <w:numId w:val="30"/>
        </w:numPr>
        <w:spacing w:line="360" w:lineRule="auto"/>
        <w:ind w:left="426" w:hanging="426"/>
        <w:jc w:val="both"/>
      </w:pPr>
      <w:r w:rsidRPr="00D853E3">
        <w:t>Performa</w:t>
      </w:r>
    </w:p>
    <w:p w:rsidR="00D853E3" w:rsidRPr="00D853E3" w:rsidRDefault="00D853E3" w:rsidP="007D3EBE">
      <w:pPr>
        <w:numPr>
          <w:ilvl w:val="0"/>
          <w:numId w:val="26"/>
        </w:numPr>
        <w:spacing w:line="360" w:lineRule="auto"/>
        <w:ind w:left="851"/>
        <w:jc w:val="both"/>
      </w:pPr>
      <w:r w:rsidRPr="00D853E3">
        <w:t>Aplikasi ini dapat diakses selama 24 jam.</w:t>
      </w:r>
    </w:p>
    <w:p w:rsidR="00ED5958" w:rsidRPr="00D853E3" w:rsidRDefault="00D853E3" w:rsidP="007D3EBE">
      <w:pPr>
        <w:numPr>
          <w:ilvl w:val="0"/>
          <w:numId w:val="26"/>
        </w:numPr>
        <w:spacing w:line="360" w:lineRule="auto"/>
        <w:ind w:left="851"/>
        <w:jc w:val="both"/>
      </w:pPr>
      <w:r w:rsidRPr="00D853E3">
        <w:t xml:space="preserve">Informasi yang ada dalam </w:t>
      </w:r>
      <w:r w:rsidRPr="00916D8C">
        <w:rPr>
          <w:i/>
        </w:rPr>
        <w:t>database</w:t>
      </w:r>
      <w:r w:rsidRPr="00D853E3">
        <w:t xml:space="preserve"> dapat diperbaharui secara </w:t>
      </w:r>
      <w:r w:rsidRPr="00916D8C">
        <w:rPr>
          <w:i/>
        </w:rPr>
        <w:t>real-time</w:t>
      </w:r>
      <w:r w:rsidRPr="00D853E3">
        <w:t>.</w:t>
      </w:r>
    </w:p>
    <w:p w:rsidR="00D853E3" w:rsidRPr="00D853E3" w:rsidRDefault="00D853E3" w:rsidP="007D3EBE">
      <w:pPr>
        <w:numPr>
          <w:ilvl w:val="0"/>
          <w:numId w:val="30"/>
        </w:numPr>
        <w:spacing w:line="360" w:lineRule="auto"/>
        <w:ind w:left="426" w:hanging="426"/>
        <w:jc w:val="both"/>
      </w:pPr>
      <w:r w:rsidRPr="00D853E3">
        <w:t>Keamanan</w:t>
      </w:r>
    </w:p>
    <w:p w:rsidR="00D853E3" w:rsidRPr="00D853E3" w:rsidRDefault="00D853E3" w:rsidP="007D3EBE">
      <w:pPr>
        <w:numPr>
          <w:ilvl w:val="0"/>
          <w:numId w:val="27"/>
        </w:numPr>
        <w:spacing w:line="360" w:lineRule="auto"/>
        <w:ind w:left="851"/>
        <w:jc w:val="both"/>
      </w:pPr>
      <w:r w:rsidRPr="00D853E3">
        <w:t xml:space="preserve">Aplikasi ini memiliki beberapa level akses pengguna yang terdiri dari </w:t>
      </w:r>
      <w:r w:rsidR="0073193A">
        <w:t>klien</w:t>
      </w:r>
      <w:r w:rsidRPr="00D853E3">
        <w:t xml:space="preserve">, EO, dan </w:t>
      </w:r>
      <w:r w:rsidRPr="00916D8C">
        <w:rPr>
          <w:i/>
        </w:rPr>
        <w:t>admin</w:t>
      </w:r>
      <w:r w:rsidRPr="00D853E3">
        <w:t xml:space="preserve"> yang masing-masing memiliki akses terhadap fungsi-fungsi tertentu.</w:t>
      </w:r>
    </w:p>
    <w:p w:rsidR="00ED5958" w:rsidRPr="00D853E3" w:rsidRDefault="00D853E3" w:rsidP="007D3EBE">
      <w:pPr>
        <w:numPr>
          <w:ilvl w:val="0"/>
          <w:numId w:val="27"/>
        </w:numPr>
        <w:spacing w:line="360" w:lineRule="auto"/>
        <w:ind w:left="851"/>
        <w:jc w:val="both"/>
      </w:pPr>
      <w:r w:rsidRPr="00D853E3">
        <w:t xml:space="preserve">Untuk menjalankan berbagai fungsi dalam aplikasi, pengguna harus masuk ke akun dengan memasukkan </w:t>
      </w:r>
      <w:r w:rsidRPr="00916D8C">
        <w:rPr>
          <w:i/>
        </w:rPr>
        <w:t>username</w:t>
      </w:r>
      <w:r w:rsidR="00916D8C">
        <w:rPr>
          <w:i/>
        </w:rPr>
        <w:t>/email</w:t>
      </w:r>
      <w:r w:rsidRPr="00D853E3">
        <w:t xml:space="preserve"> dan </w:t>
      </w:r>
      <w:r w:rsidRPr="00916D8C">
        <w:rPr>
          <w:i/>
        </w:rPr>
        <w:t>password</w:t>
      </w:r>
      <w:r w:rsidRPr="00D853E3">
        <w:t xml:space="preserve"> yang benar. </w:t>
      </w:r>
    </w:p>
    <w:p w:rsidR="00D853E3" w:rsidRPr="00D853E3" w:rsidRDefault="00D853E3" w:rsidP="007D3EBE">
      <w:pPr>
        <w:numPr>
          <w:ilvl w:val="0"/>
          <w:numId w:val="30"/>
        </w:numPr>
        <w:spacing w:line="360" w:lineRule="auto"/>
        <w:ind w:left="426"/>
        <w:jc w:val="both"/>
      </w:pPr>
      <w:r w:rsidRPr="00D853E3">
        <w:t>Lingkungan organisasi</w:t>
      </w:r>
    </w:p>
    <w:p w:rsidR="00D853E3" w:rsidRPr="00D853E3" w:rsidRDefault="00D853E3" w:rsidP="007D3EBE">
      <w:pPr>
        <w:numPr>
          <w:ilvl w:val="0"/>
          <w:numId w:val="28"/>
        </w:numPr>
        <w:spacing w:line="360" w:lineRule="auto"/>
        <w:ind w:left="851"/>
        <w:jc w:val="both"/>
      </w:pPr>
      <w:r w:rsidRPr="00D853E3">
        <w:t>Tampilan aplikasi dirancang dengan baik dan memiliki struktur yang teratur agar mudah dimengerti dan digunakan oleh pengguna.</w:t>
      </w:r>
    </w:p>
    <w:p w:rsidR="00ED5958" w:rsidRPr="00D853E3" w:rsidRDefault="00D853E3" w:rsidP="007D3EBE">
      <w:pPr>
        <w:numPr>
          <w:ilvl w:val="0"/>
          <w:numId w:val="28"/>
        </w:numPr>
        <w:spacing w:line="360" w:lineRule="auto"/>
        <w:ind w:left="851"/>
        <w:jc w:val="both"/>
      </w:pPr>
      <w:r w:rsidRPr="00D853E3">
        <w:t>Penggunaan bahasa dalam aplikasi ini adalah Bahasa Inggris.</w:t>
      </w:r>
    </w:p>
    <w:p w:rsidR="00003FD6" w:rsidRDefault="00D853E3" w:rsidP="00B92F07">
      <w:pPr>
        <w:pStyle w:val="Judul3"/>
      </w:pPr>
      <w:r>
        <w:t>Use Case Diagram</w:t>
      </w:r>
    </w:p>
    <w:p w:rsidR="00003FD6" w:rsidRDefault="00003FD6" w:rsidP="0021707C">
      <w:pPr>
        <w:spacing w:line="360" w:lineRule="auto"/>
        <w:ind w:firstLine="567"/>
        <w:jc w:val="both"/>
      </w:pPr>
      <w:r>
        <w:t xml:space="preserve">Berikut </w:t>
      </w:r>
      <w:r w:rsidRPr="00916D8C">
        <w:rPr>
          <w:i/>
        </w:rPr>
        <w:t>use case diagram</w:t>
      </w:r>
      <w:r>
        <w:t xml:space="preserve"> dari aplikasi layanan jasa </w:t>
      </w:r>
      <w:r w:rsidRPr="00916D8C">
        <w:rPr>
          <w:i/>
        </w:rPr>
        <w:t>event organizer</w:t>
      </w:r>
      <w:r>
        <w:t xml:space="preserve"> berbasis </w:t>
      </w:r>
      <w:r w:rsidRPr="00916D8C">
        <w:rPr>
          <w:i/>
        </w:rPr>
        <w:t>web</w:t>
      </w:r>
      <w:r>
        <w:t xml:space="preserve"> yang diusulkan dapat dilihat pada Gambar 4.1.</w:t>
      </w:r>
    </w:p>
    <w:p w:rsidR="00B531E7" w:rsidRDefault="002D7500" w:rsidP="0021707C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4133850" cy="3206954"/>
            <wp:effectExtent l="0" t="0" r="0" b="0"/>
            <wp:docPr id="53" name="Gambar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USE CASE SISTEM USUL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501" cy="321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75" w:rsidRPr="00B531E7" w:rsidRDefault="003644FA" w:rsidP="0021707C">
      <w:pPr>
        <w:pStyle w:val="Gambar"/>
        <w:spacing w:line="360" w:lineRule="auto"/>
      </w:pPr>
      <w:r>
        <w:t>Gambar 4.</w:t>
      </w:r>
      <w:fldSimple w:instr=" SEQ Gambar_4 \* ARABIC ">
        <w:r w:rsidR="0062015D">
          <w:rPr>
            <w:noProof/>
          </w:rPr>
          <w:t>1</w:t>
        </w:r>
      </w:fldSimple>
      <w:r w:rsidR="00B531E7" w:rsidRPr="00B531E7">
        <w:t xml:space="preserve"> </w:t>
      </w:r>
      <w:r w:rsidR="00B531E7" w:rsidRPr="00B531E7">
        <w:rPr>
          <w:i/>
        </w:rPr>
        <w:t>Use Case Diagram</w:t>
      </w:r>
      <w:r w:rsidR="00B531E7" w:rsidRPr="00B531E7">
        <w:t xml:space="preserve"> Sistem Usulan</w:t>
      </w:r>
    </w:p>
    <w:p w:rsidR="000F0CAF" w:rsidRDefault="00003FD6" w:rsidP="00B92F07">
      <w:pPr>
        <w:pStyle w:val="Judul3"/>
      </w:pPr>
      <w:r>
        <w:t>Activity Diagram</w:t>
      </w:r>
    </w:p>
    <w:p w:rsidR="000F0CAF" w:rsidRPr="002A56E7" w:rsidRDefault="002A56E7" w:rsidP="00837AFB">
      <w:pPr>
        <w:spacing w:line="360" w:lineRule="auto"/>
        <w:ind w:firstLine="567"/>
        <w:jc w:val="both"/>
      </w:pPr>
      <w:r w:rsidRPr="002A56E7">
        <w:t>Berikut adalah p</w:t>
      </w:r>
      <w:r w:rsidR="009A117B" w:rsidRPr="002A56E7">
        <w:t xml:space="preserve">roses-proses utama </w:t>
      </w:r>
      <w:r w:rsidRPr="002A56E7">
        <w:t xml:space="preserve">dari aplikasi layanan jasa </w:t>
      </w:r>
      <w:r w:rsidRPr="002A56E7">
        <w:rPr>
          <w:i/>
        </w:rPr>
        <w:t>event organizer</w:t>
      </w:r>
      <w:r w:rsidRPr="002A56E7">
        <w:t xml:space="preserve"> berbasis </w:t>
      </w:r>
      <w:r w:rsidRPr="002A56E7">
        <w:rPr>
          <w:i/>
        </w:rPr>
        <w:t>web</w:t>
      </w:r>
      <w:r w:rsidRPr="002A56E7">
        <w:t xml:space="preserve"> ini yang digambarkan melalui </w:t>
      </w:r>
      <w:r w:rsidRPr="002A56E7">
        <w:rPr>
          <w:i/>
        </w:rPr>
        <w:t>activity diagram</w:t>
      </w:r>
      <w:r w:rsidRPr="002A56E7">
        <w:t>:</w:t>
      </w:r>
    </w:p>
    <w:p w:rsidR="002A56E7" w:rsidRPr="00843AE0" w:rsidRDefault="00843AE0" w:rsidP="007D3EBE">
      <w:pPr>
        <w:pStyle w:val="DaftarParagraf"/>
        <w:numPr>
          <w:ilvl w:val="0"/>
          <w:numId w:val="3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akun</w:t>
      </w:r>
    </w:p>
    <w:p w:rsidR="00C42B28" w:rsidRDefault="00492774" w:rsidP="00843AE0">
      <w:r>
        <w:rPr>
          <w:noProof/>
        </w:rPr>
        <w:drawing>
          <wp:inline distT="0" distB="0" distL="0" distR="0">
            <wp:extent cx="3867150" cy="3169653"/>
            <wp:effectExtent l="0" t="0" r="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ftar akun (User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78" cy="318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28" w:rsidRPr="00843AE0" w:rsidRDefault="00C42B28" w:rsidP="00843AE0">
      <w:pPr>
        <w:pStyle w:val="Gambar"/>
        <w:spacing w:line="360" w:lineRule="auto"/>
      </w:pPr>
      <w:r>
        <w:t>Gambar 4.</w:t>
      </w:r>
      <w:fldSimple w:instr=" SEQ Gambar_4 \* ARABIC ">
        <w:r w:rsidR="0062015D">
          <w:rPr>
            <w:noProof/>
          </w:rPr>
          <w:t>2</w:t>
        </w:r>
      </w:fldSimple>
      <w:r>
        <w:t xml:space="preserve"> </w:t>
      </w:r>
      <w:r w:rsidR="00843AE0">
        <w:rPr>
          <w:i/>
        </w:rPr>
        <w:t xml:space="preserve">Activity Diagram: </w:t>
      </w:r>
      <w:r w:rsidR="00843AE0">
        <w:t>Daftar akun</w:t>
      </w:r>
    </w:p>
    <w:p w:rsidR="00C42B28" w:rsidRDefault="002A56E7" w:rsidP="007D3EBE">
      <w:pPr>
        <w:pStyle w:val="DaftarParagraf"/>
        <w:numPr>
          <w:ilvl w:val="0"/>
          <w:numId w:val="3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56E7">
        <w:rPr>
          <w:rFonts w:ascii="Times New Roman" w:hAnsi="Times New Roman" w:cs="Times New Roman"/>
          <w:sz w:val="24"/>
          <w:szCs w:val="24"/>
        </w:rPr>
        <w:lastRenderedPageBreak/>
        <w:t>Melihat jasa EO</w:t>
      </w:r>
    </w:p>
    <w:p w:rsidR="00843AE0" w:rsidRDefault="00492774" w:rsidP="00843AE0">
      <w:r>
        <w:rPr>
          <w:noProof/>
        </w:rPr>
        <w:drawing>
          <wp:inline distT="0" distB="0" distL="0" distR="0">
            <wp:extent cx="4202796" cy="4048125"/>
            <wp:effectExtent l="0" t="0" r="7620" b="0"/>
            <wp:docPr id="52" name="Gambar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lihat jasa EO (User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657" cy="405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85" w:rsidRDefault="00843AE0" w:rsidP="00843AE0">
      <w:pPr>
        <w:pStyle w:val="Gambar"/>
      </w:pPr>
      <w:r>
        <w:t>Gambar 4.</w:t>
      </w:r>
      <w:fldSimple w:instr=" SEQ Gambar_4 \* ARABIC ">
        <w:r w:rsidR="0062015D">
          <w:rPr>
            <w:noProof/>
          </w:rPr>
          <w:t>3</w:t>
        </w:r>
      </w:fldSimple>
      <w:r>
        <w:t xml:space="preserve"> </w:t>
      </w:r>
      <w:r w:rsidRPr="00843AE0">
        <w:rPr>
          <w:i/>
        </w:rPr>
        <w:t>Activity Diagram</w:t>
      </w:r>
      <w:r>
        <w:t>: Melihat jasa EO</w:t>
      </w:r>
    </w:p>
    <w:p w:rsidR="002A56E7" w:rsidRDefault="002A56E7" w:rsidP="007D3EBE">
      <w:pPr>
        <w:pStyle w:val="DaftarParagraf"/>
        <w:numPr>
          <w:ilvl w:val="0"/>
          <w:numId w:val="3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56E7">
        <w:rPr>
          <w:rFonts w:ascii="Times New Roman" w:hAnsi="Times New Roman" w:cs="Times New Roman"/>
          <w:sz w:val="24"/>
          <w:szCs w:val="24"/>
        </w:rPr>
        <w:t xml:space="preserve">Memberi </w:t>
      </w:r>
      <w:r w:rsidRPr="0021707C">
        <w:rPr>
          <w:rFonts w:ascii="Times New Roman" w:hAnsi="Times New Roman" w:cs="Times New Roman"/>
          <w:i/>
          <w:sz w:val="24"/>
          <w:szCs w:val="24"/>
        </w:rPr>
        <w:t>review</w:t>
      </w:r>
    </w:p>
    <w:p w:rsidR="00082185" w:rsidRDefault="00492774" w:rsidP="00843AE0">
      <w:r>
        <w:rPr>
          <w:noProof/>
        </w:rPr>
        <w:drawing>
          <wp:inline distT="0" distB="0" distL="0" distR="0">
            <wp:extent cx="4344298" cy="2809875"/>
            <wp:effectExtent l="0" t="0" r="0" b="0"/>
            <wp:docPr id="61" name="Gambar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mberi review (Klien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36" cy="281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E7" w:rsidRPr="00843AE0" w:rsidRDefault="0021707C" w:rsidP="00843AE0">
      <w:pPr>
        <w:pStyle w:val="Gambar"/>
        <w:spacing w:line="360" w:lineRule="auto"/>
        <w:rPr>
          <w:sz w:val="24"/>
          <w:szCs w:val="24"/>
        </w:rPr>
      </w:pPr>
      <w:r>
        <w:t>Gambar 4.</w:t>
      </w:r>
      <w:fldSimple w:instr=" SEQ Gambar_4 \* ARABIC ">
        <w:r w:rsidR="0062015D">
          <w:rPr>
            <w:noProof/>
          </w:rPr>
          <w:t>4</w:t>
        </w:r>
      </w:fldSimple>
      <w:r>
        <w:t xml:space="preserve"> </w:t>
      </w:r>
      <w:r w:rsidRPr="0021707C">
        <w:rPr>
          <w:i/>
        </w:rPr>
        <w:t>Activity Diagram</w:t>
      </w:r>
      <w:r>
        <w:t xml:space="preserve">: Memberi </w:t>
      </w:r>
      <w:r w:rsidRPr="0021707C">
        <w:rPr>
          <w:i/>
        </w:rPr>
        <w:t>review</w:t>
      </w:r>
    </w:p>
    <w:p w:rsidR="002A56E7" w:rsidRDefault="002A56E7" w:rsidP="007D3EBE">
      <w:pPr>
        <w:pStyle w:val="DaftarParagraf"/>
        <w:numPr>
          <w:ilvl w:val="0"/>
          <w:numId w:val="3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56E7">
        <w:rPr>
          <w:rFonts w:ascii="Times New Roman" w:hAnsi="Times New Roman" w:cs="Times New Roman"/>
          <w:sz w:val="24"/>
          <w:szCs w:val="24"/>
        </w:rPr>
        <w:lastRenderedPageBreak/>
        <w:t xml:space="preserve">Mengajukan </w:t>
      </w:r>
      <w:r w:rsidRPr="0021707C">
        <w:rPr>
          <w:rFonts w:ascii="Times New Roman" w:hAnsi="Times New Roman" w:cs="Times New Roman"/>
          <w:i/>
          <w:sz w:val="24"/>
          <w:szCs w:val="24"/>
        </w:rPr>
        <w:t>request</w:t>
      </w:r>
      <w:r w:rsidRPr="002A56E7">
        <w:rPr>
          <w:rFonts w:ascii="Times New Roman" w:hAnsi="Times New Roman" w:cs="Times New Roman"/>
          <w:sz w:val="24"/>
          <w:szCs w:val="24"/>
        </w:rPr>
        <w:t xml:space="preserve"> layanan</w:t>
      </w:r>
    </w:p>
    <w:p w:rsidR="00843AE0" w:rsidRDefault="00492774" w:rsidP="004F20CB">
      <w:r>
        <w:rPr>
          <w:noProof/>
        </w:rPr>
        <w:drawing>
          <wp:inline distT="0" distB="0" distL="0" distR="0">
            <wp:extent cx="4307241" cy="3619500"/>
            <wp:effectExtent l="0" t="0" r="0" b="0"/>
            <wp:docPr id="62" name="Gambar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ngajukan request layanan (Klien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622" cy="362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85" w:rsidRDefault="00843AE0" w:rsidP="00843AE0">
      <w:pPr>
        <w:pStyle w:val="Gambar"/>
      </w:pPr>
      <w:r>
        <w:t>Gambar 4.</w:t>
      </w:r>
      <w:fldSimple w:instr=" SEQ Gambar_4 \* ARABIC ">
        <w:r w:rsidR="0062015D">
          <w:rPr>
            <w:noProof/>
          </w:rPr>
          <w:t>5</w:t>
        </w:r>
      </w:fldSimple>
      <w:r>
        <w:rPr>
          <w:i/>
        </w:rPr>
        <w:t xml:space="preserve"> </w:t>
      </w:r>
      <w:r w:rsidRPr="0021707C">
        <w:rPr>
          <w:i/>
        </w:rPr>
        <w:t>Activity Diagram</w:t>
      </w:r>
      <w:r>
        <w:t xml:space="preserve">: Mengajukan </w:t>
      </w:r>
      <w:r w:rsidRPr="0021707C">
        <w:rPr>
          <w:i/>
        </w:rPr>
        <w:t>request</w:t>
      </w:r>
      <w:r>
        <w:t xml:space="preserve"> layanan</w:t>
      </w:r>
    </w:p>
    <w:p w:rsidR="002A56E7" w:rsidRDefault="002A56E7" w:rsidP="007D3EBE">
      <w:pPr>
        <w:pStyle w:val="DaftarParagraf"/>
        <w:numPr>
          <w:ilvl w:val="0"/>
          <w:numId w:val="3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56E7">
        <w:rPr>
          <w:rFonts w:ascii="Times New Roman" w:hAnsi="Times New Roman" w:cs="Times New Roman"/>
          <w:sz w:val="24"/>
          <w:szCs w:val="24"/>
        </w:rPr>
        <w:t>Melihat rekomendasi EO</w:t>
      </w:r>
    </w:p>
    <w:p w:rsidR="00082185" w:rsidRDefault="00492774" w:rsidP="002813D5">
      <w:r>
        <w:rPr>
          <w:noProof/>
        </w:rPr>
        <w:drawing>
          <wp:inline distT="0" distB="0" distL="0" distR="0">
            <wp:extent cx="4210050" cy="3402197"/>
            <wp:effectExtent l="0" t="0" r="0" b="8255"/>
            <wp:docPr id="96" name="Gambar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lihat rekomendasi EO (Klien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199" cy="341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7C" w:rsidRPr="002A56E7" w:rsidRDefault="0021707C" w:rsidP="0021707C">
      <w:pPr>
        <w:pStyle w:val="Gambar"/>
        <w:spacing w:line="360" w:lineRule="auto"/>
        <w:rPr>
          <w:sz w:val="24"/>
          <w:szCs w:val="24"/>
        </w:rPr>
      </w:pPr>
      <w:r>
        <w:t>Gambar 4.</w:t>
      </w:r>
      <w:fldSimple w:instr=" SEQ Gambar_4 \* ARABIC ">
        <w:r w:rsidR="0062015D">
          <w:rPr>
            <w:noProof/>
          </w:rPr>
          <w:t>6</w:t>
        </w:r>
      </w:fldSimple>
      <w:r>
        <w:t xml:space="preserve"> </w:t>
      </w:r>
      <w:r w:rsidRPr="0021707C">
        <w:rPr>
          <w:i/>
        </w:rPr>
        <w:t>Activity Diagram</w:t>
      </w:r>
      <w:r>
        <w:t>: Melihat rekomendasi EO</w:t>
      </w:r>
    </w:p>
    <w:p w:rsidR="002A56E7" w:rsidRDefault="002813D5" w:rsidP="007D3EBE">
      <w:pPr>
        <w:pStyle w:val="DaftarParagraf"/>
        <w:numPr>
          <w:ilvl w:val="0"/>
          <w:numId w:val="3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sebagai</w:t>
      </w:r>
      <w:r w:rsidR="002A56E7" w:rsidRPr="002A56E7">
        <w:rPr>
          <w:rFonts w:ascii="Times New Roman" w:hAnsi="Times New Roman" w:cs="Times New Roman"/>
          <w:sz w:val="24"/>
          <w:szCs w:val="24"/>
        </w:rPr>
        <w:t xml:space="preserve"> EO</w:t>
      </w:r>
    </w:p>
    <w:p w:rsidR="00082185" w:rsidRDefault="00492774" w:rsidP="002813D5">
      <w:r>
        <w:rPr>
          <w:noProof/>
        </w:rPr>
        <w:drawing>
          <wp:inline distT="0" distB="0" distL="0" distR="0">
            <wp:extent cx="3898659" cy="3533775"/>
            <wp:effectExtent l="0" t="0" r="6985" b="0"/>
            <wp:docPr id="102" name="Gambar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Daftar sebagai EO (EO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059" cy="354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7C" w:rsidRPr="002A56E7" w:rsidRDefault="0021707C" w:rsidP="007F495D">
      <w:pPr>
        <w:pStyle w:val="Gambar"/>
        <w:spacing w:line="360" w:lineRule="auto"/>
        <w:rPr>
          <w:sz w:val="24"/>
          <w:szCs w:val="24"/>
        </w:rPr>
      </w:pPr>
      <w:r>
        <w:t>Gambar 4.</w:t>
      </w:r>
      <w:fldSimple w:instr=" SEQ Gambar_4 \* ARABIC ">
        <w:r w:rsidR="0062015D">
          <w:rPr>
            <w:noProof/>
          </w:rPr>
          <w:t>7</w:t>
        </w:r>
      </w:fldSimple>
      <w:r>
        <w:t xml:space="preserve"> </w:t>
      </w:r>
      <w:r w:rsidRPr="0021707C">
        <w:rPr>
          <w:i/>
        </w:rPr>
        <w:t>Activity Diagram</w:t>
      </w:r>
      <w:r>
        <w:t xml:space="preserve">: </w:t>
      </w:r>
      <w:r w:rsidR="002813D5" w:rsidRPr="002813D5">
        <w:t>Daftar sebagai EO</w:t>
      </w:r>
    </w:p>
    <w:p w:rsidR="002A56E7" w:rsidRDefault="002D7500" w:rsidP="007D3EBE">
      <w:pPr>
        <w:pStyle w:val="DaftarParagraf"/>
        <w:numPr>
          <w:ilvl w:val="0"/>
          <w:numId w:val="3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Mengelola</w:t>
      </w:r>
      <w:r w:rsidR="002A56E7" w:rsidRPr="002A56E7">
        <w:rPr>
          <w:rFonts w:ascii="Times New Roman" w:hAnsi="Times New Roman" w:cs="Times New Roman"/>
          <w:sz w:val="24"/>
          <w:szCs w:val="24"/>
        </w:rPr>
        <w:t xml:space="preserve"> </w:t>
      </w:r>
      <w:r w:rsidR="002A56E7" w:rsidRPr="007F495D">
        <w:rPr>
          <w:rFonts w:ascii="Times New Roman" w:hAnsi="Times New Roman" w:cs="Times New Roman"/>
          <w:i/>
          <w:sz w:val="24"/>
          <w:szCs w:val="24"/>
        </w:rPr>
        <w:t>request</w:t>
      </w:r>
      <w:r w:rsidR="002A56E7" w:rsidRPr="002A56E7">
        <w:rPr>
          <w:rFonts w:ascii="Times New Roman" w:hAnsi="Times New Roman" w:cs="Times New Roman"/>
          <w:sz w:val="24"/>
          <w:szCs w:val="24"/>
        </w:rPr>
        <w:t xml:space="preserve"> layanan</w:t>
      </w:r>
    </w:p>
    <w:p w:rsidR="00082185" w:rsidRDefault="00492774" w:rsidP="002813D5">
      <w:r>
        <w:rPr>
          <w:noProof/>
        </w:rPr>
        <w:drawing>
          <wp:inline distT="0" distB="0" distL="0" distR="0">
            <wp:extent cx="3898265" cy="3418832"/>
            <wp:effectExtent l="0" t="0" r="6985" b="0"/>
            <wp:docPr id="103" name="Gambar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ngelola request layanan (EO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810" cy="343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5D" w:rsidRPr="002A56E7" w:rsidRDefault="007F495D" w:rsidP="007F495D">
      <w:pPr>
        <w:pStyle w:val="Gambar"/>
        <w:spacing w:line="360" w:lineRule="auto"/>
        <w:rPr>
          <w:sz w:val="24"/>
          <w:szCs w:val="24"/>
        </w:rPr>
      </w:pPr>
      <w:r>
        <w:t>Gambar 4.</w:t>
      </w:r>
      <w:fldSimple w:instr=" SEQ Gambar_4 \* ARABIC ">
        <w:r w:rsidR="0062015D">
          <w:rPr>
            <w:noProof/>
          </w:rPr>
          <w:t>8</w:t>
        </w:r>
      </w:fldSimple>
      <w:r>
        <w:t xml:space="preserve"> </w:t>
      </w:r>
      <w:r w:rsidRPr="007F495D">
        <w:rPr>
          <w:i/>
        </w:rPr>
        <w:t>Activity Diagram</w:t>
      </w:r>
      <w:r w:rsidR="002D7500">
        <w:t>: Mengelola</w:t>
      </w:r>
      <w:r>
        <w:t xml:space="preserve"> </w:t>
      </w:r>
      <w:r w:rsidRPr="007F495D">
        <w:rPr>
          <w:i/>
        </w:rPr>
        <w:t>request</w:t>
      </w:r>
      <w:r>
        <w:t xml:space="preserve"> layanan</w:t>
      </w:r>
    </w:p>
    <w:p w:rsidR="002A56E7" w:rsidRDefault="002A56E7" w:rsidP="007D3EBE">
      <w:pPr>
        <w:pStyle w:val="DaftarParagraf"/>
        <w:numPr>
          <w:ilvl w:val="0"/>
          <w:numId w:val="3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56E7">
        <w:rPr>
          <w:rFonts w:ascii="Times New Roman" w:hAnsi="Times New Roman" w:cs="Times New Roman"/>
          <w:sz w:val="24"/>
          <w:szCs w:val="24"/>
        </w:rPr>
        <w:lastRenderedPageBreak/>
        <w:t>Mengelola paket</w:t>
      </w:r>
    </w:p>
    <w:p w:rsidR="00082185" w:rsidRDefault="00492774" w:rsidP="0062015D">
      <w:pPr>
        <w:tabs>
          <w:tab w:val="left" w:pos="426"/>
        </w:tabs>
      </w:pPr>
      <w:r>
        <w:rPr>
          <w:noProof/>
        </w:rPr>
        <w:drawing>
          <wp:inline distT="0" distB="0" distL="0" distR="0">
            <wp:extent cx="4043652" cy="3371850"/>
            <wp:effectExtent l="0" t="0" r="0" b="0"/>
            <wp:docPr id="113" name="Gambar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Mengelola paket (EO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81" cy="338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5D" w:rsidRPr="002A56E7" w:rsidRDefault="007F495D" w:rsidP="007F495D">
      <w:pPr>
        <w:pStyle w:val="Gambar"/>
        <w:spacing w:line="360" w:lineRule="auto"/>
        <w:rPr>
          <w:sz w:val="24"/>
          <w:szCs w:val="24"/>
        </w:rPr>
      </w:pPr>
      <w:r>
        <w:t>Gambar 4.</w:t>
      </w:r>
      <w:fldSimple w:instr=" SEQ Gambar_4 \* ARABIC ">
        <w:r w:rsidR="0062015D">
          <w:rPr>
            <w:noProof/>
          </w:rPr>
          <w:t>9</w:t>
        </w:r>
      </w:fldSimple>
      <w:r>
        <w:t xml:space="preserve"> </w:t>
      </w:r>
      <w:r w:rsidRPr="007F495D">
        <w:rPr>
          <w:i/>
        </w:rPr>
        <w:t>Activity Diagram</w:t>
      </w:r>
      <w:r>
        <w:t>: Mengelola paket</w:t>
      </w:r>
    </w:p>
    <w:p w:rsidR="002A56E7" w:rsidRPr="007F495D" w:rsidRDefault="002A56E7" w:rsidP="007D3EBE">
      <w:pPr>
        <w:pStyle w:val="DaftarParagraf"/>
        <w:numPr>
          <w:ilvl w:val="0"/>
          <w:numId w:val="3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56E7">
        <w:rPr>
          <w:rFonts w:ascii="Times New Roman" w:hAnsi="Times New Roman" w:cs="Times New Roman"/>
          <w:sz w:val="24"/>
          <w:szCs w:val="24"/>
        </w:rPr>
        <w:t xml:space="preserve">Mengelola </w:t>
      </w:r>
      <w:r w:rsidRPr="007F495D">
        <w:rPr>
          <w:rFonts w:ascii="Times New Roman" w:hAnsi="Times New Roman" w:cs="Times New Roman"/>
          <w:i/>
          <w:sz w:val="24"/>
          <w:szCs w:val="24"/>
        </w:rPr>
        <w:t>portfolio</w:t>
      </w:r>
    </w:p>
    <w:p w:rsidR="00082185" w:rsidRDefault="00492774" w:rsidP="002813D5">
      <w:r>
        <w:rPr>
          <w:noProof/>
        </w:rPr>
        <w:drawing>
          <wp:inline distT="0" distB="0" distL="0" distR="0">
            <wp:extent cx="4130704" cy="3581400"/>
            <wp:effectExtent l="0" t="0" r="3175" b="0"/>
            <wp:docPr id="114" name="Gambar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Mengelola portfolio (EO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482" cy="35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5D" w:rsidRPr="002A56E7" w:rsidRDefault="007F495D" w:rsidP="007F495D">
      <w:pPr>
        <w:pStyle w:val="Gambar"/>
        <w:spacing w:line="360" w:lineRule="auto"/>
        <w:rPr>
          <w:sz w:val="24"/>
          <w:szCs w:val="24"/>
        </w:rPr>
      </w:pPr>
      <w:r>
        <w:t>Gambar 4.</w:t>
      </w:r>
      <w:fldSimple w:instr=" SEQ Gambar_4 \* ARABIC ">
        <w:r w:rsidR="0062015D">
          <w:rPr>
            <w:noProof/>
          </w:rPr>
          <w:t>10</w:t>
        </w:r>
      </w:fldSimple>
      <w:r>
        <w:t xml:space="preserve"> </w:t>
      </w:r>
      <w:r w:rsidRPr="007F495D">
        <w:rPr>
          <w:i/>
        </w:rPr>
        <w:t>Activity Diagram</w:t>
      </w:r>
      <w:r>
        <w:t xml:space="preserve">: Mengelola </w:t>
      </w:r>
      <w:r w:rsidRPr="007F495D">
        <w:rPr>
          <w:i/>
        </w:rPr>
        <w:t>portfolio</w:t>
      </w:r>
    </w:p>
    <w:p w:rsidR="002A56E7" w:rsidRPr="007F495D" w:rsidRDefault="00C44CC8" w:rsidP="007D3EBE">
      <w:pPr>
        <w:pStyle w:val="DaftarParagraf"/>
        <w:numPr>
          <w:ilvl w:val="0"/>
          <w:numId w:val="3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Mengelola</w:t>
      </w:r>
      <w:r w:rsidR="002A56E7" w:rsidRPr="002A56E7">
        <w:rPr>
          <w:rFonts w:ascii="Times New Roman" w:hAnsi="Times New Roman" w:cs="Times New Roman"/>
          <w:sz w:val="24"/>
          <w:szCs w:val="24"/>
        </w:rPr>
        <w:t xml:space="preserve"> </w:t>
      </w:r>
      <w:r w:rsidR="002A56E7" w:rsidRPr="007F495D">
        <w:rPr>
          <w:rFonts w:ascii="Times New Roman" w:hAnsi="Times New Roman" w:cs="Times New Roman"/>
          <w:i/>
          <w:sz w:val="24"/>
          <w:szCs w:val="24"/>
        </w:rPr>
        <w:t>appointment reminder</w:t>
      </w:r>
    </w:p>
    <w:p w:rsidR="00082185" w:rsidRDefault="00492774" w:rsidP="002813D5">
      <w:r>
        <w:rPr>
          <w:noProof/>
        </w:rPr>
        <w:drawing>
          <wp:inline distT="0" distB="0" distL="0" distR="0">
            <wp:extent cx="3943350" cy="3440753"/>
            <wp:effectExtent l="0" t="0" r="0" b="7620"/>
            <wp:docPr id="117" name="Gambar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Mengelola appointment reminder (EO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483" cy="344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5D" w:rsidRPr="002A56E7" w:rsidRDefault="007F495D" w:rsidP="007F495D">
      <w:pPr>
        <w:pStyle w:val="Gambar"/>
        <w:spacing w:line="360" w:lineRule="auto"/>
        <w:rPr>
          <w:sz w:val="24"/>
          <w:szCs w:val="24"/>
        </w:rPr>
      </w:pPr>
      <w:r>
        <w:t>Gambar 4.</w:t>
      </w:r>
      <w:fldSimple w:instr=" SEQ Gambar_4 \* ARABIC ">
        <w:r w:rsidR="0062015D">
          <w:rPr>
            <w:noProof/>
          </w:rPr>
          <w:t>11</w:t>
        </w:r>
      </w:fldSimple>
      <w:r>
        <w:t xml:space="preserve"> </w:t>
      </w:r>
      <w:r w:rsidRPr="007F495D">
        <w:rPr>
          <w:i/>
        </w:rPr>
        <w:t>Activity Diagram</w:t>
      </w:r>
      <w:r w:rsidR="00C44CC8">
        <w:t>: Mengelola</w:t>
      </w:r>
      <w:r>
        <w:t xml:space="preserve"> </w:t>
      </w:r>
      <w:r w:rsidRPr="007F495D">
        <w:rPr>
          <w:i/>
        </w:rPr>
        <w:t>appointment reminder</w:t>
      </w:r>
    </w:p>
    <w:p w:rsidR="002A56E7" w:rsidRDefault="002A56E7" w:rsidP="007D3EBE">
      <w:pPr>
        <w:pStyle w:val="DaftarParagraf"/>
        <w:numPr>
          <w:ilvl w:val="0"/>
          <w:numId w:val="3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56E7">
        <w:rPr>
          <w:rFonts w:ascii="Times New Roman" w:hAnsi="Times New Roman" w:cs="Times New Roman"/>
          <w:sz w:val="24"/>
          <w:szCs w:val="24"/>
        </w:rPr>
        <w:t>Mengelola akun</w:t>
      </w:r>
    </w:p>
    <w:p w:rsidR="002C2D57" w:rsidRDefault="002C2D57" w:rsidP="007D3EBE">
      <w:pPr>
        <w:pStyle w:val="DaftarParagraf"/>
        <w:numPr>
          <w:ilvl w:val="0"/>
          <w:numId w:val="37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</w:t>
      </w:r>
    </w:p>
    <w:p w:rsidR="0062015D" w:rsidRDefault="00492774" w:rsidP="0062015D">
      <w:r>
        <w:rPr>
          <w:noProof/>
        </w:rPr>
        <w:drawing>
          <wp:inline distT="0" distB="0" distL="0" distR="0">
            <wp:extent cx="3886200" cy="3264773"/>
            <wp:effectExtent l="0" t="0" r="0" b="0"/>
            <wp:docPr id="118" name="Gambar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Mengelola akun Klien (Admin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283" cy="327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57" w:rsidRDefault="0062015D" w:rsidP="0062015D">
      <w:pPr>
        <w:pStyle w:val="Gambar"/>
        <w:rPr>
          <w:sz w:val="24"/>
          <w:szCs w:val="24"/>
        </w:rPr>
      </w:pPr>
      <w:r>
        <w:t>Gambar 4.</w:t>
      </w:r>
      <w:fldSimple w:instr=" SEQ Gambar_4 \* ARABIC ">
        <w:r>
          <w:rPr>
            <w:noProof/>
          </w:rPr>
          <w:t>12</w:t>
        </w:r>
      </w:fldSimple>
      <w:r>
        <w:t xml:space="preserve"> </w:t>
      </w:r>
      <w:r w:rsidRPr="0062015D">
        <w:rPr>
          <w:i/>
        </w:rPr>
        <w:t>Activity Diagram</w:t>
      </w:r>
      <w:r>
        <w:t>: Mengelola akun klien</w:t>
      </w:r>
    </w:p>
    <w:p w:rsidR="002C2D57" w:rsidRDefault="002C2D57" w:rsidP="007D3EBE">
      <w:pPr>
        <w:pStyle w:val="DaftarParagraf"/>
        <w:numPr>
          <w:ilvl w:val="0"/>
          <w:numId w:val="37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EO</w:t>
      </w:r>
    </w:p>
    <w:p w:rsidR="0062015D" w:rsidRDefault="00492774" w:rsidP="0062015D">
      <w:r>
        <w:rPr>
          <w:noProof/>
        </w:rPr>
        <w:drawing>
          <wp:inline distT="0" distB="0" distL="0" distR="0">
            <wp:extent cx="3971730" cy="3337560"/>
            <wp:effectExtent l="0" t="0" r="0" b="0"/>
            <wp:docPr id="119" name="Gambar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Mengelola akun EO (Admin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753" cy="334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5D" w:rsidRDefault="0062015D" w:rsidP="0062015D">
      <w:pPr>
        <w:pStyle w:val="Gambar"/>
        <w:rPr>
          <w:sz w:val="24"/>
          <w:szCs w:val="24"/>
        </w:rPr>
      </w:pPr>
      <w:r>
        <w:t>Gambar 4.</w:t>
      </w:r>
      <w:fldSimple w:instr=" SEQ Gambar_4 \* ARABIC ">
        <w:r>
          <w:rPr>
            <w:noProof/>
          </w:rPr>
          <w:t>13</w:t>
        </w:r>
      </w:fldSimple>
      <w:r>
        <w:t xml:space="preserve"> </w:t>
      </w:r>
      <w:r w:rsidRPr="0062015D">
        <w:rPr>
          <w:i/>
        </w:rPr>
        <w:t>Activity Diagram</w:t>
      </w:r>
      <w:r>
        <w:t>: Mengelola akun EO</w:t>
      </w:r>
    </w:p>
    <w:p w:rsidR="002A56E7" w:rsidRDefault="002A56E7" w:rsidP="007D3EBE">
      <w:pPr>
        <w:pStyle w:val="DaftarParagraf"/>
        <w:numPr>
          <w:ilvl w:val="0"/>
          <w:numId w:val="3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56E7">
        <w:rPr>
          <w:rFonts w:ascii="Times New Roman" w:hAnsi="Times New Roman" w:cs="Times New Roman"/>
          <w:sz w:val="24"/>
          <w:szCs w:val="24"/>
        </w:rPr>
        <w:t>Mengelola kriteria</w:t>
      </w:r>
    </w:p>
    <w:p w:rsidR="00082185" w:rsidRDefault="00492774" w:rsidP="001B273E">
      <w:r>
        <w:rPr>
          <w:noProof/>
        </w:rPr>
        <w:drawing>
          <wp:inline distT="0" distB="0" distL="0" distR="0">
            <wp:extent cx="4073016" cy="3619500"/>
            <wp:effectExtent l="0" t="0" r="3810" b="0"/>
            <wp:docPr id="120" name="Gambar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Mengelola kriteria (Admin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971" cy="362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5D" w:rsidRPr="002A56E7" w:rsidRDefault="007F495D" w:rsidP="007F495D">
      <w:pPr>
        <w:pStyle w:val="Gambar"/>
        <w:spacing w:line="360" w:lineRule="auto"/>
        <w:rPr>
          <w:sz w:val="24"/>
          <w:szCs w:val="24"/>
        </w:rPr>
      </w:pPr>
      <w:r>
        <w:t>Gambar 4.</w:t>
      </w:r>
      <w:fldSimple w:instr=" SEQ Gambar_4 \* ARABIC ">
        <w:r w:rsidR="0062015D">
          <w:rPr>
            <w:noProof/>
          </w:rPr>
          <w:t>14</w:t>
        </w:r>
      </w:fldSimple>
      <w:r>
        <w:t xml:space="preserve"> </w:t>
      </w:r>
      <w:r w:rsidRPr="007F495D">
        <w:rPr>
          <w:i/>
        </w:rPr>
        <w:t>Activity Diagram</w:t>
      </w:r>
      <w:r>
        <w:t>: Mengelola kriteria</w:t>
      </w:r>
    </w:p>
    <w:p w:rsidR="002A56E7" w:rsidRDefault="002A56E7" w:rsidP="007D3EBE">
      <w:pPr>
        <w:pStyle w:val="DaftarParagraf"/>
        <w:numPr>
          <w:ilvl w:val="0"/>
          <w:numId w:val="3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A56E7">
        <w:rPr>
          <w:rFonts w:ascii="Times New Roman" w:hAnsi="Times New Roman" w:cs="Times New Roman"/>
          <w:sz w:val="24"/>
          <w:szCs w:val="24"/>
        </w:rPr>
        <w:lastRenderedPageBreak/>
        <w:t>Mengelola data kriteria EO</w:t>
      </w:r>
    </w:p>
    <w:p w:rsidR="00082185" w:rsidRDefault="00492774" w:rsidP="001B273E">
      <w:r>
        <w:rPr>
          <w:noProof/>
        </w:rPr>
        <w:drawing>
          <wp:inline distT="0" distB="0" distL="0" distR="0">
            <wp:extent cx="4031969" cy="3314700"/>
            <wp:effectExtent l="0" t="0" r="6985" b="0"/>
            <wp:docPr id="121" name="Gambar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Mengelola Data Kriteria EO (Admin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111" cy="331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E7" w:rsidRPr="0062015D" w:rsidRDefault="007F495D" w:rsidP="0062015D">
      <w:pPr>
        <w:pStyle w:val="Gambar"/>
        <w:spacing w:line="360" w:lineRule="auto"/>
        <w:rPr>
          <w:sz w:val="24"/>
          <w:szCs w:val="24"/>
        </w:rPr>
      </w:pPr>
      <w:r>
        <w:t>Gambar 4.</w:t>
      </w:r>
      <w:fldSimple w:instr=" SEQ Gambar_4 \* ARABIC ">
        <w:r w:rsidR="0062015D">
          <w:rPr>
            <w:noProof/>
          </w:rPr>
          <w:t>15</w:t>
        </w:r>
      </w:fldSimple>
      <w:r>
        <w:t xml:space="preserve"> </w:t>
      </w:r>
      <w:r w:rsidRPr="007F495D">
        <w:rPr>
          <w:i/>
        </w:rPr>
        <w:t>Activity Diagram</w:t>
      </w:r>
      <w:r>
        <w:t>: Mengelola data kriteria EO</w:t>
      </w:r>
    </w:p>
    <w:p w:rsidR="00B92F07" w:rsidRDefault="00B92F07" w:rsidP="00B92F07">
      <w:pPr>
        <w:pStyle w:val="Judul3"/>
      </w:pPr>
      <w:bookmarkStart w:id="3" w:name="_Toc505241769"/>
      <w:bookmarkStart w:id="4" w:name="_Toc466060827"/>
      <w:r>
        <w:t>Class Diagram</w:t>
      </w:r>
    </w:p>
    <w:p w:rsidR="00B92F07" w:rsidRDefault="00B92F07" w:rsidP="00B92F07">
      <w:pPr>
        <w:spacing w:line="360" w:lineRule="auto"/>
        <w:jc w:val="both"/>
      </w:pPr>
    </w:p>
    <w:p w:rsidR="00750795" w:rsidRPr="00043808" w:rsidRDefault="00750795" w:rsidP="00043808">
      <w:pPr>
        <w:spacing w:line="360" w:lineRule="auto"/>
        <w:jc w:val="both"/>
      </w:pPr>
      <w:bookmarkStart w:id="5" w:name="_GoBack"/>
      <w:bookmarkEnd w:id="3"/>
      <w:bookmarkEnd w:id="4"/>
      <w:bookmarkEnd w:id="5"/>
    </w:p>
    <w:sectPr w:rsidR="00750795" w:rsidRPr="00043808" w:rsidSect="002E49C2">
      <w:footerReference w:type="default" r:id="rId23"/>
      <w:pgSz w:w="11907" w:h="16839" w:code="9"/>
      <w:pgMar w:top="2275" w:right="1699" w:bottom="1699" w:left="227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FA9" w:rsidRDefault="005D5FA9" w:rsidP="00F52013">
      <w:r>
        <w:separator/>
      </w:r>
    </w:p>
  </w:endnote>
  <w:endnote w:type="continuationSeparator" w:id="0">
    <w:p w:rsidR="005D5FA9" w:rsidRDefault="005D5FA9" w:rsidP="00F52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2140314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:rsidR="00631CF5" w:rsidRPr="00093AD6" w:rsidRDefault="00631CF5">
        <w:pPr>
          <w:pStyle w:val="Footer"/>
          <w:jc w:val="right"/>
          <w:rPr>
            <w:sz w:val="20"/>
          </w:rPr>
        </w:pPr>
        <w:r w:rsidRPr="005864BD">
          <w:t>A-</w:t>
        </w:r>
        <w:r w:rsidRPr="005864BD">
          <w:fldChar w:fldCharType="begin"/>
        </w:r>
        <w:r w:rsidRPr="005864BD">
          <w:instrText xml:space="preserve"> PAGE   \* MERGEFORMAT </w:instrText>
        </w:r>
        <w:r w:rsidRPr="005864BD">
          <w:fldChar w:fldCharType="separate"/>
        </w:r>
        <w:r>
          <w:rPr>
            <w:noProof/>
          </w:rPr>
          <w:t>1</w:t>
        </w:r>
        <w:r w:rsidRPr="005864BD">
          <w:rPr>
            <w:noProof/>
          </w:rPr>
          <w:fldChar w:fldCharType="end"/>
        </w:r>
      </w:p>
    </w:sdtContent>
  </w:sdt>
  <w:p w:rsidR="00631CF5" w:rsidRDefault="00631C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FA9" w:rsidRDefault="005D5FA9" w:rsidP="00F52013">
      <w:r>
        <w:separator/>
      </w:r>
    </w:p>
  </w:footnote>
  <w:footnote w:type="continuationSeparator" w:id="0">
    <w:p w:rsidR="005D5FA9" w:rsidRDefault="005D5FA9" w:rsidP="00F52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7873"/>
    <w:multiLevelType w:val="hybridMultilevel"/>
    <w:tmpl w:val="3BB61D8A"/>
    <w:lvl w:ilvl="0" w:tplc="84ECF6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F5F2B"/>
    <w:multiLevelType w:val="hybridMultilevel"/>
    <w:tmpl w:val="7ADCD8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00699"/>
    <w:multiLevelType w:val="hybridMultilevel"/>
    <w:tmpl w:val="A7387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C4A72"/>
    <w:multiLevelType w:val="hybridMultilevel"/>
    <w:tmpl w:val="3E9E8190"/>
    <w:lvl w:ilvl="0" w:tplc="0204A704">
      <w:start w:val="1"/>
      <w:numFmt w:val="lowerLetter"/>
      <w:lvlText w:val="%1)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647ADE"/>
    <w:multiLevelType w:val="hybridMultilevel"/>
    <w:tmpl w:val="9174A49E"/>
    <w:lvl w:ilvl="0" w:tplc="DF4266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E5F72"/>
    <w:multiLevelType w:val="hybridMultilevel"/>
    <w:tmpl w:val="BE3468CE"/>
    <w:lvl w:ilvl="0" w:tplc="78EC656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5576DE8"/>
    <w:multiLevelType w:val="multilevel"/>
    <w:tmpl w:val="D6EEF4D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92B3194"/>
    <w:multiLevelType w:val="hybridMultilevel"/>
    <w:tmpl w:val="68587B4A"/>
    <w:lvl w:ilvl="0" w:tplc="5E6234DE">
      <w:start w:val="1"/>
      <w:numFmt w:val="lowerRoman"/>
      <w:lvlText w:val="%1."/>
      <w:lvlJc w:val="right"/>
      <w:pPr>
        <w:ind w:left="1211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FB5087C"/>
    <w:multiLevelType w:val="hybridMultilevel"/>
    <w:tmpl w:val="EED4BD8A"/>
    <w:lvl w:ilvl="0" w:tplc="E034CF16">
      <w:start w:val="1"/>
      <w:numFmt w:val="lowerRoman"/>
      <w:lvlText w:val="%1."/>
      <w:lvlJc w:val="righ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80C1CCE"/>
    <w:multiLevelType w:val="hybridMultilevel"/>
    <w:tmpl w:val="839EB0C6"/>
    <w:lvl w:ilvl="0" w:tplc="5052F244">
      <w:start w:val="1"/>
      <w:numFmt w:val="lowerLetter"/>
      <w:lvlText w:val="%1)"/>
      <w:lvlJc w:val="left"/>
      <w:pPr>
        <w:ind w:left="73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0" w15:restartNumberingAfterBreak="0">
    <w:nsid w:val="28741AEC"/>
    <w:multiLevelType w:val="multilevel"/>
    <w:tmpl w:val="79227AD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1" w15:restartNumberingAfterBreak="0">
    <w:nsid w:val="327D1EB8"/>
    <w:multiLevelType w:val="hybridMultilevel"/>
    <w:tmpl w:val="82C4FFC0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3114FDA"/>
    <w:multiLevelType w:val="hybridMultilevel"/>
    <w:tmpl w:val="58B0B044"/>
    <w:lvl w:ilvl="0" w:tplc="04210017">
      <w:start w:val="1"/>
      <w:numFmt w:val="lowerLetter"/>
      <w:lvlText w:val="%1)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3" w15:restartNumberingAfterBreak="0">
    <w:nsid w:val="34AF6B35"/>
    <w:multiLevelType w:val="hybridMultilevel"/>
    <w:tmpl w:val="5096ED20"/>
    <w:lvl w:ilvl="0" w:tplc="3C68BE62">
      <w:start w:val="1"/>
      <w:numFmt w:val="lowerLetter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8E57C7"/>
    <w:multiLevelType w:val="hybridMultilevel"/>
    <w:tmpl w:val="328A3DC4"/>
    <w:lvl w:ilvl="0" w:tplc="D9CE6990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600441"/>
    <w:multiLevelType w:val="hybridMultilevel"/>
    <w:tmpl w:val="71CAC5B8"/>
    <w:lvl w:ilvl="0" w:tplc="B574B32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8637306"/>
    <w:multiLevelType w:val="hybridMultilevel"/>
    <w:tmpl w:val="77AED816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DD43077"/>
    <w:multiLevelType w:val="hybridMultilevel"/>
    <w:tmpl w:val="82BCE812"/>
    <w:lvl w:ilvl="0" w:tplc="F806BC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18F53C6"/>
    <w:multiLevelType w:val="hybridMultilevel"/>
    <w:tmpl w:val="2BEC575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282579"/>
    <w:multiLevelType w:val="hybridMultilevel"/>
    <w:tmpl w:val="177C7108"/>
    <w:lvl w:ilvl="0" w:tplc="9BFA55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FE38FB"/>
    <w:multiLevelType w:val="hybridMultilevel"/>
    <w:tmpl w:val="695A00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F04DE"/>
    <w:multiLevelType w:val="hybridMultilevel"/>
    <w:tmpl w:val="ADE25124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996517C"/>
    <w:multiLevelType w:val="hybridMultilevel"/>
    <w:tmpl w:val="91FA88BE"/>
    <w:lvl w:ilvl="0" w:tplc="9F68F07E">
      <w:start w:val="1"/>
      <w:numFmt w:val="decimal"/>
      <w:lvlText w:val="%1."/>
      <w:lvlJc w:val="left"/>
      <w:pPr>
        <w:ind w:left="201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921" w:hanging="360"/>
      </w:pPr>
    </w:lvl>
    <w:lvl w:ilvl="2" w:tplc="0421001B" w:tentative="1">
      <w:start w:val="1"/>
      <w:numFmt w:val="lowerRoman"/>
      <w:lvlText w:val="%3."/>
      <w:lvlJc w:val="right"/>
      <w:pPr>
        <w:ind w:left="1641" w:hanging="180"/>
      </w:pPr>
    </w:lvl>
    <w:lvl w:ilvl="3" w:tplc="0421000F" w:tentative="1">
      <w:start w:val="1"/>
      <w:numFmt w:val="decimal"/>
      <w:lvlText w:val="%4."/>
      <w:lvlJc w:val="left"/>
      <w:pPr>
        <w:ind w:left="2361" w:hanging="360"/>
      </w:pPr>
    </w:lvl>
    <w:lvl w:ilvl="4" w:tplc="04210019" w:tentative="1">
      <w:start w:val="1"/>
      <w:numFmt w:val="lowerLetter"/>
      <w:lvlText w:val="%5."/>
      <w:lvlJc w:val="left"/>
      <w:pPr>
        <w:ind w:left="3081" w:hanging="360"/>
      </w:pPr>
    </w:lvl>
    <w:lvl w:ilvl="5" w:tplc="0421001B" w:tentative="1">
      <w:start w:val="1"/>
      <w:numFmt w:val="lowerRoman"/>
      <w:lvlText w:val="%6."/>
      <w:lvlJc w:val="right"/>
      <w:pPr>
        <w:ind w:left="3801" w:hanging="180"/>
      </w:pPr>
    </w:lvl>
    <w:lvl w:ilvl="6" w:tplc="0421000F" w:tentative="1">
      <w:start w:val="1"/>
      <w:numFmt w:val="decimal"/>
      <w:lvlText w:val="%7."/>
      <w:lvlJc w:val="left"/>
      <w:pPr>
        <w:ind w:left="4521" w:hanging="360"/>
      </w:pPr>
    </w:lvl>
    <w:lvl w:ilvl="7" w:tplc="04210019" w:tentative="1">
      <w:start w:val="1"/>
      <w:numFmt w:val="lowerLetter"/>
      <w:lvlText w:val="%8."/>
      <w:lvlJc w:val="left"/>
      <w:pPr>
        <w:ind w:left="5241" w:hanging="360"/>
      </w:pPr>
    </w:lvl>
    <w:lvl w:ilvl="8" w:tplc="0421001B" w:tentative="1">
      <w:start w:val="1"/>
      <w:numFmt w:val="lowerRoman"/>
      <w:lvlText w:val="%9."/>
      <w:lvlJc w:val="right"/>
      <w:pPr>
        <w:ind w:left="5961" w:hanging="180"/>
      </w:pPr>
    </w:lvl>
  </w:abstractNum>
  <w:abstractNum w:abstractNumId="23" w15:restartNumberingAfterBreak="0">
    <w:nsid w:val="4E985AAE"/>
    <w:multiLevelType w:val="hybridMultilevel"/>
    <w:tmpl w:val="2DAA3808"/>
    <w:lvl w:ilvl="0" w:tplc="3C68BE62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E85259"/>
    <w:multiLevelType w:val="multilevel"/>
    <w:tmpl w:val="1A6CFBB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3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25" w15:restartNumberingAfterBreak="0">
    <w:nsid w:val="52890FD3"/>
    <w:multiLevelType w:val="hybridMultilevel"/>
    <w:tmpl w:val="6EF07948"/>
    <w:lvl w:ilvl="0" w:tplc="B550742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3C8765F"/>
    <w:multiLevelType w:val="hybridMultilevel"/>
    <w:tmpl w:val="A1D640AE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4A919B1"/>
    <w:multiLevelType w:val="hybridMultilevel"/>
    <w:tmpl w:val="248098D2"/>
    <w:lvl w:ilvl="0" w:tplc="2200D1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DDE5878"/>
    <w:multiLevelType w:val="multilevel"/>
    <w:tmpl w:val="C7FCC1A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pStyle w:val="Judul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12E5A3C"/>
    <w:multiLevelType w:val="hybridMultilevel"/>
    <w:tmpl w:val="03426BA6"/>
    <w:lvl w:ilvl="0" w:tplc="D03C2834">
      <w:start w:val="1"/>
      <w:numFmt w:val="lowerRoman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395FDC"/>
    <w:multiLevelType w:val="hybridMultilevel"/>
    <w:tmpl w:val="AB20906C"/>
    <w:lvl w:ilvl="0" w:tplc="948646C0">
      <w:start w:val="1"/>
      <w:numFmt w:val="lowerLetter"/>
      <w:lvlText w:val="(%1)"/>
      <w:lvlJc w:val="left"/>
      <w:pPr>
        <w:ind w:left="1996" w:hanging="360"/>
      </w:pPr>
      <w:rPr>
        <w:rFonts w:hint="default"/>
      </w:rPr>
    </w:lvl>
    <w:lvl w:ilvl="1" w:tplc="948646C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210FF8"/>
    <w:multiLevelType w:val="hybridMultilevel"/>
    <w:tmpl w:val="B8A4E4FE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A0F0745"/>
    <w:multiLevelType w:val="multilevel"/>
    <w:tmpl w:val="1A6CFBB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3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33" w15:restartNumberingAfterBreak="0">
    <w:nsid w:val="70715C00"/>
    <w:multiLevelType w:val="hybridMultilevel"/>
    <w:tmpl w:val="62AE3706"/>
    <w:lvl w:ilvl="0" w:tplc="F96AFA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78B683C"/>
    <w:multiLevelType w:val="hybridMultilevel"/>
    <w:tmpl w:val="3AAEA000"/>
    <w:lvl w:ilvl="0" w:tplc="5FF83DA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15" w:hanging="360"/>
      </w:pPr>
    </w:lvl>
    <w:lvl w:ilvl="2" w:tplc="0421001B" w:tentative="1">
      <w:start w:val="1"/>
      <w:numFmt w:val="lowerRoman"/>
      <w:lvlText w:val="%3."/>
      <w:lvlJc w:val="right"/>
      <w:pPr>
        <w:ind w:left="2235" w:hanging="180"/>
      </w:pPr>
    </w:lvl>
    <w:lvl w:ilvl="3" w:tplc="0421000F" w:tentative="1">
      <w:start w:val="1"/>
      <w:numFmt w:val="decimal"/>
      <w:lvlText w:val="%4."/>
      <w:lvlJc w:val="left"/>
      <w:pPr>
        <w:ind w:left="2955" w:hanging="360"/>
      </w:pPr>
    </w:lvl>
    <w:lvl w:ilvl="4" w:tplc="04210019" w:tentative="1">
      <w:start w:val="1"/>
      <w:numFmt w:val="lowerLetter"/>
      <w:lvlText w:val="%5."/>
      <w:lvlJc w:val="left"/>
      <w:pPr>
        <w:ind w:left="3675" w:hanging="360"/>
      </w:pPr>
    </w:lvl>
    <w:lvl w:ilvl="5" w:tplc="0421001B" w:tentative="1">
      <w:start w:val="1"/>
      <w:numFmt w:val="lowerRoman"/>
      <w:lvlText w:val="%6."/>
      <w:lvlJc w:val="right"/>
      <w:pPr>
        <w:ind w:left="4395" w:hanging="180"/>
      </w:pPr>
    </w:lvl>
    <w:lvl w:ilvl="6" w:tplc="0421000F" w:tentative="1">
      <w:start w:val="1"/>
      <w:numFmt w:val="decimal"/>
      <w:lvlText w:val="%7."/>
      <w:lvlJc w:val="left"/>
      <w:pPr>
        <w:ind w:left="5115" w:hanging="360"/>
      </w:pPr>
    </w:lvl>
    <w:lvl w:ilvl="7" w:tplc="04210019" w:tentative="1">
      <w:start w:val="1"/>
      <w:numFmt w:val="lowerLetter"/>
      <w:lvlText w:val="%8."/>
      <w:lvlJc w:val="left"/>
      <w:pPr>
        <w:ind w:left="5835" w:hanging="360"/>
      </w:pPr>
    </w:lvl>
    <w:lvl w:ilvl="8" w:tplc="0421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5" w15:restartNumberingAfterBreak="0">
    <w:nsid w:val="78134A87"/>
    <w:multiLevelType w:val="hybridMultilevel"/>
    <w:tmpl w:val="8B62BCEA"/>
    <w:lvl w:ilvl="0" w:tplc="421E00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6522AA"/>
    <w:multiLevelType w:val="hybridMultilevel"/>
    <w:tmpl w:val="6A8CFDE0"/>
    <w:lvl w:ilvl="0" w:tplc="0421001B">
      <w:start w:val="1"/>
      <w:numFmt w:val="lowerRoman"/>
      <w:lvlText w:val="%1."/>
      <w:lvlJc w:val="righ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7CC85CA0"/>
    <w:multiLevelType w:val="hybridMultilevel"/>
    <w:tmpl w:val="9350DE6E"/>
    <w:lvl w:ilvl="0" w:tplc="C6EE32F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2"/>
  </w:num>
  <w:num w:numId="3">
    <w:abstractNumId w:val="34"/>
  </w:num>
  <w:num w:numId="4">
    <w:abstractNumId w:val="27"/>
  </w:num>
  <w:num w:numId="5">
    <w:abstractNumId w:val="10"/>
  </w:num>
  <w:num w:numId="6">
    <w:abstractNumId w:val="24"/>
  </w:num>
  <w:num w:numId="7">
    <w:abstractNumId w:val="12"/>
  </w:num>
  <w:num w:numId="8">
    <w:abstractNumId w:val="5"/>
  </w:num>
  <w:num w:numId="9">
    <w:abstractNumId w:val="9"/>
  </w:num>
  <w:num w:numId="10">
    <w:abstractNumId w:val="4"/>
  </w:num>
  <w:num w:numId="11">
    <w:abstractNumId w:val="37"/>
  </w:num>
  <w:num w:numId="12">
    <w:abstractNumId w:val="25"/>
  </w:num>
  <w:num w:numId="13">
    <w:abstractNumId w:val="15"/>
  </w:num>
  <w:num w:numId="14">
    <w:abstractNumId w:val="17"/>
  </w:num>
  <w:num w:numId="15">
    <w:abstractNumId w:val="2"/>
  </w:num>
  <w:num w:numId="16">
    <w:abstractNumId w:val="1"/>
  </w:num>
  <w:num w:numId="17">
    <w:abstractNumId w:val="3"/>
  </w:num>
  <w:num w:numId="18">
    <w:abstractNumId w:val="11"/>
  </w:num>
  <w:num w:numId="19">
    <w:abstractNumId w:val="31"/>
  </w:num>
  <w:num w:numId="20">
    <w:abstractNumId w:val="26"/>
  </w:num>
  <w:num w:numId="21">
    <w:abstractNumId w:val="21"/>
  </w:num>
  <w:num w:numId="22">
    <w:abstractNumId w:val="8"/>
  </w:num>
  <w:num w:numId="23">
    <w:abstractNumId w:val="16"/>
  </w:num>
  <w:num w:numId="24">
    <w:abstractNumId w:val="14"/>
  </w:num>
  <w:num w:numId="25">
    <w:abstractNumId w:val="19"/>
  </w:num>
  <w:num w:numId="26">
    <w:abstractNumId w:val="35"/>
  </w:num>
  <w:num w:numId="27">
    <w:abstractNumId w:val="0"/>
  </w:num>
  <w:num w:numId="28">
    <w:abstractNumId w:val="33"/>
  </w:num>
  <w:num w:numId="29">
    <w:abstractNumId w:val="20"/>
  </w:num>
  <w:num w:numId="30">
    <w:abstractNumId w:val="32"/>
  </w:num>
  <w:num w:numId="31">
    <w:abstractNumId w:val="13"/>
  </w:num>
  <w:num w:numId="32">
    <w:abstractNumId w:val="23"/>
  </w:num>
  <w:num w:numId="33">
    <w:abstractNumId w:val="28"/>
  </w:num>
  <w:num w:numId="34">
    <w:abstractNumId w:val="18"/>
  </w:num>
  <w:num w:numId="35">
    <w:abstractNumId w:val="36"/>
  </w:num>
  <w:num w:numId="36">
    <w:abstractNumId w:val="7"/>
  </w:num>
  <w:num w:numId="37">
    <w:abstractNumId w:val="29"/>
  </w:num>
  <w:num w:numId="38">
    <w:abstractNumId w:val="30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37"/>
    <w:rsid w:val="00000C86"/>
    <w:rsid w:val="00000D59"/>
    <w:rsid w:val="00001563"/>
    <w:rsid w:val="00003085"/>
    <w:rsid w:val="000037DB"/>
    <w:rsid w:val="00003CB2"/>
    <w:rsid w:val="00003FD6"/>
    <w:rsid w:val="0000711F"/>
    <w:rsid w:val="00007CD5"/>
    <w:rsid w:val="000112DF"/>
    <w:rsid w:val="000144BB"/>
    <w:rsid w:val="00015DFA"/>
    <w:rsid w:val="000214AE"/>
    <w:rsid w:val="000223EB"/>
    <w:rsid w:val="00022E66"/>
    <w:rsid w:val="00024E1C"/>
    <w:rsid w:val="0003015C"/>
    <w:rsid w:val="0003194E"/>
    <w:rsid w:val="0003501F"/>
    <w:rsid w:val="000351FC"/>
    <w:rsid w:val="00037626"/>
    <w:rsid w:val="000377F7"/>
    <w:rsid w:val="00037DC6"/>
    <w:rsid w:val="00040F29"/>
    <w:rsid w:val="00041F77"/>
    <w:rsid w:val="00043808"/>
    <w:rsid w:val="0004445A"/>
    <w:rsid w:val="000470C3"/>
    <w:rsid w:val="00047C55"/>
    <w:rsid w:val="00047CB6"/>
    <w:rsid w:val="00050BFE"/>
    <w:rsid w:val="00052FCC"/>
    <w:rsid w:val="00053857"/>
    <w:rsid w:val="00056DAA"/>
    <w:rsid w:val="00056E1D"/>
    <w:rsid w:val="000572AF"/>
    <w:rsid w:val="00057477"/>
    <w:rsid w:val="000611A6"/>
    <w:rsid w:val="00061D88"/>
    <w:rsid w:val="000624F9"/>
    <w:rsid w:val="00063D2F"/>
    <w:rsid w:val="000703B0"/>
    <w:rsid w:val="00071DF6"/>
    <w:rsid w:val="00072273"/>
    <w:rsid w:val="000761B4"/>
    <w:rsid w:val="00076A89"/>
    <w:rsid w:val="00082185"/>
    <w:rsid w:val="0008460F"/>
    <w:rsid w:val="00087337"/>
    <w:rsid w:val="000912DB"/>
    <w:rsid w:val="00091CE7"/>
    <w:rsid w:val="00091EB4"/>
    <w:rsid w:val="00092248"/>
    <w:rsid w:val="000923DC"/>
    <w:rsid w:val="00092559"/>
    <w:rsid w:val="000943CF"/>
    <w:rsid w:val="000950E6"/>
    <w:rsid w:val="0009670E"/>
    <w:rsid w:val="000A0246"/>
    <w:rsid w:val="000A7E55"/>
    <w:rsid w:val="000B0B10"/>
    <w:rsid w:val="000B18B4"/>
    <w:rsid w:val="000B278C"/>
    <w:rsid w:val="000B2966"/>
    <w:rsid w:val="000B3BE5"/>
    <w:rsid w:val="000B45FF"/>
    <w:rsid w:val="000B663A"/>
    <w:rsid w:val="000B7078"/>
    <w:rsid w:val="000C0702"/>
    <w:rsid w:val="000C379E"/>
    <w:rsid w:val="000C5D7A"/>
    <w:rsid w:val="000C74A3"/>
    <w:rsid w:val="000D1575"/>
    <w:rsid w:val="000D74FF"/>
    <w:rsid w:val="000D7667"/>
    <w:rsid w:val="000E1719"/>
    <w:rsid w:val="000E458A"/>
    <w:rsid w:val="000E5058"/>
    <w:rsid w:val="000E54CE"/>
    <w:rsid w:val="000E7D21"/>
    <w:rsid w:val="000F0CAF"/>
    <w:rsid w:val="000F5800"/>
    <w:rsid w:val="000F6D02"/>
    <w:rsid w:val="00101D23"/>
    <w:rsid w:val="00102377"/>
    <w:rsid w:val="00102532"/>
    <w:rsid w:val="00104839"/>
    <w:rsid w:val="00104A20"/>
    <w:rsid w:val="00107A21"/>
    <w:rsid w:val="00115CF4"/>
    <w:rsid w:val="00120460"/>
    <w:rsid w:val="00120479"/>
    <w:rsid w:val="0012223E"/>
    <w:rsid w:val="00122946"/>
    <w:rsid w:val="00125AE3"/>
    <w:rsid w:val="00126029"/>
    <w:rsid w:val="00127FD8"/>
    <w:rsid w:val="0013490D"/>
    <w:rsid w:val="0013497D"/>
    <w:rsid w:val="00136EF9"/>
    <w:rsid w:val="001426D2"/>
    <w:rsid w:val="00143EE1"/>
    <w:rsid w:val="00145292"/>
    <w:rsid w:val="00150067"/>
    <w:rsid w:val="00154143"/>
    <w:rsid w:val="00156A27"/>
    <w:rsid w:val="001571FB"/>
    <w:rsid w:val="001611EE"/>
    <w:rsid w:val="00161406"/>
    <w:rsid w:val="00166B0E"/>
    <w:rsid w:val="00166F8C"/>
    <w:rsid w:val="00167E81"/>
    <w:rsid w:val="0017243F"/>
    <w:rsid w:val="001762CF"/>
    <w:rsid w:val="00181B2D"/>
    <w:rsid w:val="00182CA1"/>
    <w:rsid w:val="00183848"/>
    <w:rsid w:val="001848D6"/>
    <w:rsid w:val="001850B9"/>
    <w:rsid w:val="00193A41"/>
    <w:rsid w:val="0019503A"/>
    <w:rsid w:val="00196870"/>
    <w:rsid w:val="001A1DAA"/>
    <w:rsid w:val="001A3482"/>
    <w:rsid w:val="001A386A"/>
    <w:rsid w:val="001A4EDA"/>
    <w:rsid w:val="001A578F"/>
    <w:rsid w:val="001A64D2"/>
    <w:rsid w:val="001A685B"/>
    <w:rsid w:val="001A6B90"/>
    <w:rsid w:val="001A7D12"/>
    <w:rsid w:val="001B0B3A"/>
    <w:rsid w:val="001B1CDD"/>
    <w:rsid w:val="001B24B1"/>
    <w:rsid w:val="001B273E"/>
    <w:rsid w:val="001B71C8"/>
    <w:rsid w:val="001C0C96"/>
    <w:rsid w:val="001C1752"/>
    <w:rsid w:val="001C21B9"/>
    <w:rsid w:val="001C5AA8"/>
    <w:rsid w:val="001C6A3F"/>
    <w:rsid w:val="001C711E"/>
    <w:rsid w:val="001C780F"/>
    <w:rsid w:val="001D5A0F"/>
    <w:rsid w:val="001D724C"/>
    <w:rsid w:val="001E4CF2"/>
    <w:rsid w:val="001E7D29"/>
    <w:rsid w:val="001E7DBA"/>
    <w:rsid w:val="001F0CE2"/>
    <w:rsid w:val="001F1476"/>
    <w:rsid w:val="001F2DA6"/>
    <w:rsid w:val="001F3A6C"/>
    <w:rsid w:val="001F49DD"/>
    <w:rsid w:val="001F4A7D"/>
    <w:rsid w:val="001F4B67"/>
    <w:rsid w:val="001F4D9A"/>
    <w:rsid w:val="00203843"/>
    <w:rsid w:val="00203ED7"/>
    <w:rsid w:val="002068E4"/>
    <w:rsid w:val="0021030A"/>
    <w:rsid w:val="00210A14"/>
    <w:rsid w:val="00215E88"/>
    <w:rsid w:val="0021707C"/>
    <w:rsid w:val="002205D7"/>
    <w:rsid w:val="0022082C"/>
    <w:rsid w:val="0022264B"/>
    <w:rsid w:val="002239B2"/>
    <w:rsid w:val="00224082"/>
    <w:rsid w:val="002244A5"/>
    <w:rsid w:val="0023133D"/>
    <w:rsid w:val="002356CE"/>
    <w:rsid w:val="0023786F"/>
    <w:rsid w:val="00237DCA"/>
    <w:rsid w:val="002435A2"/>
    <w:rsid w:val="00244632"/>
    <w:rsid w:val="00245351"/>
    <w:rsid w:val="00245708"/>
    <w:rsid w:val="002500EF"/>
    <w:rsid w:val="002506F0"/>
    <w:rsid w:val="00252750"/>
    <w:rsid w:val="00253527"/>
    <w:rsid w:val="00253DF1"/>
    <w:rsid w:val="00255F03"/>
    <w:rsid w:val="00261A3D"/>
    <w:rsid w:val="00261B3E"/>
    <w:rsid w:val="00263497"/>
    <w:rsid w:val="0026426C"/>
    <w:rsid w:val="00264DE2"/>
    <w:rsid w:val="0026503B"/>
    <w:rsid w:val="00265056"/>
    <w:rsid w:val="00266CB2"/>
    <w:rsid w:val="0027243C"/>
    <w:rsid w:val="002763BB"/>
    <w:rsid w:val="00276AFA"/>
    <w:rsid w:val="0027720C"/>
    <w:rsid w:val="0027798E"/>
    <w:rsid w:val="002813D5"/>
    <w:rsid w:val="00281CD7"/>
    <w:rsid w:val="00282AC8"/>
    <w:rsid w:val="0028307B"/>
    <w:rsid w:val="002842C6"/>
    <w:rsid w:val="00286F9F"/>
    <w:rsid w:val="00295412"/>
    <w:rsid w:val="0029777C"/>
    <w:rsid w:val="00297D07"/>
    <w:rsid w:val="002A0460"/>
    <w:rsid w:val="002A088B"/>
    <w:rsid w:val="002A0F10"/>
    <w:rsid w:val="002A1241"/>
    <w:rsid w:val="002A1BAC"/>
    <w:rsid w:val="002A26E6"/>
    <w:rsid w:val="002A35CF"/>
    <w:rsid w:val="002A56E7"/>
    <w:rsid w:val="002B438F"/>
    <w:rsid w:val="002B471B"/>
    <w:rsid w:val="002B480E"/>
    <w:rsid w:val="002B4F5D"/>
    <w:rsid w:val="002B565C"/>
    <w:rsid w:val="002C1FC0"/>
    <w:rsid w:val="002C2D57"/>
    <w:rsid w:val="002C3795"/>
    <w:rsid w:val="002C43BC"/>
    <w:rsid w:val="002C62F1"/>
    <w:rsid w:val="002C6D8A"/>
    <w:rsid w:val="002D10B3"/>
    <w:rsid w:val="002D2BE6"/>
    <w:rsid w:val="002D2F0E"/>
    <w:rsid w:val="002D3A04"/>
    <w:rsid w:val="002D4FC8"/>
    <w:rsid w:val="002D545E"/>
    <w:rsid w:val="002D56EF"/>
    <w:rsid w:val="002D62B4"/>
    <w:rsid w:val="002D7500"/>
    <w:rsid w:val="002D7586"/>
    <w:rsid w:val="002E1EA8"/>
    <w:rsid w:val="002E49C2"/>
    <w:rsid w:val="002E7AED"/>
    <w:rsid w:val="002E7B6C"/>
    <w:rsid w:val="002F1A11"/>
    <w:rsid w:val="002F25F5"/>
    <w:rsid w:val="002F54FB"/>
    <w:rsid w:val="002F5F74"/>
    <w:rsid w:val="002F65C8"/>
    <w:rsid w:val="00300BB7"/>
    <w:rsid w:val="00302223"/>
    <w:rsid w:val="00302559"/>
    <w:rsid w:val="00302572"/>
    <w:rsid w:val="00302954"/>
    <w:rsid w:val="00302D4F"/>
    <w:rsid w:val="00305477"/>
    <w:rsid w:val="00305F6E"/>
    <w:rsid w:val="00307D38"/>
    <w:rsid w:val="0031100D"/>
    <w:rsid w:val="003120D9"/>
    <w:rsid w:val="003147E6"/>
    <w:rsid w:val="00315329"/>
    <w:rsid w:val="00317598"/>
    <w:rsid w:val="003200C0"/>
    <w:rsid w:val="00320BE0"/>
    <w:rsid w:val="00322F4A"/>
    <w:rsid w:val="003261A0"/>
    <w:rsid w:val="00326E02"/>
    <w:rsid w:val="00331B6E"/>
    <w:rsid w:val="00331D19"/>
    <w:rsid w:val="00332440"/>
    <w:rsid w:val="003342A9"/>
    <w:rsid w:val="003349EB"/>
    <w:rsid w:val="00334C48"/>
    <w:rsid w:val="003375E0"/>
    <w:rsid w:val="00337617"/>
    <w:rsid w:val="0034641F"/>
    <w:rsid w:val="0034659C"/>
    <w:rsid w:val="003475CC"/>
    <w:rsid w:val="00352A76"/>
    <w:rsid w:val="00352E05"/>
    <w:rsid w:val="0035371C"/>
    <w:rsid w:val="00355EE4"/>
    <w:rsid w:val="00361A93"/>
    <w:rsid w:val="003644FA"/>
    <w:rsid w:val="00370DEE"/>
    <w:rsid w:val="003725B9"/>
    <w:rsid w:val="00382291"/>
    <w:rsid w:val="00383EEE"/>
    <w:rsid w:val="00385A19"/>
    <w:rsid w:val="00385D90"/>
    <w:rsid w:val="00387473"/>
    <w:rsid w:val="003902D3"/>
    <w:rsid w:val="00391326"/>
    <w:rsid w:val="00392747"/>
    <w:rsid w:val="00395EE2"/>
    <w:rsid w:val="003A0B9A"/>
    <w:rsid w:val="003A2385"/>
    <w:rsid w:val="003A2766"/>
    <w:rsid w:val="003A3469"/>
    <w:rsid w:val="003A5CFF"/>
    <w:rsid w:val="003A60C4"/>
    <w:rsid w:val="003A67F8"/>
    <w:rsid w:val="003A6D90"/>
    <w:rsid w:val="003A7E47"/>
    <w:rsid w:val="003B3B9E"/>
    <w:rsid w:val="003B6A56"/>
    <w:rsid w:val="003C0A40"/>
    <w:rsid w:val="003C49F6"/>
    <w:rsid w:val="003C6051"/>
    <w:rsid w:val="003C6D97"/>
    <w:rsid w:val="003D0E5A"/>
    <w:rsid w:val="003D17E2"/>
    <w:rsid w:val="003D2A52"/>
    <w:rsid w:val="003D3BB7"/>
    <w:rsid w:val="003D4B10"/>
    <w:rsid w:val="003E0730"/>
    <w:rsid w:val="003E0CCE"/>
    <w:rsid w:val="003E3B8B"/>
    <w:rsid w:val="003F02E2"/>
    <w:rsid w:val="003F1C32"/>
    <w:rsid w:val="003F2121"/>
    <w:rsid w:val="003F2CBC"/>
    <w:rsid w:val="003F3439"/>
    <w:rsid w:val="003F3613"/>
    <w:rsid w:val="003F4D63"/>
    <w:rsid w:val="003F6C66"/>
    <w:rsid w:val="003F7499"/>
    <w:rsid w:val="0040048C"/>
    <w:rsid w:val="00401E8D"/>
    <w:rsid w:val="00402495"/>
    <w:rsid w:val="0040395F"/>
    <w:rsid w:val="00404D15"/>
    <w:rsid w:val="00406D50"/>
    <w:rsid w:val="004125AF"/>
    <w:rsid w:val="00412DB4"/>
    <w:rsid w:val="00413EE7"/>
    <w:rsid w:val="00414DE8"/>
    <w:rsid w:val="00415D4F"/>
    <w:rsid w:val="00416312"/>
    <w:rsid w:val="00420B60"/>
    <w:rsid w:val="0042616C"/>
    <w:rsid w:val="00426439"/>
    <w:rsid w:val="00432229"/>
    <w:rsid w:val="00437967"/>
    <w:rsid w:val="0044080F"/>
    <w:rsid w:val="004433E7"/>
    <w:rsid w:val="0044464F"/>
    <w:rsid w:val="00445C16"/>
    <w:rsid w:val="0045058E"/>
    <w:rsid w:val="00452293"/>
    <w:rsid w:val="0045378C"/>
    <w:rsid w:val="004558B0"/>
    <w:rsid w:val="00455BD6"/>
    <w:rsid w:val="00457E02"/>
    <w:rsid w:val="00466319"/>
    <w:rsid w:val="00466F34"/>
    <w:rsid w:val="00467439"/>
    <w:rsid w:val="00467F2C"/>
    <w:rsid w:val="00475343"/>
    <w:rsid w:val="004755E0"/>
    <w:rsid w:val="004771C2"/>
    <w:rsid w:val="00485A81"/>
    <w:rsid w:val="00485D27"/>
    <w:rsid w:val="004861B1"/>
    <w:rsid w:val="0048798C"/>
    <w:rsid w:val="0049216D"/>
    <w:rsid w:val="00492430"/>
    <w:rsid w:val="00492774"/>
    <w:rsid w:val="004927FE"/>
    <w:rsid w:val="00494C30"/>
    <w:rsid w:val="00497E2B"/>
    <w:rsid w:val="004A0FC0"/>
    <w:rsid w:val="004A4614"/>
    <w:rsid w:val="004A65B5"/>
    <w:rsid w:val="004A6619"/>
    <w:rsid w:val="004A66EB"/>
    <w:rsid w:val="004B2BD8"/>
    <w:rsid w:val="004B3C6E"/>
    <w:rsid w:val="004B5584"/>
    <w:rsid w:val="004B5C91"/>
    <w:rsid w:val="004B6EB8"/>
    <w:rsid w:val="004C0B5D"/>
    <w:rsid w:val="004C0EB0"/>
    <w:rsid w:val="004C214D"/>
    <w:rsid w:val="004C48FE"/>
    <w:rsid w:val="004C54F5"/>
    <w:rsid w:val="004C6154"/>
    <w:rsid w:val="004D11D2"/>
    <w:rsid w:val="004D1811"/>
    <w:rsid w:val="004D2787"/>
    <w:rsid w:val="004D33B3"/>
    <w:rsid w:val="004D796B"/>
    <w:rsid w:val="004D7B81"/>
    <w:rsid w:val="004E2F78"/>
    <w:rsid w:val="004E2FD5"/>
    <w:rsid w:val="004E48F3"/>
    <w:rsid w:val="004E4AF5"/>
    <w:rsid w:val="004E5417"/>
    <w:rsid w:val="004E55DB"/>
    <w:rsid w:val="004F176A"/>
    <w:rsid w:val="004F20CB"/>
    <w:rsid w:val="004F2A2F"/>
    <w:rsid w:val="004F35E0"/>
    <w:rsid w:val="004F4528"/>
    <w:rsid w:val="004F59FA"/>
    <w:rsid w:val="004F7610"/>
    <w:rsid w:val="00501E5C"/>
    <w:rsid w:val="00503E55"/>
    <w:rsid w:val="005062D2"/>
    <w:rsid w:val="0050658D"/>
    <w:rsid w:val="005076BC"/>
    <w:rsid w:val="00510C15"/>
    <w:rsid w:val="005129CC"/>
    <w:rsid w:val="00514C26"/>
    <w:rsid w:val="00515813"/>
    <w:rsid w:val="0051597B"/>
    <w:rsid w:val="00516B74"/>
    <w:rsid w:val="00517694"/>
    <w:rsid w:val="00521A14"/>
    <w:rsid w:val="0052234D"/>
    <w:rsid w:val="00522B1A"/>
    <w:rsid w:val="00522BC8"/>
    <w:rsid w:val="005235E2"/>
    <w:rsid w:val="00526C92"/>
    <w:rsid w:val="00526E25"/>
    <w:rsid w:val="005300F3"/>
    <w:rsid w:val="00530319"/>
    <w:rsid w:val="0053198D"/>
    <w:rsid w:val="00533276"/>
    <w:rsid w:val="00533EDD"/>
    <w:rsid w:val="00534D0B"/>
    <w:rsid w:val="0053532F"/>
    <w:rsid w:val="0053580B"/>
    <w:rsid w:val="00535D67"/>
    <w:rsid w:val="0053601A"/>
    <w:rsid w:val="00536CF1"/>
    <w:rsid w:val="00536FE1"/>
    <w:rsid w:val="00537BAB"/>
    <w:rsid w:val="005408A7"/>
    <w:rsid w:val="00543C1F"/>
    <w:rsid w:val="00544639"/>
    <w:rsid w:val="00544DEB"/>
    <w:rsid w:val="00545558"/>
    <w:rsid w:val="0054772B"/>
    <w:rsid w:val="00547F6B"/>
    <w:rsid w:val="00554372"/>
    <w:rsid w:val="005548DC"/>
    <w:rsid w:val="00555ECF"/>
    <w:rsid w:val="00556B24"/>
    <w:rsid w:val="00563616"/>
    <w:rsid w:val="00564551"/>
    <w:rsid w:val="00566B3B"/>
    <w:rsid w:val="00571687"/>
    <w:rsid w:val="005716D9"/>
    <w:rsid w:val="005726D0"/>
    <w:rsid w:val="00572BEE"/>
    <w:rsid w:val="005731DB"/>
    <w:rsid w:val="00573658"/>
    <w:rsid w:val="00580AB6"/>
    <w:rsid w:val="005834B4"/>
    <w:rsid w:val="00583E6D"/>
    <w:rsid w:val="00584E4C"/>
    <w:rsid w:val="00585D8F"/>
    <w:rsid w:val="005864BD"/>
    <w:rsid w:val="00587CE5"/>
    <w:rsid w:val="00590184"/>
    <w:rsid w:val="00596574"/>
    <w:rsid w:val="0059662C"/>
    <w:rsid w:val="00597A2D"/>
    <w:rsid w:val="005A2942"/>
    <w:rsid w:val="005A396F"/>
    <w:rsid w:val="005A3B2F"/>
    <w:rsid w:val="005A415C"/>
    <w:rsid w:val="005A6D9D"/>
    <w:rsid w:val="005B17DE"/>
    <w:rsid w:val="005B341B"/>
    <w:rsid w:val="005B363A"/>
    <w:rsid w:val="005B767A"/>
    <w:rsid w:val="005B7DF2"/>
    <w:rsid w:val="005C0E26"/>
    <w:rsid w:val="005C1257"/>
    <w:rsid w:val="005C2156"/>
    <w:rsid w:val="005C394C"/>
    <w:rsid w:val="005C4E5C"/>
    <w:rsid w:val="005C5629"/>
    <w:rsid w:val="005C5C56"/>
    <w:rsid w:val="005C5D5E"/>
    <w:rsid w:val="005C66F6"/>
    <w:rsid w:val="005D0956"/>
    <w:rsid w:val="005D0E95"/>
    <w:rsid w:val="005D2099"/>
    <w:rsid w:val="005D259A"/>
    <w:rsid w:val="005D3FBB"/>
    <w:rsid w:val="005D5FA9"/>
    <w:rsid w:val="005D6780"/>
    <w:rsid w:val="005E13C4"/>
    <w:rsid w:val="005E2230"/>
    <w:rsid w:val="005E22ED"/>
    <w:rsid w:val="005E63E4"/>
    <w:rsid w:val="005F064A"/>
    <w:rsid w:val="005F1DDE"/>
    <w:rsid w:val="005F4512"/>
    <w:rsid w:val="006027AA"/>
    <w:rsid w:val="0060661B"/>
    <w:rsid w:val="00606A76"/>
    <w:rsid w:val="0061328C"/>
    <w:rsid w:val="00616523"/>
    <w:rsid w:val="00616BC9"/>
    <w:rsid w:val="006172EA"/>
    <w:rsid w:val="00617507"/>
    <w:rsid w:val="0062015D"/>
    <w:rsid w:val="00620DC9"/>
    <w:rsid w:val="00621357"/>
    <w:rsid w:val="00621A6D"/>
    <w:rsid w:val="006258AC"/>
    <w:rsid w:val="0062696A"/>
    <w:rsid w:val="006270B6"/>
    <w:rsid w:val="00631B11"/>
    <w:rsid w:val="00631CF5"/>
    <w:rsid w:val="0063265C"/>
    <w:rsid w:val="006330D5"/>
    <w:rsid w:val="00637B19"/>
    <w:rsid w:val="00642B00"/>
    <w:rsid w:val="006447FC"/>
    <w:rsid w:val="00646C4A"/>
    <w:rsid w:val="0064716E"/>
    <w:rsid w:val="00650A55"/>
    <w:rsid w:val="00656506"/>
    <w:rsid w:val="00656761"/>
    <w:rsid w:val="00662C97"/>
    <w:rsid w:val="006642D7"/>
    <w:rsid w:val="00666C32"/>
    <w:rsid w:val="00667EB0"/>
    <w:rsid w:val="006711E5"/>
    <w:rsid w:val="0067303E"/>
    <w:rsid w:val="00673F16"/>
    <w:rsid w:val="00674099"/>
    <w:rsid w:val="0067594F"/>
    <w:rsid w:val="006761A5"/>
    <w:rsid w:val="00677C81"/>
    <w:rsid w:val="00680A20"/>
    <w:rsid w:val="0068452D"/>
    <w:rsid w:val="0069295C"/>
    <w:rsid w:val="00696A5A"/>
    <w:rsid w:val="006A12C2"/>
    <w:rsid w:val="006A44D7"/>
    <w:rsid w:val="006A482B"/>
    <w:rsid w:val="006B20DE"/>
    <w:rsid w:val="006B2888"/>
    <w:rsid w:val="006B3615"/>
    <w:rsid w:val="006C22F4"/>
    <w:rsid w:val="006C7D0C"/>
    <w:rsid w:val="006D0770"/>
    <w:rsid w:val="006D2AB1"/>
    <w:rsid w:val="006D5D3F"/>
    <w:rsid w:val="006D69F5"/>
    <w:rsid w:val="006D7817"/>
    <w:rsid w:val="006E0D37"/>
    <w:rsid w:val="006E121E"/>
    <w:rsid w:val="006E1E22"/>
    <w:rsid w:val="006E3798"/>
    <w:rsid w:val="006E4330"/>
    <w:rsid w:val="006E593A"/>
    <w:rsid w:val="006E5956"/>
    <w:rsid w:val="006E7F18"/>
    <w:rsid w:val="006F38EA"/>
    <w:rsid w:val="006F3D11"/>
    <w:rsid w:val="006F4AC8"/>
    <w:rsid w:val="00701322"/>
    <w:rsid w:val="00702291"/>
    <w:rsid w:val="007022BB"/>
    <w:rsid w:val="00706284"/>
    <w:rsid w:val="0070692B"/>
    <w:rsid w:val="00712F37"/>
    <w:rsid w:val="00713CDE"/>
    <w:rsid w:val="00723946"/>
    <w:rsid w:val="00723BB9"/>
    <w:rsid w:val="00724286"/>
    <w:rsid w:val="00724CAE"/>
    <w:rsid w:val="00727D8F"/>
    <w:rsid w:val="0073193A"/>
    <w:rsid w:val="0073398F"/>
    <w:rsid w:val="00736032"/>
    <w:rsid w:val="00736849"/>
    <w:rsid w:val="007372DD"/>
    <w:rsid w:val="007400E5"/>
    <w:rsid w:val="00745D8C"/>
    <w:rsid w:val="0074616D"/>
    <w:rsid w:val="00746A4A"/>
    <w:rsid w:val="00747F4B"/>
    <w:rsid w:val="0075030F"/>
    <w:rsid w:val="00750795"/>
    <w:rsid w:val="00750C74"/>
    <w:rsid w:val="00751300"/>
    <w:rsid w:val="00754148"/>
    <w:rsid w:val="007551E1"/>
    <w:rsid w:val="00755A9C"/>
    <w:rsid w:val="00755E11"/>
    <w:rsid w:val="00757E20"/>
    <w:rsid w:val="007610FC"/>
    <w:rsid w:val="007619F4"/>
    <w:rsid w:val="007627A8"/>
    <w:rsid w:val="00764778"/>
    <w:rsid w:val="0076603E"/>
    <w:rsid w:val="00774923"/>
    <w:rsid w:val="00774CE3"/>
    <w:rsid w:val="00775F43"/>
    <w:rsid w:val="00777FEF"/>
    <w:rsid w:val="0078259A"/>
    <w:rsid w:val="0078438B"/>
    <w:rsid w:val="007866CF"/>
    <w:rsid w:val="0078750D"/>
    <w:rsid w:val="00787524"/>
    <w:rsid w:val="0079067E"/>
    <w:rsid w:val="007906BB"/>
    <w:rsid w:val="00792DA3"/>
    <w:rsid w:val="00794369"/>
    <w:rsid w:val="00797995"/>
    <w:rsid w:val="007A15D5"/>
    <w:rsid w:val="007A3758"/>
    <w:rsid w:val="007A6305"/>
    <w:rsid w:val="007B1810"/>
    <w:rsid w:val="007B4E6A"/>
    <w:rsid w:val="007B6A42"/>
    <w:rsid w:val="007B7434"/>
    <w:rsid w:val="007C2DC2"/>
    <w:rsid w:val="007D3EBE"/>
    <w:rsid w:val="007D5976"/>
    <w:rsid w:val="007D5B79"/>
    <w:rsid w:val="007D622E"/>
    <w:rsid w:val="007D7D69"/>
    <w:rsid w:val="007E1789"/>
    <w:rsid w:val="007E220F"/>
    <w:rsid w:val="007E4571"/>
    <w:rsid w:val="007E632D"/>
    <w:rsid w:val="007E68EF"/>
    <w:rsid w:val="007E7452"/>
    <w:rsid w:val="007E7B22"/>
    <w:rsid w:val="007F1339"/>
    <w:rsid w:val="007F495D"/>
    <w:rsid w:val="00801EA1"/>
    <w:rsid w:val="00802354"/>
    <w:rsid w:val="008024AC"/>
    <w:rsid w:val="008046E8"/>
    <w:rsid w:val="00812E9C"/>
    <w:rsid w:val="008144D0"/>
    <w:rsid w:val="00815442"/>
    <w:rsid w:val="008159D2"/>
    <w:rsid w:val="00816E8B"/>
    <w:rsid w:val="008315C9"/>
    <w:rsid w:val="00835D21"/>
    <w:rsid w:val="00837AFB"/>
    <w:rsid w:val="00837DEB"/>
    <w:rsid w:val="00843547"/>
    <w:rsid w:val="00843AE0"/>
    <w:rsid w:val="008440A9"/>
    <w:rsid w:val="00846165"/>
    <w:rsid w:val="0084720D"/>
    <w:rsid w:val="00847871"/>
    <w:rsid w:val="0085140C"/>
    <w:rsid w:val="00852C29"/>
    <w:rsid w:val="0085311D"/>
    <w:rsid w:val="00860FA2"/>
    <w:rsid w:val="008610EC"/>
    <w:rsid w:val="008636E1"/>
    <w:rsid w:val="00871024"/>
    <w:rsid w:val="00871D86"/>
    <w:rsid w:val="00872D92"/>
    <w:rsid w:val="00872E92"/>
    <w:rsid w:val="008732BD"/>
    <w:rsid w:val="008745AF"/>
    <w:rsid w:val="008807D0"/>
    <w:rsid w:val="00882C3D"/>
    <w:rsid w:val="00885FF6"/>
    <w:rsid w:val="008906AD"/>
    <w:rsid w:val="008942E1"/>
    <w:rsid w:val="00894621"/>
    <w:rsid w:val="00896D9F"/>
    <w:rsid w:val="008A362B"/>
    <w:rsid w:val="008A3A92"/>
    <w:rsid w:val="008B2344"/>
    <w:rsid w:val="008B24CE"/>
    <w:rsid w:val="008B275B"/>
    <w:rsid w:val="008B413D"/>
    <w:rsid w:val="008B48D1"/>
    <w:rsid w:val="008B68CB"/>
    <w:rsid w:val="008C003C"/>
    <w:rsid w:val="008C159D"/>
    <w:rsid w:val="008C4146"/>
    <w:rsid w:val="008C4A4A"/>
    <w:rsid w:val="008C7A90"/>
    <w:rsid w:val="008C7BFD"/>
    <w:rsid w:val="008D0CDE"/>
    <w:rsid w:val="008D3925"/>
    <w:rsid w:val="008D4AD1"/>
    <w:rsid w:val="008D4E44"/>
    <w:rsid w:val="008D52E4"/>
    <w:rsid w:val="008D5448"/>
    <w:rsid w:val="008D7BB6"/>
    <w:rsid w:val="008E3C08"/>
    <w:rsid w:val="008E4593"/>
    <w:rsid w:val="008E51D0"/>
    <w:rsid w:val="008E69D6"/>
    <w:rsid w:val="008F1AAD"/>
    <w:rsid w:val="008F2106"/>
    <w:rsid w:val="009009A1"/>
    <w:rsid w:val="00900E19"/>
    <w:rsid w:val="00901435"/>
    <w:rsid w:val="00905A6C"/>
    <w:rsid w:val="009060A5"/>
    <w:rsid w:val="00906A86"/>
    <w:rsid w:val="00907AC8"/>
    <w:rsid w:val="00912537"/>
    <w:rsid w:val="00916D8C"/>
    <w:rsid w:val="00922796"/>
    <w:rsid w:val="00923964"/>
    <w:rsid w:val="0092398C"/>
    <w:rsid w:val="00926C72"/>
    <w:rsid w:val="009277DC"/>
    <w:rsid w:val="00930BF8"/>
    <w:rsid w:val="00931332"/>
    <w:rsid w:val="00932942"/>
    <w:rsid w:val="00932E9B"/>
    <w:rsid w:val="00933A76"/>
    <w:rsid w:val="00933B63"/>
    <w:rsid w:val="009376F3"/>
    <w:rsid w:val="00941169"/>
    <w:rsid w:val="0094226A"/>
    <w:rsid w:val="009427F5"/>
    <w:rsid w:val="00945D3A"/>
    <w:rsid w:val="0094728F"/>
    <w:rsid w:val="00950AA3"/>
    <w:rsid w:val="00950BB8"/>
    <w:rsid w:val="0095150D"/>
    <w:rsid w:val="0095231B"/>
    <w:rsid w:val="009529D0"/>
    <w:rsid w:val="009530D2"/>
    <w:rsid w:val="00953B0E"/>
    <w:rsid w:val="009543C6"/>
    <w:rsid w:val="00955A11"/>
    <w:rsid w:val="009565FA"/>
    <w:rsid w:val="0096020D"/>
    <w:rsid w:val="00960E04"/>
    <w:rsid w:val="00962751"/>
    <w:rsid w:val="00963CB6"/>
    <w:rsid w:val="00965A34"/>
    <w:rsid w:val="00967115"/>
    <w:rsid w:val="0097063C"/>
    <w:rsid w:val="00971E0A"/>
    <w:rsid w:val="00981A3D"/>
    <w:rsid w:val="0098415F"/>
    <w:rsid w:val="00984473"/>
    <w:rsid w:val="0098457D"/>
    <w:rsid w:val="0098463D"/>
    <w:rsid w:val="0098495E"/>
    <w:rsid w:val="00985CE0"/>
    <w:rsid w:val="00987492"/>
    <w:rsid w:val="00987698"/>
    <w:rsid w:val="00990F1E"/>
    <w:rsid w:val="00991D59"/>
    <w:rsid w:val="00992152"/>
    <w:rsid w:val="00994B6F"/>
    <w:rsid w:val="009966E3"/>
    <w:rsid w:val="009967FB"/>
    <w:rsid w:val="009A0526"/>
    <w:rsid w:val="009A0BFF"/>
    <w:rsid w:val="009A117B"/>
    <w:rsid w:val="009A287B"/>
    <w:rsid w:val="009A6FAC"/>
    <w:rsid w:val="009A7E9F"/>
    <w:rsid w:val="009B1EF6"/>
    <w:rsid w:val="009B3288"/>
    <w:rsid w:val="009B50CE"/>
    <w:rsid w:val="009B5970"/>
    <w:rsid w:val="009C0ECE"/>
    <w:rsid w:val="009C18C3"/>
    <w:rsid w:val="009C245C"/>
    <w:rsid w:val="009C3305"/>
    <w:rsid w:val="009C3E01"/>
    <w:rsid w:val="009C7C81"/>
    <w:rsid w:val="009D05C6"/>
    <w:rsid w:val="009D1B79"/>
    <w:rsid w:val="009D22D6"/>
    <w:rsid w:val="009D55A8"/>
    <w:rsid w:val="009D6486"/>
    <w:rsid w:val="009D664A"/>
    <w:rsid w:val="009D6A70"/>
    <w:rsid w:val="009E2A33"/>
    <w:rsid w:val="009E533D"/>
    <w:rsid w:val="009E6D10"/>
    <w:rsid w:val="009F074C"/>
    <w:rsid w:val="009F0A2F"/>
    <w:rsid w:val="009F6888"/>
    <w:rsid w:val="009F729D"/>
    <w:rsid w:val="00A04FDD"/>
    <w:rsid w:val="00A054E9"/>
    <w:rsid w:val="00A062C7"/>
    <w:rsid w:val="00A06AC1"/>
    <w:rsid w:val="00A07D44"/>
    <w:rsid w:val="00A12112"/>
    <w:rsid w:val="00A12B69"/>
    <w:rsid w:val="00A14632"/>
    <w:rsid w:val="00A1483B"/>
    <w:rsid w:val="00A14C85"/>
    <w:rsid w:val="00A16567"/>
    <w:rsid w:val="00A26301"/>
    <w:rsid w:val="00A266BD"/>
    <w:rsid w:val="00A314C3"/>
    <w:rsid w:val="00A31F30"/>
    <w:rsid w:val="00A323C5"/>
    <w:rsid w:val="00A33D3C"/>
    <w:rsid w:val="00A365D8"/>
    <w:rsid w:val="00A37D10"/>
    <w:rsid w:val="00A42D8E"/>
    <w:rsid w:val="00A4450E"/>
    <w:rsid w:val="00A47A9F"/>
    <w:rsid w:val="00A5067B"/>
    <w:rsid w:val="00A514C4"/>
    <w:rsid w:val="00A52ECF"/>
    <w:rsid w:val="00A545F4"/>
    <w:rsid w:val="00A60941"/>
    <w:rsid w:val="00A60E25"/>
    <w:rsid w:val="00A61BA1"/>
    <w:rsid w:val="00A6279A"/>
    <w:rsid w:val="00A633B4"/>
    <w:rsid w:val="00A65EC7"/>
    <w:rsid w:val="00A66C86"/>
    <w:rsid w:val="00A672CB"/>
    <w:rsid w:val="00A722B7"/>
    <w:rsid w:val="00A72DF9"/>
    <w:rsid w:val="00A75A3A"/>
    <w:rsid w:val="00A764DF"/>
    <w:rsid w:val="00A76C55"/>
    <w:rsid w:val="00A7755E"/>
    <w:rsid w:val="00A8048C"/>
    <w:rsid w:val="00A8580F"/>
    <w:rsid w:val="00A8668A"/>
    <w:rsid w:val="00A90D70"/>
    <w:rsid w:val="00A94769"/>
    <w:rsid w:val="00A95B7B"/>
    <w:rsid w:val="00AA0F83"/>
    <w:rsid w:val="00AA3487"/>
    <w:rsid w:val="00AA3E07"/>
    <w:rsid w:val="00AA4370"/>
    <w:rsid w:val="00AA7961"/>
    <w:rsid w:val="00AB15BE"/>
    <w:rsid w:val="00AB15D8"/>
    <w:rsid w:val="00AB6185"/>
    <w:rsid w:val="00AB6F50"/>
    <w:rsid w:val="00AC06A4"/>
    <w:rsid w:val="00AC18CA"/>
    <w:rsid w:val="00AC2146"/>
    <w:rsid w:val="00AC282B"/>
    <w:rsid w:val="00AC7033"/>
    <w:rsid w:val="00AD06A3"/>
    <w:rsid w:val="00AD4223"/>
    <w:rsid w:val="00AD5BB7"/>
    <w:rsid w:val="00AD6A0F"/>
    <w:rsid w:val="00AD7B11"/>
    <w:rsid w:val="00AD7B7A"/>
    <w:rsid w:val="00AE2791"/>
    <w:rsid w:val="00AE3131"/>
    <w:rsid w:val="00AE398A"/>
    <w:rsid w:val="00AE3ACA"/>
    <w:rsid w:val="00AE3D42"/>
    <w:rsid w:val="00AE4BBD"/>
    <w:rsid w:val="00AF3922"/>
    <w:rsid w:val="00B02DB7"/>
    <w:rsid w:val="00B03096"/>
    <w:rsid w:val="00B0318F"/>
    <w:rsid w:val="00B03B9F"/>
    <w:rsid w:val="00B04B28"/>
    <w:rsid w:val="00B15835"/>
    <w:rsid w:val="00B17644"/>
    <w:rsid w:val="00B21903"/>
    <w:rsid w:val="00B21A75"/>
    <w:rsid w:val="00B22575"/>
    <w:rsid w:val="00B2419A"/>
    <w:rsid w:val="00B24869"/>
    <w:rsid w:val="00B24B37"/>
    <w:rsid w:val="00B259AF"/>
    <w:rsid w:val="00B274E0"/>
    <w:rsid w:val="00B2771D"/>
    <w:rsid w:val="00B335F0"/>
    <w:rsid w:val="00B40D0F"/>
    <w:rsid w:val="00B42FA5"/>
    <w:rsid w:val="00B4430F"/>
    <w:rsid w:val="00B4466E"/>
    <w:rsid w:val="00B4543A"/>
    <w:rsid w:val="00B4557F"/>
    <w:rsid w:val="00B46A40"/>
    <w:rsid w:val="00B475E0"/>
    <w:rsid w:val="00B50947"/>
    <w:rsid w:val="00B531E7"/>
    <w:rsid w:val="00B5376D"/>
    <w:rsid w:val="00B53A08"/>
    <w:rsid w:val="00B53BA8"/>
    <w:rsid w:val="00B5521D"/>
    <w:rsid w:val="00B55396"/>
    <w:rsid w:val="00B55CF6"/>
    <w:rsid w:val="00B6077B"/>
    <w:rsid w:val="00B6129C"/>
    <w:rsid w:val="00B61AD5"/>
    <w:rsid w:val="00B6444B"/>
    <w:rsid w:val="00B66776"/>
    <w:rsid w:val="00B72E30"/>
    <w:rsid w:val="00B732F6"/>
    <w:rsid w:val="00B7334F"/>
    <w:rsid w:val="00B7369F"/>
    <w:rsid w:val="00B73C42"/>
    <w:rsid w:val="00B74378"/>
    <w:rsid w:val="00B75CC8"/>
    <w:rsid w:val="00B7723D"/>
    <w:rsid w:val="00B80468"/>
    <w:rsid w:val="00B80F36"/>
    <w:rsid w:val="00B81B19"/>
    <w:rsid w:val="00B84E55"/>
    <w:rsid w:val="00B8611A"/>
    <w:rsid w:val="00B87D53"/>
    <w:rsid w:val="00B90799"/>
    <w:rsid w:val="00B921B1"/>
    <w:rsid w:val="00B92F07"/>
    <w:rsid w:val="00B9453E"/>
    <w:rsid w:val="00B9556C"/>
    <w:rsid w:val="00B97F24"/>
    <w:rsid w:val="00BA1644"/>
    <w:rsid w:val="00BA1D63"/>
    <w:rsid w:val="00BA2D51"/>
    <w:rsid w:val="00BA3314"/>
    <w:rsid w:val="00BA3750"/>
    <w:rsid w:val="00BA4D64"/>
    <w:rsid w:val="00BA56F9"/>
    <w:rsid w:val="00BB1B56"/>
    <w:rsid w:val="00BB23F0"/>
    <w:rsid w:val="00BB2E0D"/>
    <w:rsid w:val="00BB30E5"/>
    <w:rsid w:val="00BB5F7A"/>
    <w:rsid w:val="00BB7196"/>
    <w:rsid w:val="00BB73E7"/>
    <w:rsid w:val="00BB799F"/>
    <w:rsid w:val="00BB7E1B"/>
    <w:rsid w:val="00BC0376"/>
    <w:rsid w:val="00BC3B59"/>
    <w:rsid w:val="00BC3B8B"/>
    <w:rsid w:val="00BC7418"/>
    <w:rsid w:val="00BC784F"/>
    <w:rsid w:val="00BD390A"/>
    <w:rsid w:val="00BD4AF1"/>
    <w:rsid w:val="00BD5CEC"/>
    <w:rsid w:val="00BE3F90"/>
    <w:rsid w:val="00BE4F7E"/>
    <w:rsid w:val="00BE5BF7"/>
    <w:rsid w:val="00BE6CDC"/>
    <w:rsid w:val="00BE7746"/>
    <w:rsid w:val="00BF16D9"/>
    <w:rsid w:val="00BF179E"/>
    <w:rsid w:val="00C01191"/>
    <w:rsid w:val="00C02463"/>
    <w:rsid w:val="00C02F76"/>
    <w:rsid w:val="00C06623"/>
    <w:rsid w:val="00C07B5C"/>
    <w:rsid w:val="00C07F58"/>
    <w:rsid w:val="00C115F3"/>
    <w:rsid w:val="00C12D93"/>
    <w:rsid w:val="00C13F77"/>
    <w:rsid w:val="00C15BF6"/>
    <w:rsid w:val="00C22A40"/>
    <w:rsid w:val="00C30A53"/>
    <w:rsid w:val="00C30A56"/>
    <w:rsid w:val="00C32C08"/>
    <w:rsid w:val="00C34E95"/>
    <w:rsid w:val="00C35BBF"/>
    <w:rsid w:val="00C35E71"/>
    <w:rsid w:val="00C41292"/>
    <w:rsid w:val="00C42B28"/>
    <w:rsid w:val="00C44CC8"/>
    <w:rsid w:val="00C45183"/>
    <w:rsid w:val="00C468C4"/>
    <w:rsid w:val="00C52D92"/>
    <w:rsid w:val="00C5325A"/>
    <w:rsid w:val="00C55CFA"/>
    <w:rsid w:val="00C5778F"/>
    <w:rsid w:val="00C577FD"/>
    <w:rsid w:val="00C57C29"/>
    <w:rsid w:val="00C6200E"/>
    <w:rsid w:val="00C620E3"/>
    <w:rsid w:val="00C64C96"/>
    <w:rsid w:val="00C64F4C"/>
    <w:rsid w:val="00C66791"/>
    <w:rsid w:val="00C70F01"/>
    <w:rsid w:val="00C730CB"/>
    <w:rsid w:val="00C801D0"/>
    <w:rsid w:val="00C8212E"/>
    <w:rsid w:val="00C83906"/>
    <w:rsid w:val="00C84E49"/>
    <w:rsid w:val="00C853C4"/>
    <w:rsid w:val="00C8642C"/>
    <w:rsid w:val="00C90BAA"/>
    <w:rsid w:val="00C90D92"/>
    <w:rsid w:val="00C93C7B"/>
    <w:rsid w:val="00C942EA"/>
    <w:rsid w:val="00CA298B"/>
    <w:rsid w:val="00CA5BAB"/>
    <w:rsid w:val="00CA5E04"/>
    <w:rsid w:val="00CA6291"/>
    <w:rsid w:val="00CA7010"/>
    <w:rsid w:val="00CA778C"/>
    <w:rsid w:val="00CA7FE5"/>
    <w:rsid w:val="00CB0A1E"/>
    <w:rsid w:val="00CB21E3"/>
    <w:rsid w:val="00CB3523"/>
    <w:rsid w:val="00CB3554"/>
    <w:rsid w:val="00CB4935"/>
    <w:rsid w:val="00CB4AAB"/>
    <w:rsid w:val="00CB6785"/>
    <w:rsid w:val="00CC0D25"/>
    <w:rsid w:val="00CC2D06"/>
    <w:rsid w:val="00CC4DD0"/>
    <w:rsid w:val="00CC6533"/>
    <w:rsid w:val="00CD1448"/>
    <w:rsid w:val="00CD1A1B"/>
    <w:rsid w:val="00CD28C5"/>
    <w:rsid w:val="00CD39AC"/>
    <w:rsid w:val="00CD4139"/>
    <w:rsid w:val="00CD4264"/>
    <w:rsid w:val="00CD426A"/>
    <w:rsid w:val="00CD4623"/>
    <w:rsid w:val="00CD5442"/>
    <w:rsid w:val="00CD5665"/>
    <w:rsid w:val="00CD5E70"/>
    <w:rsid w:val="00CD5F3A"/>
    <w:rsid w:val="00CD66F0"/>
    <w:rsid w:val="00CD6CDB"/>
    <w:rsid w:val="00CE1577"/>
    <w:rsid w:val="00CE18AD"/>
    <w:rsid w:val="00CE1D80"/>
    <w:rsid w:val="00CE2AC5"/>
    <w:rsid w:val="00CE452F"/>
    <w:rsid w:val="00CE5A63"/>
    <w:rsid w:val="00CE7421"/>
    <w:rsid w:val="00D03998"/>
    <w:rsid w:val="00D04666"/>
    <w:rsid w:val="00D06051"/>
    <w:rsid w:val="00D10EC3"/>
    <w:rsid w:val="00D1212D"/>
    <w:rsid w:val="00D14FFC"/>
    <w:rsid w:val="00D2083D"/>
    <w:rsid w:val="00D26B4A"/>
    <w:rsid w:val="00D35934"/>
    <w:rsid w:val="00D3599C"/>
    <w:rsid w:val="00D36872"/>
    <w:rsid w:val="00D37CAF"/>
    <w:rsid w:val="00D40619"/>
    <w:rsid w:val="00D416B5"/>
    <w:rsid w:val="00D46A3A"/>
    <w:rsid w:val="00D50E6A"/>
    <w:rsid w:val="00D52D4D"/>
    <w:rsid w:val="00D52ECA"/>
    <w:rsid w:val="00D54884"/>
    <w:rsid w:val="00D550D4"/>
    <w:rsid w:val="00D56E93"/>
    <w:rsid w:val="00D60741"/>
    <w:rsid w:val="00D609E8"/>
    <w:rsid w:val="00D61EA6"/>
    <w:rsid w:val="00D62036"/>
    <w:rsid w:val="00D64E7A"/>
    <w:rsid w:val="00D6594E"/>
    <w:rsid w:val="00D65CE9"/>
    <w:rsid w:val="00D66373"/>
    <w:rsid w:val="00D66913"/>
    <w:rsid w:val="00D71DCB"/>
    <w:rsid w:val="00D72289"/>
    <w:rsid w:val="00D72988"/>
    <w:rsid w:val="00D76754"/>
    <w:rsid w:val="00D7788C"/>
    <w:rsid w:val="00D822AD"/>
    <w:rsid w:val="00D8482F"/>
    <w:rsid w:val="00D853E3"/>
    <w:rsid w:val="00D85FD4"/>
    <w:rsid w:val="00D90F3A"/>
    <w:rsid w:val="00D9243C"/>
    <w:rsid w:val="00D94BAB"/>
    <w:rsid w:val="00D96152"/>
    <w:rsid w:val="00D96B37"/>
    <w:rsid w:val="00DA0435"/>
    <w:rsid w:val="00DA1913"/>
    <w:rsid w:val="00DA26A8"/>
    <w:rsid w:val="00DA5C73"/>
    <w:rsid w:val="00DB1A96"/>
    <w:rsid w:val="00DC0321"/>
    <w:rsid w:val="00DC1727"/>
    <w:rsid w:val="00DC1B91"/>
    <w:rsid w:val="00DC2446"/>
    <w:rsid w:val="00DC32FE"/>
    <w:rsid w:val="00DC4DCE"/>
    <w:rsid w:val="00DC5ADF"/>
    <w:rsid w:val="00DD1145"/>
    <w:rsid w:val="00DD26CB"/>
    <w:rsid w:val="00DD2DFF"/>
    <w:rsid w:val="00DD42D5"/>
    <w:rsid w:val="00DD5206"/>
    <w:rsid w:val="00DD7EE1"/>
    <w:rsid w:val="00DE272A"/>
    <w:rsid w:val="00DE3FA6"/>
    <w:rsid w:val="00DE4170"/>
    <w:rsid w:val="00DE4C5A"/>
    <w:rsid w:val="00DE6404"/>
    <w:rsid w:val="00E01511"/>
    <w:rsid w:val="00E01561"/>
    <w:rsid w:val="00E01A45"/>
    <w:rsid w:val="00E023C1"/>
    <w:rsid w:val="00E04768"/>
    <w:rsid w:val="00E05519"/>
    <w:rsid w:val="00E05CE1"/>
    <w:rsid w:val="00E060C0"/>
    <w:rsid w:val="00E0714C"/>
    <w:rsid w:val="00E07675"/>
    <w:rsid w:val="00E07B9A"/>
    <w:rsid w:val="00E07FB6"/>
    <w:rsid w:val="00E101BC"/>
    <w:rsid w:val="00E10A55"/>
    <w:rsid w:val="00E111A4"/>
    <w:rsid w:val="00E147C0"/>
    <w:rsid w:val="00E23B6A"/>
    <w:rsid w:val="00E24865"/>
    <w:rsid w:val="00E263CD"/>
    <w:rsid w:val="00E27FE8"/>
    <w:rsid w:val="00E30DD3"/>
    <w:rsid w:val="00E315CA"/>
    <w:rsid w:val="00E31C82"/>
    <w:rsid w:val="00E33109"/>
    <w:rsid w:val="00E363D4"/>
    <w:rsid w:val="00E40263"/>
    <w:rsid w:val="00E405B8"/>
    <w:rsid w:val="00E43B10"/>
    <w:rsid w:val="00E4461B"/>
    <w:rsid w:val="00E453F6"/>
    <w:rsid w:val="00E544CB"/>
    <w:rsid w:val="00E552DB"/>
    <w:rsid w:val="00E56B90"/>
    <w:rsid w:val="00E63379"/>
    <w:rsid w:val="00E63666"/>
    <w:rsid w:val="00E6382B"/>
    <w:rsid w:val="00E63B22"/>
    <w:rsid w:val="00E64590"/>
    <w:rsid w:val="00E71ABC"/>
    <w:rsid w:val="00E7238E"/>
    <w:rsid w:val="00E750E6"/>
    <w:rsid w:val="00E75D11"/>
    <w:rsid w:val="00E76227"/>
    <w:rsid w:val="00E76C22"/>
    <w:rsid w:val="00E81763"/>
    <w:rsid w:val="00E82131"/>
    <w:rsid w:val="00E84CAA"/>
    <w:rsid w:val="00E87790"/>
    <w:rsid w:val="00E93407"/>
    <w:rsid w:val="00EA0DA7"/>
    <w:rsid w:val="00EA0FA8"/>
    <w:rsid w:val="00EA1B6F"/>
    <w:rsid w:val="00EA1F01"/>
    <w:rsid w:val="00EA3EB7"/>
    <w:rsid w:val="00EA5449"/>
    <w:rsid w:val="00EB39FC"/>
    <w:rsid w:val="00EB4593"/>
    <w:rsid w:val="00EB7370"/>
    <w:rsid w:val="00EB7FF6"/>
    <w:rsid w:val="00EC0C5D"/>
    <w:rsid w:val="00EC3190"/>
    <w:rsid w:val="00EC3908"/>
    <w:rsid w:val="00EC39F4"/>
    <w:rsid w:val="00EC6C86"/>
    <w:rsid w:val="00EC7571"/>
    <w:rsid w:val="00ED0C44"/>
    <w:rsid w:val="00ED177E"/>
    <w:rsid w:val="00ED1ADE"/>
    <w:rsid w:val="00ED243E"/>
    <w:rsid w:val="00ED5958"/>
    <w:rsid w:val="00ED5C75"/>
    <w:rsid w:val="00ED7108"/>
    <w:rsid w:val="00ED7E7C"/>
    <w:rsid w:val="00EE360B"/>
    <w:rsid w:val="00EE4373"/>
    <w:rsid w:val="00EE615B"/>
    <w:rsid w:val="00EE76FB"/>
    <w:rsid w:val="00EE7979"/>
    <w:rsid w:val="00EF08F6"/>
    <w:rsid w:val="00EF2102"/>
    <w:rsid w:val="00EF349A"/>
    <w:rsid w:val="00EF5053"/>
    <w:rsid w:val="00EF551D"/>
    <w:rsid w:val="00EF6ACA"/>
    <w:rsid w:val="00EF7CDB"/>
    <w:rsid w:val="00EF7D16"/>
    <w:rsid w:val="00F003E9"/>
    <w:rsid w:val="00F02A51"/>
    <w:rsid w:val="00F03416"/>
    <w:rsid w:val="00F05212"/>
    <w:rsid w:val="00F05B75"/>
    <w:rsid w:val="00F065AB"/>
    <w:rsid w:val="00F07119"/>
    <w:rsid w:val="00F0734E"/>
    <w:rsid w:val="00F07D4F"/>
    <w:rsid w:val="00F107A2"/>
    <w:rsid w:val="00F128BC"/>
    <w:rsid w:val="00F15B7E"/>
    <w:rsid w:val="00F162ED"/>
    <w:rsid w:val="00F16327"/>
    <w:rsid w:val="00F17173"/>
    <w:rsid w:val="00F2436C"/>
    <w:rsid w:val="00F264C5"/>
    <w:rsid w:val="00F26B05"/>
    <w:rsid w:val="00F27AB8"/>
    <w:rsid w:val="00F27C5C"/>
    <w:rsid w:val="00F3330F"/>
    <w:rsid w:val="00F37000"/>
    <w:rsid w:val="00F3789E"/>
    <w:rsid w:val="00F37A0F"/>
    <w:rsid w:val="00F4055D"/>
    <w:rsid w:val="00F419E4"/>
    <w:rsid w:val="00F420F3"/>
    <w:rsid w:val="00F457FA"/>
    <w:rsid w:val="00F4595C"/>
    <w:rsid w:val="00F46752"/>
    <w:rsid w:val="00F475AA"/>
    <w:rsid w:val="00F47712"/>
    <w:rsid w:val="00F478FE"/>
    <w:rsid w:val="00F504E5"/>
    <w:rsid w:val="00F51FE2"/>
    <w:rsid w:val="00F52013"/>
    <w:rsid w:val="00F52F3B"/>
    <w:rsid w:val="00F551BB"/>
    <w:rsid w:val="00F576C3"/>
    <w:rsid w:val="00F60393"/>
    <w:rsid w:val="00F61424"/>
    <w:rsid w:val="00F62635"/>
    <w:rsid w:val="00F63261"/>
    <w:rsid w:val="00F6592B"/>
    <w:rsid w:val="00F6763A"/>
    <w:rsid w:val="00F7325F"/>
    <w:rsid w:val="00F744F2"/>
    <w:rsid w:val="00F74FA9"/>
    <w:rsid w:val="00F778C3"/>
    <w:rsid w:val="00F77AD1"/>
    <w:rsid w:val="00F82311"/>
    <w:rsid w:val="00F84F1B"/>
    <w:rsid w:val="00F8662D"/>
    <w:rsid w:val="00F9126F"/>
    <w:rsid w:val="00F95E93"/>
    <w:rsid w:val="00F963DB"/>
    <w:rsid w:val="00F96D7F"/>
    <w:rsid w:val="00FA2C03"/>
    <w:rsid w:val="00FA38A4"/>
    <w:rsid w:val="00FA7231"/>
    <w:rsid w:val="00FA792F"/>
    <w:rsid w:val="00FB4BE1"/>
    <w:rsid w:val="00FB5E95"/>
    <w:rsid w:val="00FB5EF5"/>
    <w:rsid w:val="00FB640C"/>
    <w:rsid w:val="00FC1636"/>
    <w:rsid w:val="00FC2E02"/>
    <w:rsid w:val="00FC2E11"/>
    <w:rsid w:val="00FC2EB1"/>
    <w:rsid w:val="00FC66C4"/>
    <w:rsid w:val="00FD1EC9"/>
    <w:rsid w:val="00FD4D43"/>
    <w:rsid w:val="00FD6F3E"/>
    <w:rsid w:val="00FD7691"/>
    <w:rsid w:val="00FE3C58"/>
    <w:rsid w:val="00FE561A"/>
    <w:rsid w:val="00FE6BB0"/>
    <w:rsid w:val="00FE6D31"/>
    <w:rsid w:val="00FF076D"/>
    <w:rsid w:val="00FF29D5"/>
    <w:rsid w:val="00FF6CC2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D3B93B"/>
  <w15:docId w15:val="{E94A9D4B-6E3A-4175-A877-7F498263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5E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5E63E4"/>
    <w:pPr>
      <w:keepNext/>
      <w:spacing w:line="480" w:lineRule="auto"/>
      <w:jc w:val="center"/>
      <w:outlineLvl w:val="0"/>
    </w:pPr>
    <w:rPr>
      <w:b/>
      <w:sz w:val="28"/>
      <w:szCs w:val="20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5201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Judul3">
    <w:name w:val="heading 3"/>
    <w:basedOn w:val="Normal"/>
    <w:next w:val="Normal"/>
    <w:link w:val="Judul3KAR"/>
    <w:autoRedefine/>
    <w:uiPriority w:val="9"/>
    <w:unhideWhenUsed/>
    <w:qFormat/>
    <w:rsid w:val="00B92F07"/>
    <w:pPr>
      <w:keepNext/>
      <w:keepLines/>
      <w:numPr>
        <w:ilvl w:val="2"/>
        <w:numId w:val="33"/>
      </w:numPr>
      <w:spacing w:before="240" w:line="360" w:lineRule="auto"/>
      <w:ind w:left="709"/>
      <w:jc w:val="both"/>
      <w:outlineLvl w:val="2"/>
    </w:pPr>
    <w:rPr>
      <w:rFonts w:eastAsiaTheme="majorEastAsia" w:cstheme="majorBidi"/>
      <w:bCs/>
      <w:i/>
      <w:szCs w:val="22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5B341B"/>
    <w:pPr>
      <w:keepNext/>
      <w:keepLines/>
      <w:spacing w:before="200" w:line="276" w:lineRule="auto"/>
      <w:outlineLvl w:val="3"/>
    </w:pPr>
    <w:rPr>
      <w:rFonts w:eastAsiaTheme="majorEastAsia" w:cstheme="majorBidi"/>
      <w:bCs/>
      <w:iCs/>
      <w:szCs w:val="2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E63E4"/>
    <w:rPr>
      <w:rFonts w:ascii="Times New Roman" w:eastAsia="Times New Roman" w:hAnsi="Times New Roman" w:cs="Times New Roman"/>
      <w:b/>
      <w:sz w:val="28"/>
      <w:szCs w:val="20"/>
    </w:rPr>
  </w:style>
  <w:style w:type="paragraph" w:styleId="TeksIsi">
    <w:name w:val="Body Text"/>
    <w:basedOn w:val="Normal"/>
    <w:link w:val="TeksIsiKAR"/>
    <w:uiPriority w:val="99"/>
    <w:rsid w:val="00755E11"/>
    <w:pPr>
      <w:tabs>
        <w:tab w:val="left" w:pos="4111"/>
      </w:tabs>
      <w:jc w:val="center"/>
    </w:pPr>
    <w:rPr>
      <w:szCs w:val="20"/>
    </w:rPr>
  </w:style>
  <w:style w:type="character" w:customStyle="1" w:styleId="TeksIsiKAR">
    <w:name w:val="Teks Isi KAR"/>
    <w:basedOn w:val="FontParagrafDefault"/>
    <w:link w:val="TeksIsi"/>
    <w:uiPriority w:val="99"/>
    <w:rsid w:val="00755E11"/>
    <w:rPr>
      <w:rFonts w:ascii="Times New Roman" w:eastAsia="Times New Roman" w:hAnsi="Times New Roman" w:cs="Times New Roman"/>
      <w:sz w:val="24"/>
      <w:szCs w:val="20"/>
    </w:rPr>
  </w:style>
  <w:style w:type="paragraph" w:styleId="IndenTeksIsi">
    <w:name w:val="Body Text Indent"/>
    <w:basedOn w:val="Normal"/>
    <w:link w:val="IndenTeksIsiKAR"/>
    <w:uiPriority w:val="99"/>
    <w:rsid w:val="00755E11"/>
    <w:pPr>
      <w:spacing w:line="360" w:lineRule="auto"/>
      <w:ind w:firstLine="720"/>
      <w:jc w:val="both"/>
    </w:pPr>
    <w:rPr>
      <w:szCs w:val="20"/>
    </w:rPr>
  </w:style>
  <w:style w:type="character" w:customStyle="1" w:styleId="IndenTeksIsiKAR">
    <w:name w:val="Inden Teks Isi KAR"/>
    <w:basedOn w:val="FontParagrafDefault"/>
    <w:link w:val="IndenTeksIsi"/>
    <w:uiPriority w:val="99"/>
    <w:rsid w:val="00755E11"/>
    <w:rPr>
      <w:rFonts w:ascii="Times New Roman" w:eastAsia="Times New Roman" w:hAnsi="Times New Roman" w:cs="Times New Roman"/>
      <w:sz w:val="24"/>
      <w:szCs w:val="2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755E11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755E11"/>
    <w:rPr>
      <w:rFonts w:ascii="Tahoma" w:eastAsia="Times New Roman" w:hAnsi="Tahoma" w:cs="Tahoma"/>
      <w:sz w:val="16"/>
      <w:szCs w:val="16"/>
    </w:rPr>
  </w:style>
  <w:style w:type="paragraph" w:styleId="TidakAdaSpasi">
    <w:name w:val="No Spacing"/>
    <w:link w:val="TidakAdaSpasiKAR"/>
    <w:uiPriority w:val="1"/>
    <w:qFormat/>
    <w:rsid w:val="00D03998"/>
    <w:pPr>
      <w:spacing w:after="0" w:line="240" w:lineRule="auto"/>
    </w:pPr>
  </w:style>
  <w:style w:type="character" w:customStyle="1" w:styleId="apple-converted-space">
    <w:name w:val="apple-converted-space"/>
    <w:basedOn w:val="FontParagrafDefault"/>
    <w:rsid w:val="00B6077B"/>
  </w:style>
  <w:style w:type="paragraph" w:styleId="Header">
    <w:name w:val="header"/>
    <w:basedOn w:val="Normal"/>
    <w:link w:val="HeaderKAR"/>
    <w:uiPriority w:val="99"/>
    <w:unhideWhenUsed/>
    <w:rsid w:val="00F52013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F520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KAR"/>
    <w:uiPriority w:val="99"/>
    <w:unhideWhenUsed/>
    <w:rsid w:val="00F52013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F52013"/>
    <w:rPr>
      <w:rFonts w:ascii="Times New Roman" w:eastAsia="Times New Roman" w:hAnsi="Times New Roman" w:cs="Times New Roman"/>
      <w:sz w:val="24"/>
      <w:szCs w:val="24"/>
    </w:rPr>
  </w:style>
  <w:style w:type="paragraph" w:styleId="DaftarParagraf">
    <w:name w:val="List Paragraph"/>
    <w:basedOn w:val="Normal"/>
    <w:uiPriority w:val="34"/>
    <w:qFormat/>
    <w:rsid w:val="00F5201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Judul2KAR">
    <w:name w:val="Judul 2 KAR"/>
    <w:basedOn w:val="FontParagrafDefault"/>
    <w:link w:val="Judul2"/>
    <w:uiPriority w:val="9"/>
    <w:rsid w:val="00F52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B92F07"/>
    <w:rPr>
      <w:rFonts w:ascii="Times New Roman" w:eastAsiaTheme="majorEastAsia" w:hAnsi="Times New Roman" w:cstheme="majorBidi"/>
      <w:bCs/>
      <w:i/>
      <w:sz w:val="24"/>
    </w:rPr>
  </w:style>
  <w:style w:type="character" w:styleId="ReferensiKomentar">
    <w:name w:val="annotation reference"/>
    <w:basedOn w:val="FontParagrafDefault"/>
    <w:uiPriority w:val="99"/>
    <w:semiHidden/>
    <w:unhideWhenUsed/>
    <w:rsid w:val="00F52013"/>
    <w:rPr>
      <w:sz w:val="16"/>
      <w:szCs w:val="16"/>
    </w:rPr>
  </w:style>
  <w:style w:type="paragraph" w:styleId="JudulTOC">
    <w:name w:val="TOC Heading"/>
    <w:basedOn w:val="Judul1"/>
    <w:next w:val="Normal"/>
    <w:uiPriority w:val="39"/>
    <w:unhideWhenUsed/>
    <w:qFormat/>
    <w:rsid w:val="00BA4D64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6D31"/>
    <w:pPr>
      <w:tabs>
        <w:tab w:val="right" w:leader="dot" w:pos="8505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A4D6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E6D31"/>
    <w:pPr>
      <w:tabs>
        <w:tab w:val="right" w:leader="dot" w:pos="8505"/>
      </w:tabs>
      <w:spacing w:after="100"/>
      <w:ind w:left="480"/>
    </w:pPr>
  </w:style>
  <w:style w:type="character" w:styleId="Hyperlink">
    <w:name w:val="Hyperlink"/>
    <w:basedOn w:val="FontParagrafDefault"/>
    <w:uiPriority w:val="99"/>
    <w:unhideWhenUsed/>
    <w:rsid w:val="00BA4D64"/>
    <w:rPr>
      <w:color w:val="0000FF" w:themeColor="hyperlink"/>
      <w:u w:val="single"/>
    </w:rPr>
  </w:style>
  <w:style w:type="character" w:customStyle="1" w:styleId="Judul4KAR">
    <w:name w:val="Judul 4 KAR"/>
    <w:basedOn w:val="FontParagrafDefault"/>
    <w:link w:val="Judul4"/>
    <w:uiPriority w:val="9"/>
    <w:rsid w:val="005B341B"/>
    <w:rPr>
      <w:rFonts w:ascii="Times New Roman" w:eastAsiaTheme="majorEastAsia" w:hAnsi="Times New Roman" w:cstheme="majorBidi"/>
      <w:bCs/>
      <w:iCs/>
      <w:sz w:val="24"/>
    </w:rPr>
  </w:style>
  <w:style w:type="paragraph" w:styleId="Keterangan">
    <w:name w:val="caption"/>
    <w:basedOn w:val="Normal"/>
    <w:next w:val="Normal"/>
    <w:link w:val="KeteranganKAR"/>
    <w:uiPriority w:val="35"/>
    <w:unhideWhenUsed/>
    <w:qFormat/>
    <w:rsid w:val="00BA4D64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TabelGambar">
    <w:name w:val="table of figures"/>
    <w:basedOn w:val="Normal"/>
    <w:next w:val="Normal"/>
    <w:uiPriority w:val="99"/>
    <w:unhideWhenUsed/>
    <w:rsid w:val="0040395F"/>
    <w:pPr>
      <w:spacing w:line="276" w:lineRule="auto"/>
    </w:pPr>
    <w:rPr>
      <w:rFonts w:eastAsiaTheme="minorHAnsi" w:cstheme="minorBidi"/>
      <w:sz w:val="22"/>
      <w:szCs w:val="22"/>
    </w:rPr>
  </w:style>
  <w:style w:type="paragraph" w:styleId="Bibliografi">
    <w:name w:val="Bibliography"/>
    <w:basedOn w:val="Normal"/>
    <w:next w:val="Normal"/>
    <w:uiPriority w:val="37"/>
    <w:unhideWhenUsed/>
    <w:rsid w:val="00BA4D6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BA4D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Kuat">
    <w:name w:val="Strong"/>
    <w:basedOn w:val="FontParagrafDefault"/>
    <w:uiPriority w:val="22"/>
    <w:qFormat/>
    <w:rsid w:val="00BA4D64"/>
    <w:rPr>
      <w:b/>
      <w:bCs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BA4D64"/>
    <w:pPr>
      <w:spacing w:after="200"/>
    </w:pPr>
    <w:rPr>
      <w:rFonts w:asciiTheme="minorHAnsi" w:eastAsiaTheme="minorHAnsi" w:hAnsiTheme="minorHAnsi" w:cstheme="minorBidi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BA4D64"/>
    <w:rPr>
      <w:sz w:val="24"/>
      <w:szCs w:val="24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BA4D64"/>
    <w:rPr>
      <w:b/>
      <w:bCs/>
      <w:sz w:val="20"/>
      <w:szCs w:val="20"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BA4D64"/>
    <w:rPr>
      <w:b/>
      <w:bCs/>
      <w:sz w:val="20"/>
      <w:szCs w:val="20"/>
    </w:rPr>
  </w:style>
  <w:style w:type="table" w:styleId="KisiTabel">
    <w:name w:val="Table Grid"/>
    <w:basedOn w:val="TabelNormal"/>
    <w:uiPriority w:val="59"/>
    <w:rsid w:val="00DE4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mpatpenampungteks">
    <w:name w:val="Placeholder Text"/>
    <w:basedOn w:val="FontParagrafDefault"/>
    <w:uiPriority w:val="99"/>
    <w:semiHidden/>
    <w:rsid w:val="00EB4593"/>
    <w:rPr>
      <w:color w:val="808080"/>
    </w:rPr>
  </w:style>
  <w:style w:type="paragraph" w:customStyle="1" w:styleId="Normal1">
    <w:name w:val="Normal1"/>
    <w:rsid w:val="00F504E5"/>
    <w:pPr>
      <w:spacing w:after="0"/>
    </w:pPr>
    <w:rPr>
      <w:rFonts w:ascii="Arial" w:eastAsia="Arial" w:hAnsi="Arial" w:cs="Arial"/>
      <w:color w:val="000000"/>
      <w:szCs w:val="20"/>
    </w:rPr>
  </w:style>
  <w:style w:type="paragraph" w:customStyle="1" w:styleId="Lampiran">
    <w:name w:val="Lampiran"/>
    <w:basedOn w:val="Judul1"/>
    <w:link w:val="LampiranChar"/>
    <w:qFormat/>
    <w:rsid w:val="00E405B8"/>
    <w:rPr>
      <w:rFonts w:eastAsiaTheme="minorHAnsi"/>
      <w:szCs w:val="28"/>
    </w:rPr>
  </w:style>
  <w:style w:type="character" w:customStyle="1" w:styleId="LampiranChar">
    <w:name w:val="Lampiran Char"/>
    <w:basedOn w:val="Judul1KAR"/>
    <w:link w:val="Lampiran"/>
    <w:rsid w:val="00E405B8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Gambar">
    <w:name w:val="Gambar"/>
    <w:basedOn w:val="TidakAdaSpasi"/>
    <w:link w:val="GambarChar"/>
    <w:qFormat/>
    <w:rsid w:val="007D5976"/>
    <w:pPr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tabel">
    <w:name w:val="tabel"/>
    <w:basedOn w:val="Keterangan"/>
    <w:link w:val="tabelChar"/>
    <w:qFormat/>
    <w:rsid w:val="00C34E95"/>
    <w:pPr>
      <w:ind w:left="540" w:hanging="540"/>
      <w:jc w:val="center"/>
    </w:pPr>
    <w:rPr>
      <w:rFonts w:ascii="Times New Roman" w:hAnsi="Times New Roman" w:cs="Times New Roman"/>
      <w:b w:val="0"/>
      <w:color w:val="auto"/>
      <w:sz w:val="20"/>
    </w:rPr>
  </w:style>
  <w:style w:type="character" w:customStyle="1" w:styleId="TidakAdaSpasiKAR">
    <w:name w:val="Tidak Ada Spasi KAR"/>
    <w:basedOn w:val="FontParagrafDefault"/>
    <w:link w:val="TidakAdaSpasi"/>
    <w:uiPriority w:val="1"/>
    <w:rsid w:val="007D5976"/>
  </w:style>
  <w:style w:type="character" w:customStyle="1" w:styleId="GambarChar">
    <w:name w:val="Gambar Char"/>
    <w:basedOn w:val="TidakAdaSpasiKAR"/>
    <w:link w:val="Gambar"/>
    <w:rsid w:val="007D5976"/>
    <w:rPr>
      <w:rFonts w:ascii="Times New Roman" w:hAnsi="Times New Roman" w:cs="Times New Roman"/>
      <w:sz w:val="20"/>
      <w:szCs w:val="20"/>
    </w:rPr>
  </w:style>
  <w:style w:type="character" w:customStyle="1" w:styleId="KeteranganKAR">
    <w:name w:val="Keterangan KAR"/>
    <w:basedOn w:val="FontParagrafDefault"/>
    <w:link w:val="Keterangan"/>
    <w:uiPriority w:val="35"/>
    <w:rsid w:val="00C34E95"/>
    <w:rPr>
      <w:b/>
      <w:bCs/>
      <w:color w:val="4F81BD" w:themeColor="accent1"/>
      <w:sz w:val="18"/>
      <w:szCs w:val="18"/>
    </w:rPr>
  </w:style>
  <w:style w:type="character" w:customStyle="1" w:styleId="tabelChar">
    <w:name w:val="tabel Char"/>
    <w:basedOn w:val="KeteranganKAR"/>
    <w:link w:val="tabel"/>
    <w:rsid w:val="00C34E95"/>
    <w:rPr>
      <w:rFonts w:ascii="Times New Roman" w:hAnsi="Times New Roman" w:cs="Times New Roman"/>
      <w:b w:val="0"/>
      <w:bCs/>
      <w:color w:val="4F81BD" w:themeColor="accent1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H\TUGAS%20AKHIR%202\TA%201\Template%20Buku%20Tugas%20Akhir%20SI%202017%20Rev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Idr16</b:Tag>
    <b:SourceType>Book</b:SourceType>
    <b:Guid>{38F1166C-6840-4D30-9584-8CED8D250B12}</b:Guid>
    <b:Title>Pengantar Ekonomi Sumber Daya Manusia </b:Title>
    <b:Year>2016</b:Year>
    <b:City>Yogyakarta</b:City>
    <b:Publisher>Deepublish</b:Publisher>
    <b:Author>
      <b:Author>
        <b:NameList>
          <b:Person>
            <b:Last>Idris</b:Last>
            <b:First>Amiruddin</b:First>
          </b:Person>
        </b:NameList>
      </b:Author>
    </b:Author>
    <b:RefOrder>13</b:RefOrder>
  </b:Source>
  <b:Source>
    <b:Tag>Placeholder1</b:Tag>
    <b:SourceType>Book</b:SourceType>
    <b:Guid>{7A15816C-1E1B-4755-858D-FF24969D1655}</b:Guid>
    <b:Title>Decision Support: An Examination of the DSS Discipline</b:Title>
    <b:Year>2011</b:Year>
    <b:City>New York</b:City>
    <b:Publisher>Springer </b:Publisher>
    <b:Author>
      <b:Author>
        <b:NameList>
          <b:Person>
            <b:Last>Schuff</b:Last>
            <b:First>Daniel</b:First>
          </b:Person>
          <b:Person>
            <b:Last>Paradice</b:Last>
            <b:First>David</b:First>
          </b:Person>
          <b:Person>
            <b:Last>Burstein</b:Last>
            <b:First>Frada</b:First>
          </b:Person>
        </b:NameList>
      </b:Author>
    </b:Author>
    <b:RefOrder>14</b:RefOrder>
  </b:Source>
  <b:Source>
    <b:Tag>Bad12</b:Tag>
    <b:SourceType>Book</b:SourceType>
    <b:Guid>{67110908-9149-4A25-B595-C1F5544C5AAF}</b:Guid>
    <b:Title>Practical Guide to Human Resource Information Systems</b:Title>
    <b:Year>2012</b:Year>
    <b:City>New Delhi</b:City>
    <b:Publisher>PHI Learning Private Limited</b:Publisher>
    <b:Author>
      <b:Author>
        <b:NameList>
          <b:Person>
            <b:Last>Badgi</b:Last>
            <b:First>Satish</b:First>
            <b:Middle>M.</b:Middle>
          </b:Person>
        </b:NameList>
      </b:Author>
    </b:Author>
    <b:RefOrder>15</b:RefOrder>
  </b:Source>
  <b:Source>
    <b:Tag>Ric15</b:Tag>
    <b:SourceType>Book</b:SourceType>
    <b:Guid>{ED185E0D-0F2E-4EA5-9FAC-5135A647B8D3}</b:Guid>
    <b:Title>Human Resource Information Systems 3rd Edition</b:Title>
    <b:Year>2015</b:Year>
    <b:City>Los Angeles</b:City>
    <b:Publisher>SAGE Publications, Inc.</b:Publisher>
    <b:Author>
      <b:Author>
        <b:NameList>
          <b:Person>
            <b:Last>Richard</b:Last>
            <b:Middle>D.</b:Middle>
            <b:First>Johnson</b:First>
          </b:Person>
          <b:Person>
            <b:Last>Thite</b:Last>
            <b:First>Mohan</b:First>
          </b:Person>
          <b:Person>
            <b:Last>Kavanagh</b:Last>
            <b:Middle>J.</b:Middle>
            <b:First>Michael</b:First>
          </b:Person>
        </b:NameList>
      </b:Author>
    </b:Author>
    <b:RefOrder>16</b:RefOrder>
  </b:Source>
  <b:Source>
    <b:Tag>Cis13</b:Tag>
    <b:SourceType>Book</b:SourceType>
    <b:Guid>{75D8CAFD-064A-474A-803B-99A8126AEC2F}</b:Guid>
    <b:Title>Managing Human Resources 9th Edition</b:Title>
    <b:Year>2013</b:Year>
    <b:City>Colorado</b:City>
    <b:Publisher>McGraw-Hill Education</b:Publisher>
    <b:Author>
      <b:Author>
        <b:NameList>
          <b:Person>
            <b:Last>Cisco</b:Last>
            <b:Middle>F.</b:Middle>
            <b:First>Wayne</b:First>
          </b:Person>
        </b:NameList>
      </b:Author>
    </b:Author>
    <b:RefOrder>17</b:RefOrder>
  </b:Source>
  <b:Source>
    <b:Tag>Dic14</b:Tag>
    <b:SourceType>Book</b:SourceType>
    <b:Guid>{4FDD475D-C59D-4FD4-A54D-D63263C81602}</b:Guid>
    <b:Author>
      <b:Author>
        <b:NameList>
          <b:Person>
            <b:Last>Nofriansyah</b:Last>
            <b:First>Dicky</b:First>
          </b:Person>
        </b:NameList>
      </b:Author>
    </b:Author>
    <b:Title>Konsep Data Mining vs Sistem Pendukung Keputusan</b:Title>
    <b:Year>2014</b:Year>
    <b:City>Yogyakarta</b:City>
    <b:Publisher>Deepublish</b:Publisher>
    <b:RefOrder>18</b:RefOrder>
  </b:Source>
  <b:Source>
    <b:Tag>Kus13</b:Tag>
    <b:SourceType>Book</b:SourceType>
    <b:Guid>{76A85276-6FD4-4651-97AE-63E757C48408}</b:Guid>
    <b:Title>Aplikasi Logika Fuzzy untuk Pendukung Keputusan</b:Title>
    <b:Year>2013</b:Year>
    <b:City>Yogyakarta</b:City>
    <b:Publisher>Graha Ilmu</b:Publisher>
    <b:Volume>II</b:Volume>
    <b:Author>
      <b:Author>
        <b:NameList>
          <b:Person>
            <b:Last>Kusumadewi</b:Last>
            <b:First>Sri</b:First>
          </b:Person>
          <b:Person>
            <b:Last>Purnomo</b:Last>
            <b:First>Hari</b:First>
          </b:Person>
        </b:NameList>
      </b:Author>
    </b:Author>
    <b:RefOrder>19</b:RefOrder>
  </b:Source>
  <b:Source>
    <b:Tag>Saa12</b:Tag>
    <b:SourceType>Book</b:SourceType>
    <b:Guid>{AB011CBA-970D-4FCD-8471-5B8DCD3BB8B5}</b:Guid>
    <b:Title>Models, Methods, Concepts &amp; Applications of the Analytic Hierarchy Process</b:Title>
    <b:Year>2012</b:Year>
    <b:City>New York</b:City>
    <b:Publisher>Springer</b:Publisher>
    <b:Volume>II</b:Volume>
    <b:Author>
      <b:Author>
        <b:NameList>
          <b:Person>
            <b:Last>Saaty</b:Last>
            <b:First>Thomas</b:First>
          </b:Person>
          <b:Person>
            <b:Last>Vargas</b:Last>
            <b:First>Luis</b:First>
          </b:Person>
        </b:NameList>
      </b:Author>
    </b:Author>
    <b:RefOrder>20</b:RefOrder>
  </b:Source>
  <b:Source>
    <b:Tag>Den13</b:Tag>
    <b:SourceType>Book</b:SourceType>
    <b:Guid>{2DE1D141-5B22-4271-97A7-462819C89F68}</b:Guid>
    <b:Title>System Analysis &amp; Design with UML</b:Title>
    <b:Year>2013</b:Year>
    <b:Publisher>John Wiley &amp; Sons, Inc.</b:Publisher>
    <b:Edition>5th</b:Edition>
    <b:Author>
      <b:Author>
        <b:NameList>
          <b:Person>
            <b:Last>Dennis</b:Last>
            <b:First>Allan</b:First>
          </b:Person>
          <b:Person>
            <b:Last>Wixom</b:Last>
            <b:Middle>Haley</b:Middle>
            <b:First>Barbara</b:First>
          </b:Person>
          <b:Person>
            <b:Last>Roth</b:Last>
            <b:Middle>M.</b:Middle>
            <b:First>Roberta</b:First>
          </b:Person>
        </b:NameList>
      </b:Author>
    </b:Author>
    <b:City>Singapore</b:City>
    <b:RefOrder>21</b:RefOrder>
  </b:Source>
  <b:Source>
    <b:Tag>Yor11</b:Tag>
    <b:SourceType>Book</b:SourceType>
    <b:Guid>{137CB5F0-FA85-4C29-AF8F-0433AE6FAE54}</b:Guid>
    <b:Title>Beginning JavaScript and CSS Development with jQuery</b:Title>
    <b:Year>2011</b:Year>
    <b:City>New York</b:City>
    <b:Publisher>Wiley Publishing Inc.</b:Publisher>
    <b:Author>
      <b:Author>
        <b:NameList>
          <b:Person>
            <b:Last>York</b:Last>
            <b:First>Richard</b:First>
          </b:Person>
        </b:NameList>
      </b:Author>
    </b:Author>
    <b:RefOrder>22</b:RefOrder>
  </b:Source>
  <b:Source>
    <b:Tag>Skl12</b:Tag>
    <b:SourceType>Book</b:SourceType>
    <b:Guid>{43BC29BE-2A08-4942-B0B2-C2329FF25139}</b:Guid>
    <b:Title>Web Design Principles 5th Edition</b:Title>
    <b:Year>2012</b:Year>
    <b:City>Singapore</b:City>
    <b:Publisher>Course Technology, Cengage Learning</b:Publisher>
    <b:Author>
      <b:Author>
        <b:NameList>
          <b:Person>
            <b:Last>Sklar</b:Last>
            <b:First>John</b:First>
          </b:Person>
        </b:NameList>
      </b:Author>
    </b:Author>
    <b:RefOrder>23</b:RefOrder>
  </b:Source>
  <b:Source>
    <b:Tag>Ols13</b:Tag>
    <b:SourceType>Book</b:SourceType>
    <b:Guid>{C1E638D1-27F4-42A9-9C3D-AA343557CB20}</b:Guid>
    <b:Title>PHP Quick Scripting Reference</b:Title>
    <b:Year>2013</b:Year>
    <b:City>New York</b:City>
    <b:Publisher>Apress</b:Publisher>
    <b:Author>
      <b:Author>
        <b:NameList>
          <b:Person>
            <b:Last>Olsson</b:Last>
            <b:First>Mikael</b:First>
          </b:Person>
        </b:NameList>
      </b:Author>
    </b:Author>
    <b:RefOrder>24</b:RefOrder>
  </b:Source>
  <b:Source>
    <b:Tag>Abd15</b:Tag>
    <b:SourceType>Book</b:SourceType>
    <b:Guid>{DE89B0E2-AD9A-43F0-9837-5C1F5AE8AFF2}</b:Guid>
    <b:Title>Web Programming is Easy</b:Title>
    <b:Year>2015</b:Year>
    <b:City>Jakarta</b:City>
    <b:Publisher>Gramedia</b:Publisher>
    <b:Author>
      <b:Author>
        <b:NameList>
          <b:Person>
            <b:Last>Abdulloh</b:Last>
            <b:First>Rohi</b:First>
          </b:Person>
        </b:NameList>
      </b:Author>
    </b:Author>
    <b:RefOrder>25</b:RefOrder>
  </b:Source>
  <b:Source>
    <b:Tag>Kas16</b:Tag>
    <b:SourceType>Book</b:SourceType>
    <b:Guid>{5E0EA693-9351-4A6D-881F-0F15A11D0894}</b:Guid>
    <b:Title>Database Management Systems Concepts</b:Title>
    <b:Year>2016</b:Year>
    <b:City>New Delhi</b:City>
    <b:Publisher>Educreation Publishing</b:Publisher>
    <b:Author>
      <b:Author>
        <b:NameList>
          <b:Person>
            <b:Last>Kasbe</b:Last>
            <b:First>Tanmay</b:First>
          </b:Person>
        </b:NameList>
      </b:Author>
    </b:Author>
    <b:RefOrder>26</b:RefOrder>
  </b:Source>
  <b:Source>
    <b:Tag>Sum10</b:Tag>
    <b:SourceType>Book</b:SourceType>
    <b:Guid>{083D2AEF-8F8D-4401-BB5B-E95CD4BA89B5}</b:Guid>
    <b:Title>Fundamentals of Relational Database Management Systems</b:Title>
    <b:Year>2010</b:Year>
    <b:City>Tamil Nadu</b:City>
    <b:Publisher>Springer</b:Publisher>
    <b:Author>
      <b:Author>
        <b:NameList>
          <b:Person>
            <b:Last>Sumathi</b:Last>
            <b:First>S.</b:First>
          </b:Person>
          <b:Person>
            <b:Last>Esakkirajan</b:Last>
            <b:First>S.</b:First>
          </b:Person>
        </b:NameList>
      </b:Author>
    </b:Author>
    <b:RefOrder>27</b:RefOrder>
  </b:Source>
  <b:Source>
    <b:Tag>Shn16</b:Tag>
    <b:SourceType>Book</b:SourceType>
    <b:Guid>{E3E01323-BCE1-4EE9-B8F5-2BDC058E1056}</b:Guid>
    <b:Title>Designing the User Interface: Strategies for Effective Human-Computer Interaction (5th Edition)</b:Title>
    <b:Year>2016</b:Year>
    <b:City>New York</b:City>
    <b:Publisher>Pearson</b:Publisher>
    <b:Author>
      <b:Author>
        <b:NameList>
          <b:Person>
            <b:Last>Plaisant </b:Last>
            <b:First>Catherine</b:First>
          </b:Person>
          <b:Person>
            <b:Last>Shneiderman</b:Last>
            <b:First>Ben</b:First>
          </b:Person>
          <b:Person>
            <b:Last>Cohen</b:Last>
            <b:First>Maxine</b:First>
          </b:Person>
          <b:Person>
            <b:Last>Jacobs </b:Last>
            <b:First>Steven </b:First>
          </b:Person>
        </b:NameList>
      </b:Author>
    </b:Author>
    <b:RefOrder>28</b:RefOrder>
  </b:Source>
  <b:Source>
    <b:Tag>Hom13</b:Tag>
    <b:SourceType>Book</b:SourceType>
    <b:Guid>{0B05BC2B-2A53-454E-BF22-0E3D1984552D}</b:Guid>
    <b:Title>Fundamentals of Software Testing</b:Title>
    <b:Year>2013</b:Year>
    <b:City>New York</b:City>
    <b:Publisher>John Wiley &amp; Sons</b:Publisher>
    <b:Author>
      <b:Author>
        <b:NameList>
          <b:Person>
            <b:Last>Homès</b:Last>
            <b:First>Bernard</b:First>
          </b:Person>
        </b:NameList>
      </b:Author>
    </b:Author>
    <b:RefOrder>29</b:RefOrder>
  </b:Source>
  <b:Source>
    <b:Tag>Des161</b:Tag>
    <b:SourceType>Book</b:SourceType>
    <b:Guid>{116C68D9-7C65-4848-8C37-9A87B2B7BFDC}</b:Guid>
    <b:Title>Software Testing : A Practical Approach</b:Title>
    <b:Year>2016</b:Year>
    <b:City>New Delhi</b:City>
    <b:Publisher>PHI Learning Private</b:Publisher>
    <b:Author>
      <b:Author>
        <b:NameList>
          <b:Person>
            <b:Last>Desai</b:Last>
            <b:First>Sandeep</b:First>
          </b:Person>
          <b:Person>
            <b:Last>Srivastava</b:Last>
            <b:First>Abhishek </b:First>
          </b:Person>
        </b:NameList>
      </b:Author>
    </b:Author>
    <b:RefOrder>30</b:RefOrder>
  </b:Source>
  <b:Source>
    <b:Tag>Mai13</b:Tag>
    <b:SourceType>JournalArticle</b:SourceType>
    <b:Guid>{3B6B3FB3-FE89-4659-B387-A6C4C45034C6}</b:Guid>
    <b:Title>Analyzing the impact of HRIS implementations on HR</b:Title>
    <b:Year>2013</b:Year>
    <b:Author>
      <b:Author>
        <b:NameList>
          <b:Person>
            <b:Last>Maier</b:Last>
            <b:First>C.</b:First>
          </b:Person>
          <b:Person>
            <b:Last>Laumer</b:Last>
            <b:First>S.</b:First>
          </b:Person>
          <b:Person>
            <b:Last>Eckhardt</b:Last>
            <b:First>A.</b:First>
          </b:Person>
          <b:Person>
            <b:Last>Weitzel</b:Last>
            <b:First>T.</b:First>
          </b:Person>
        </b:NameList>
      </b:Author>
    </b:Author>
    <b:JournalName>The Journal of Strategic Information Systems</b:JournalName>
    <b:Pages>193-207</b:Pages>
    <b:Volume>22</b:Volume>
    <b:Issue>3</b:Issue>
    <b:RefOrder>31</b:RefOrder>
  </b:Source>
  <b:Source>
    <b:Tag>Placeholder2</b:Tag>
    <b:SourceType>JournalArticle</b:SourceType>
    <b:Guid>{F96099F6-AD08-4A40-86F2-503857FA53D4}</b:Guid>
    <b:Author>
      <b:Author>
        <b:NameList>
          <b:Person>
            <b:Last>Bondarouk</b:Last>
            <b:First>Tanya</b:First>
          </b:Person>
          <b:Person>
            <b:Last>Schilling</b:Last>
            <b:First>Dustin</b:First>
          </b:Person>
          <b:Person>
            <b:Last>Ruel</b:Last>
            <b:First>Huub</b:First>
          </b:Person>
        </b:NameList>
      </b:Author>
    </b:Author>
    <b:Title>eHRM Adoption in Emerging Economies: The Case of Subsidiaries of Multinational Corporations in Indonesia</b:Title>
    <b:Year>2016</b:Year>
    <b:JournalName>Canadian Journal of Administrative Sciences</b:JournalName>
    <b:Pages>127-137</b:Pages>
    <b:Volume>33</b:Volume>
    <b:Issue>2</b:Issue>
    <b:RefOrder>32</b:RefOrder>
  </b:Source>
  <b:Source>
    <b:Tag>Sve14</b:Tag>
    <b:SourceType>JournalArticle</b:SourceType>
    <b:Guid>{71FBA3C8-ABF9-4E00-8C70-E7F38F5E18FC}</b:Guid>
    <b:Author>
      <b:Author>
        <b:NameList>
          <b:Person>
            <b:Last>Laumer</b:Last>
            <b:First>Sven</b:First>
          </b:Person>
          <b:Person>
            <b:Last>Maier</b:Last>
            <b:First>Christian</b:First>
          </b:Person>
          <b:Person>
            <b:Last>Eckhardt</b:Last>
            <b:First>Andreas</b:First>
          </b:Person>
        </b:NameList>
      </b:Author>
    </b:Author>
    <b:Title>The Impact of Human Resources Information Systems and Business Process Management Implementations on Recruiting Process Performance: A Case Study</b:Title>
    <b:Year>2014</b:Year>
    <b:JournalName>Information Systems Journal</b:JournalName>
    <b:Pages>1-12</b:Pages>
    <b:Volume>1</b:Volume>
    <b:Issue>1</b:Issue>
    <b:RefOrder>33</b:RefOrder>
  </b:Source>
  <b:Source>
    <b:Tag>Smi15</b:Tag>
    <b:SourceType>InternetSite</b:SourceType>
    <b:Guid>{3C00B299-3E30-42AE-8F3C-F6EC4EF17396}</b:Guid>
    <b:Title>Searching for Work in the Digital Era</b:Title>
    <b:Year>2015</b:Year>
    <b:ProductionCompany>Pew Research Center</b:ProductionCompany>
    <b:Month>November</b:Month>
    <b:Day>19</b:Day>
    <b:YearAccessed>2017</b:YearAccessed>
    <b:MonthAccessed>April</b:MonthAccessed>
    <b:DayAccessed>25</b:DayAccessed>
    <b:URL>http://www.pewinternet.org/2015/11/19/searching-for-work-in-the-digital-era/</b:URL>
    <b:Author>
      <b:Author>
        <b:NameList>
          <b:Person>
            <b:Last>Smith</b:Last>
            <b:First>Aaron</b:First>
          </b:Person>
        </b:NameList>
      </b:Author>
    </b:Author>
    <b:RefOrder>34</b:RefOrder>
  </b:Source>
  <b:Source>
    <b:Tag>1</b:Tag>
    <b:SourceType>Book</b:SourceType>
    <b:Guid>{DB00F7EB-D7F1-40A6-9368-5EE8E68030EE}</b:Guid>
    <b:Author>
      <b:Author>
        <b:NameList>
          <b:Person>
            <b:Last>Suseno</b:Last>
            <b:First>Indro</b:First>
            <b:Middle>Kimpling</b:Middle>
          </b:Person>
        </b:NameList>
      </b:Author>
    </b:Author>
    <b:Title>Cara Pinter Jadi Event Organizer</b:Title>
    <b:Year>2005</b:Year>
    <b:City>Yogyakarta</b:City>
    <b:Publisher>Galang Press</b:Publisher>
    <b:RefOrder>1</b:RefOrder>
  </b:Source>
  <b:Source>
    <b:Tag>Tempatpenampung2</b:Tag>
    <b:SourceType>Book</b:SourceType>
    <b:Guid>{F1AD97A9-A7DA-4EA5-ABA0-85096080D1D6}</b:Guid>
    <b:Title>System Analysis &amp; Design: An Object-Oriented Approach with UML, 5th Edition</b:Title>
    <b:Year>2015</b:Year>
    <b:City>USA</b:City>
    <b:Publisher>Wiley</b:Publisher>
    <b:Author>
      <b:Author>
        <b:NameList>
          <b:Person>
            <b:Last>Dennis</b:Last>
            <b:First>Alan</b:First>
          </b:Person>
          <b:Person>
            <b:Last>Wixom</b:Last>
            <b:Middle>Haley</b:Middle>
            <b:First>Barbara</b:First>
          </b:Person>
          <b:Person>
            <b:Last>Tegarden</b:Last>
            <b:First>David</b:First>
          </b:Person>
        </b:NameList>
      </b:Author>
    </b:Author>
    <b:RefOrder>2</b:RefOrder>
  </b:Source>
  <b:Source>
    <b:Tag>Shn04</b:Tag>
    <b:SourceType>Book</b:SourceType>
    <b:Guid>{5D57893A-827C-4728-9406-33C6E2D205C2}</b:Guid>
    <b:Author>
      <b:Author>
        <b:NameList>
          <b:Person>
            <b:Last>Shneiderman</b:Last>
            <b:First>Ben</b:First>
          </b:Person>
          <b:Person>
            <b:Last>Plaisant</b:Last>
            <b:First>Catherine</b:First>
          </b:Person>
        </b:NameList>
      </b:Author>
    </b:Author>
    <b:Title>Designing the User Interface: Strategies for Effective Human-Computer Interaction, 4th edition</b:Title>
    <b:Year>2004</b:Year>
    <b:City>Boston</b:City>
    <b:Publisher>Pearson</b:Publisher>
    <b:RefOrder>3</b:RefOrder>
  </b:Source>
  <b:Source>
    <b:Tag>Con15</b:Tag>
    <b:SourceType>Book</b:SourceType>
    <b:Guid>{1EAEB925-7685-45D9-A4DA-B78F24EEFAE3}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Management, 6th Edition</b:Title>
    <b:Year>2015</b:Year>
    <b:City>England</b:City>
    <b:Publisher>Pearson</b:Publisher>
    <b:RefOrder>4</b:RefOrder>
  </b:Source>
  <b:Source>
    <b:Tag>Wha01</b:Tag>
    <b:SourceType>InternetSite</b:SourceType>
    <b:Guid>{F58F5C91-528D-42C3-82A4-BB884ACB1D3A}</b:Guid>
    <b:Title>What can PHP do?</b:Title>
    <b:Year>2001</b:Year>
    <b:ProductionCompany>PHP</b:ProductionCompany>
    <b:YearAccessed>2018</b:YearAccessed>
    <b:MonthAccessed>Juli</b:MonthAccessed>
    <b:DayAccessed>20</b:DayAccessed>
    <b:URL>http://php.net/manual/en/intro-whatcando.php</b:URL>
    <b:RefOrder>6</b:RefOrder>
  </b:Source>
  <b:Source>
    <b:Tag>Rob15</b:Tag>
    <b:SourceType>Book</b:SourceType>
    <b:Guid>{FC1461BF-3312-4B85-B30F-D023908E78D4}</b:Guid>
    <b:Author>
      <b:Author>
        <b:NameList>
          <b:Person>
            <b:Last>Nixon</b:Last>
            <b:First>Robin</b:First>
          </b:Person>
        </b:NameList>
      </b:Author>
    </b:Author>
    <b:Title>Learning PHP, MySQL, and JavaScript, 4th Edition</b:Title>
    <b:Year>2015</b:Year>
    <b:City>USA</b:City>
    <b:Publisher>O'Reilly</b:Publisher>
    <b:RefOrder>5</b:RefOrder>
  </b:Source>
  <b:Source>
    <b:Tag>Tat13</b:Tag>
    <b:SourceType>Book</b:SourceType>
    <b:Guid>{BC7EC5D8-80AC-4F2B-A6F5-F1A7303F3C26}</b:Guid>
    <b:Author>
      <b:Author>
        <b:NameList>
          <b:Person>
            <b:Last>Tatroe</b:Last>
            <b:First>Kevin</b:First>
          </b:Person>
          <b:Person>
            <b:Last>MacIntyre</b:Last>
            <b:First>Peter</b:First>
          </b:Person>
          <b:Person>
            <b:Last>Lerdorf</b:Last>
            <b:First>Rasmus</b:First>
          </b:Person>
        </b:NameList>
      </b:Author>
    </b:Author>
    <b:Title>Programming PHP, 3rd Edition</b:Title>
    <b:Year>2013</b:Year>
    <b:City>USA</b:City>
    <b:Publisher>O'Reilly</b:Publisher>
    <b:RefOrder>7</b:RefOrder>
  </b:Source>
  <b:Source>
    <b:Tag>Wha18</b:Tag>
    <b:SourceType>InternetSite</b:SourceType>
    <b:Guid>{BE54301F-3E24-4729-8FF5-1FCD9BFC9EE5}</b:Guid>
    <b:Title>What is JavaScript?</b:Title>
    <b:ProductionCompany>MDN Web Docs</b:ProductionCompany>
    <b:YearAccessed>2018</b:YearAccessed>
    <b:MonthAccessed>Juli</b:MonthAccessed>
    <b:DayAccessed>20</b:DayAccessed>
    <b:URL>https://developer.mozilla.org/en-US/docs/Learn/JavaScript/First_steps/What_is_JavaScript</b:URL>
    <b:RefOrder>8</b:RefOrder>
  </b:Source>
  <b:Source>
    <b:Tag>Nid12</b:Tag>
    <b:SourceType>JournalArticle</b:SourceType>
    <b:Guid>{AB3858F9-EED2-4B83-914F-6544DF314EAB}</b:Guid>
    <b:Title>Black Box and White Box Testing: A Literature Review </b:Title>
    <b:Year>2012</b:Year>
    <b:Author>
      <b:Author>
        <b:NameList>
          <b:Person>
            <b:Last>Nidhra</b:Last>
            <b:First>Srinivas</b:First>
          </b:Person>
          <b:Person>
            <b:Last>Dondeti</b:Last>
            <b:First>Jagruthi</b:First>
          </b:Person>
        </b:NameList>
      </b:Author>
    </b:Author>
    <b:JournalName>International Journal of Embedded Systems and Applications</b:JournalName>
    <b:Pages>1-22</b:Pages>
    <b:Volume>II</b:Volume>
    <b:Issue>2</b:Issue>
    <b:RefOrder>9</b:RefOrder>
  </b:Source>
  <b:Source>
    <b:Tag>Boe15</b:Tag>
    <b:SourceType>JournalArticle</b:SourceType>
    <b:Guid>{7620E932-2A05-4C95-A44A-57E6C42F041D}</b:Guid>
    <b:Author>
      <b:Author>
        <b:NameList>
          <b:Person>
            <b:Last>Boel</b:Last>
            <b:First>Sebastian</b:First>
            <b:Middle>K</b:Middle>
          </b:Person>
          <b:Person>
            <b:Last>Kecmanovic</b:Last>
            <b:Middle>Cecez</b:Middle>
            <b:First>Dubravka</b:First>
          </b:Person>
        </b:NameList>
      </b:Author>
    </b:Author>
    <b:Title>What is an Information System?</b:Title>
    <b:JournalName>Hawaii International Conference on System Sciences</b:JournalName>
    <b:Year>2015</b:Year>
    <b:Pages>1-11</b:Pages>
    <b:Issue>48</b:Issue>
    <b:RefOrder>10</b:RefOrder>
  </b:Source>
  <b:Source>
    <b:Tag>Any13</b:Tag>
    <b:SourceType>Book</b:SourceType>
    <b:Guid>{E1EEE95D-E5F7-44E7-BC6E-9949551B3525}</b:Guid>
    <b:Title>Manajemen Event</b:Title>
    <b:Year>2013</b:Year>
    <b:Author>
      <b:Author>
        <b:NameList>
          <b:Person>
            <b:Last>Noor</b:Last>
            <b:First>Any</b:First>
          </b:Person>
        </b:NameList>
      </b:Author>
    </b:Author>
    <b:City>Bandung</b:City>
    <b:Publisher>Alfabeta</b:Publisher>
    <b:RefOrder>11</b:RefOrder>
  </b:Source>
  <b:Source>
    <b:Tag>Joe13</b:Tag>
    <b:SourceType>Book</b:SourceType>
    <b:Guid>{C75F189C-B968-4F9F-8D54-FD4470A27901}</b:Guid>
    <b:Author>
      <b:Author>
        <b:NameList>
          <b:Person>
            <b:Last>Goldblatt</b:Last>
            <b:First>Joe</b:First>
          </b:Person>
        </b:NameList>
      </b:Author>
    </b:Author>
    <b:Title>Special Events: Creating and Sustaining a New World for Celebration</b:Title>
    <b:Year>2013</b:Year>
    <b:City>New York</b:City>
    <b:Publisher>Wiley</b:Publisher>
    <b:RefOrder>12</b:RefOrder>
  </b:Source>
</b:Sources>
</file>

<file path=customXml/itemProps1.xml><?xml version="1.0" encoding="utf-8"?>
<ds:datastoreItem xmlns:ds="http://schemas.openxmlformats.org/officeDocument/2006/customXml" ds:itemID="{97EBCE6D-D00A-4DF7-8C85-B38201C2D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Buku Tugas Akhir SI 2017 Rev6</Template>
  <TotalTime>7</TotalTime>
  <Pages>12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Irene Andriani</cp:lastModifiedBy>
  <cp:revision>4</cp:revision>
  <cp:lastPrinted>2017-10-11T06:22:00Z</cp:lastPrinted>
  <dcterms:created xsi:type="dcterms:W3CDTF">2018-10-31T05:45:00Z</dcterms:created>
  <dcterms:modified xsi:type="dcterms:W3CDTF">2018-10-31T05:51:00Z</dcterms:modified>
</cp:coreProperties>
</file>